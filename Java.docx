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8944231"/>
        <w:docPartObj>
          <w:docPartGallery w:val="Cover Pages"/>
          <w:docPartUnique/>
        </w:docPartObj>
      </w:sdtPr>
      <w:sdtEndPr>
        <w:rPr>
          <w:lang w:val="pt-BR" w:bidi="pt-BR"/>
        </w:rPr>
      </w:sdtEndPr>
      <w:sdtContent>
        <w:p w14:paraId="415E80D2" w14:textId="67A8429C" w:rsidR="0099089E" w:rsidRDefault="009908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80DD11" wp14:editId="27ADBA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40BED" w14:textId="6B27A4A4" w:rsidR="0099089E" w:rsidRDefault="00AE73D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TECHS</w:t>
                                  </w:r>
                                  <w:r w:rsidR="006344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B0520C">
                                    <w:rPr>
                                      <w:caps/>
                                      <w:color w:val="FFFFFF" w:themeColor="background1"/>
                                    </w:rPr>
                                    <w:t>–</w:t>
                                  </w:r>
                                  <w:r w:rsidR="006344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Challenge</w:t>
                                  </w:r>
                                  <w:r w:rsidR="00B0520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B8B968" w14:textId="5F6EF64E" w:rsidR="0099089E" w:rsidRDefault="002D47F0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java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80DD1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C540BED" w14:textId="6B27A4A4" w:rsidR="0099089E" w:rsidRDefault="00AE73D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TECHS</w:t>
                            </w:r>
                            <w:r w:rsidR="0063445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B0520C">
                              <w:rPr>
                                <w:caps/>
                                <w:color w:val="FFFFFF" w:themeColor="background1"/>
                              </w:rPr>
                              <w:t>–</w:t>
                            </w:r>
                            <w:r w:rsidR="0063445B">
                              <w:rPr>
                                <w:caps/>
                                <w:color w:val="FFFFFF" w:themeColor="background1"/>
                              </w:rPr>
                              <w:t xml:space="preserve"> Challenge</w:t>
                            </w:r>
                            <w:r w:rsidR="00B0520C">
                              <w:rPr>
                                <w:caps/>
                                <w:color w:val="FFFFFF" w:themeColor="background1"/>
                              </w:rPr>
                              <w:t xml:space="preserve"> 2023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B8B968" w14:textId="5F6EF64E" w:rsidR="0099089E" w:rsidRDefault="002D47F0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877003" w14:textId="043905A7" w:rsidR="0099089E" w:rsidRDefault="0099089E">
          <w:pPr>
            <w:rPr>
              <w:lang w:val="pt-BR" w:bidi="pt-BR"/>
            </w:rPr>
          </w:pPr>
          <w:r>
            <w:rPr>
              <w:lang w:val="pt-BR" w:bidi="pt-BR"/>
            </w:rPr>
            <w:br w:type="page"/>
          </w:r>
        </w:p>
      </w:sdtContent>
    </w:sdt>
    <w:p w14:paraId="054A3FAA" w14:textId="04E83F59" w:rsidR="008D4802" w:rsidRDefault="00777433" w:rsidP="00777433">
      <w:pPr>
        <w:pStyle w:val="ExperimentarClich"/>
        <w:ind w:left="0"/>
        <w:jc w:val="right"/>
        <w:rPr>
          <w:lang w:val="pt-BR" w:bidi="pt-BR"/>
        </w:rPr>
      </w:pPr>
      <w:r w:rsidRPr="00777433">
        <w:rPr>
          <w:lang w:val="pt-BR" w:bidi="pt-BR"/>
        </w:rPr>
        <w:lastRenderedPageBreak/>
        <w:t>Ser acessível é abrir portas para um mundo onde todos têm igualdade de oportunidades, independentemente das suas diferenças.</w:t>
      </w:r>
    </w:p>
    <w:p w14:paraId="5F83EAD4" w14:textId="77777777" w:rsidR="00000110" w:rsidRDefault="00000110">
      <w:pPr>
        <w:rPr>
          <w:lang w:val="pt-BR" w:bidi="pt-BR"/>
        </w:rPr>
      </w:pPr>
    </w:p>
    <w:p w14:paraId="15AC9AE2" w14:textId="77777777" w:rsidR="00000110" w:rsidRDefault="00000110">
      <w:pPr>
        <w:rPr>
          <w:lang w:val="pt-BR" w:bidi="pt-BR"/>
        </w:rPr>
      </w:pPr>
    </w:p>
    <w:p w14:paraId="52A4CE0D" w14:textId="77777777" w:rsidR="0065163F" w:rsidRPr="00680227" w:rsidRDefault="0065163F" w:rsidP="0065163F">
      <w:pPr>
        <w:pStyle w:val="Subttulo"/>
      </w:pPr>
      <w:r w:rsidRPr="00680227">
        <w:t>Equipe e Responsabilidades:</w:t>
      </w:r>
    </w:p>
    <w:p w14:paraId="4A67B6B4" w14:textId="71110DCB" w:rsidR="00000110" w:rsidRDefault="00000110">
      <w:pPr>
        <w:rPr>
          <w:lang w:val="pt-BR" w:bidi="pt-BR"/>
        </w:rPr>
      </w:pPr>
    </w:p>
    <w:p w14:paraId="5C5E80C3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Cauã Ferrigoli Loureiro – RM 553093</w:t>
      </w:r>
    </w:p>
    <w:p w14:paraId="307E9514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Claudio Silva Bispo – RM 553472</w:t>
      </w:r>
    </w:p>
    <w:p w14:paraId="0329EAC0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Sara Ingrid da Silva Pereira – RM 554021</w:t>
      </w:r>
    </w:p>
    <w:p w14:paraId="24F94B73" w14:textId="7A9610FE" w:rsidR="00000110" w:rsidRDefault="008D4802">
      <w:pPr>
        <w:rPr>
          <w:lang w:val="pt-BR" w:bidi="pt-BR"/>
        </w:rPr>
      </w:pPr>
      <w:r>
        <w:rPr>
          <w:lang w:val="pt-BR" w:bidi="pt-BR"/>
        </w:rPr>
        <w:br w:type="page"/>
      </w:r>
    </w:p>
    <w:p w14:paraId="5C9E073A" w14:textId="12B2C76C" w:rsidR="00000110" w:rsidRDefault="00000110">
      <w:pPr>
        <w:rPr>
          <w:lang w:val="pt-BR" w:bidi="pt-BR"/>
        </w:rPr>
      </w:pPr>
    </w:p>
    <w:p w14:paraId="3FF14680" w14:textId="77777777" w:rsidR="00000110" w:rsidRDefault="00000110">
      <w:pPr>
        <w:rPr>
          <w:i/>
          <w:color w:val="595959" w:themeColor="text1" w:themeTint="A6"/>
          <w:lang w:val="pt-BR" w:bidi="pt-BR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pt-BR"/>
        </w:rPr>
        <w:id w:val="-1777163844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19DCD5DD" w14:textId="4391CA46" w:rsidR="00000110" w:rsidRDefault="00000110">
          <w:pPr>
            <w:pStyle w:val="CabealhodoSumrio"/>
          </w:pPr>
          <w:r>
            <w:rPr>
              <w:lang w:val="pt-BR"/>
            </w:rPr>
            <w:t>Sumário</w:t>
          </w:r>
        </w:p>
        <w:p w14:paraId="4F2D7D89" w14:textId="750868F6" w:rsidR="0012173D" w:rsidRDefault="0000011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71624" w:history="1">
            <w:r w:rsidR="0012173D" w:rsidRPr="00F0247E">
              <w:rPr>
                <w:rStyle w:val="Hyperlink"/>
                <w:lang w:val="pt-BR" w:bidi="pt-BR"/>
              </w:rPr>
              <w:t>Introdução</w:t>
            </w:r>
            <w:r w:rsidR="0012173D">
              <w:rPr>
                <w:webHidden/>
              </w:rPr>
              <w:tab/>
            </w:r>
            <w:r w:rsidR="0012173D">
              <w:rPr>
                <w:webHidden/>
              </w:rPr>
              <w:fldChar w:fldCharType="begin"/>
            </w:r>
            <w:r w:rsidR="0012173D">
              <w:rPr>
                <w:webHidden/>
              </w:rPr>
              <w:instrText xml:space="preserve"> PAGEREF _Toc148371624 \h </w:instrText>
            </w:r>
            <w:r w:rsidR="0012173D">
              <w:rPr>
                <w:webHidden/>
              </w:rPr>
            </w:r>
            <w:r w:rsidR="0012173D">
              <w:rPr>
                <w:webHidden/>
              </w:rPr>
              <w:fldChar w:fldCharType="separate"/>
            </w:r>
            <w:r w:rsidR="0012173D">
              <w:rPr>
                <w:webHidden/>
              </w:rPr>
              <w:t>4</w:t>
            </w:r>
            <w:r w:rsidR="0012173D">
              <w:rPr>
                <w:webHidden/>
              </w:rPr>
              <w:fldChar w:fldCharType="end"/>
            </w:r>
          </w:hyperlink>
        </w:p>
        <w:p w14:paraId="1F35DE26" w14:textId="571A287D" w:rsidR="0012173D" w:rsidRDefault="0012173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71625" w:history="1">
            <w:r w:rsidRPr="00F0247E">
              <w:rPr>
                <w:rStyle w:val="Hyperlink"/>
                <w:lang w:val="pt-BR" w:bidi="pt-BR"/>
              </w:rPr>
              <w:t>Definição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_Toc148371625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981AA3" w14:textId="68CAC1BA" w:rsidR="0012173D" w:rsidRDefault="0012173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71626" w:history="1">
            <w:r w:rsidRPr="00F0247E">
              <w:rPr>
                <w:rStyle w:val="Hyperlink"/>
                <w:lang w:val="pt-BR"/>
              </w:rPr>
              <w:t>Escopo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_Toc148371626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42E052" w14:textId="05CEB140" w:rsidR="0012173D" w:rsidRDefault="0012173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71627" w:history="1">
            <w:r w:rsidRPr="00F0247E">
              <w:rPr>
                <w:rStyle w:val="Hyperlink"/>
                <w:lang w:val="pt-BR"/>
              </w:rPr>
              <w:t>README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_Toc148371627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A45C11" w14:textId="027CB57A" w:rsidR="0012173D" w:rsidRDefault="0012173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71628" w:history="1">
            <w:r w:rsidRPr="00F0247E">
              <w:rPr>
                <w:rStyle w:val="Hyperlink"/>
                <w:lang w:val="pt-BR"/>
              </w:rPr>
              <w:t>Design do Diagrama de classe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_Toc148371628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6CCD72" w14:textId="27091CB0" w:rsidR="0012173D" w:rsidRDefault="0012173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71629" w:history="1">
            <w:r w:rsidRPr="00F0247E">
              <w:rPr>
                <w:rStyle w:val="Hyperlink"/>
                <w:lang w:val="pt-BR"/>
              </w:rPr>
              <w:t>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_Toc148371629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3125D04" w14:textId="5E1585D6" w:rsidR="0012173D" w:rsidRDefault="0012173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71630" w:history="1">
            <w:r w:rsidRPr="00F0247E">
              <w:rPr>
                <w:rStyle w:val="Hyperlink"/>
                <w:lang w:val="pt-BR"/>
              </w:rPr>
              <w:t>Atributos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_Toc148371630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872AAF" w14:textId="2CBE818A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1" w:history="1">
            <w:r w:rsidRPr="00F0247E">
              <w:rPr>
                <w:rStyle w:val="Hyperlink"/>
                <w:noProof/>
                <w:lang w:val="pt-BR"/>
              </w:rPr>
              <w:t>1.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5950" w14:textId="5FA32CEA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2" w:history="1">
            <w:r w:rsidRPr="00F0247E">
              <w:rPr>
                <w:rStyle w:val="Hyperlink"/>
                <w:noProof/>
                <w:lang w:val="pt-BR"/>
              </w:rPr>
              <w:t>2. Gerenciamento de 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0E75" w14:textId="3538CEF5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3" w:history="1">
            <w:r w:rsidRPr="00F0247E">
              <w:rPr>
                <w:rStyle w:val="Hyperlink"/>
                <w:noProof/>
                <w:lang w:val="pt-BR"/>
              </w:rPr>
              <w:t>3. Monitoramento da Jornada do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616B" w14:textId="24D2F0BE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4" w:history="1">
            <w:r w:rsidRPr="00F0247E">
              <w:rPr>
                <w:rStyle w:val="Hyperlink"/>
                <w:noProof/>
                <w:lang w:val="pt-BR"/>
              </w:rPr>
              <w:t>4. Atualização do Conteúdo ou Sinalização de Melhorias: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0136" w14:textId="52ABC5BE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5" w:history="1">
            <w:r w:rsidRPr="00F0247E">
              <w:rPr>
                <w:rStyle w:val="Hyperlink"/>
                <w:noProof/>
                <w:lang w:val="pt-BR"/>
              </w:rPr>
              <w:t>5.Idioma de Interação: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6F6E" w14:textId="4E026B26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6" w:history="1">
            <w:r w:rsidRPr="00F0247E">
              <w:rPr>
                <w:rStyle w:val="Hyperlink"/>
                <w:noProof/>
                <w:lang w:val="pt-BR"/>
              </w:rPr>
              <w:t>6.Segurança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775A" w14:textId="0CD23424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7" w:history="1">
            <w:r w:rsidRPr="00F0247E">
              <w:rPr>
                <w:rStyle w:val="Hyperlink"/>
                <w:noProof/>
                <w:lang w:val="pt-BR"/>
              </w:rPr>
              <w:t>7.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677F" w14:textId="447C86D5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8" w:history="1">
            <w:r w:rsidRPr="00F0247E">
              <w:rPr>
                <w:rStyle w:val="Hyperlink"/>
                <w:noProof/>
                <w:lang w:val="pt-BR"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6EFE" w14:textId="46E64135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39" w:history="1">
            <w:r w:rsidRPr="00F0247E">
              <w:rPr>
                <w:rStyle w:val="Hyperlink"/>
                <w:noProof/>
                <w:lang w:val="pt-BR"/>
              </w:rPr>
              <w:t>8.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E9DA" w14:textId="6BF364FA" w:rsidR="0012173D" w:rsidRDefault="0012173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71640" w:history="1">
            <w:r w:rsidRPr="00F0247E">
              <w:rPr>
                <w:rStyle w:val="Hyperlink"/>
                <w:lang w:val="pt-BR"/>
              </w:rPr>
              <w:t>Relacionamentos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_Toc148371640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5F3978" w14:textId="7C3BE7CD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1" w:history="1">
            <w:r w:rsidRPr="00F0247E">
              <w:rPr>
                <w:rStyle w:val="Hyperlink"/>
                <w:noProof/>
                <w:lang w:val="pt-BR"/>
              </w:rPr>
              <w:t>Usuário x Plataforma de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924D" w14:textId="21652DEA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2" w:history="1">
            <w:r w:rsidRPr="00F0247E">
              <w:rPr>
                <w:rStyle w:val="Hyperlink"/>
                <w:noProof/>
                <w:lang w:val="pt-BR"/>
              </w:rPr>
              <w:t>Monitoramento da Jornada do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686B" w14:textId="7A511C37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3" w:history="1">
            <w:r w:rsidRPr="00F0247E">
              <w:rPr>
                <w:rStyle w:val="Hyperlink"/>
                <w:noProof/>
                <w:lang w:val="pt-BR"/>
              </w:rPr>
              <w:t>Atualização do Conteúdo ou Sinalização de Melhorias: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9F8B" w14:textId="19637251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4" w:history="1">
            <w:r w:rsidRPr="00F0247E">
              <w:rPr>
                <w:rStyle w:val="Hyperlink"/>
                <w:noProof/>
                <w:lang w:val="pt-BR"/>
              </w:rPr>
              <w:t>Idioma de Interação: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8D10" w14:textId="31649B37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5" w:history="1">
            <w:r w:rsidRPr="00F0247E">
              <w:rPr>
                <w:rStyle w:val="Hyperlink"/>
                <w:noProof/>
                <w:lang w:val="pt-BR"/>
              </w:rPr>
              <w:t>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5223" w14:textId="5353FA9E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6" w:history="1">
            <w:r w:rsidRPr="00F0247E">
              <w:rPr>
                <w:rStyle w:val="Hyperlink"/>
                <w:noProof/>
                <w:lang w:val="pt-BR"/>
              </w:rPr>
              <w:t>Login_Acesso: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F2D0" w14:textId="414EA58B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7" w:history="1">
            <w:r w:rsidRPr="00F0247E">
              <w:rPr>
                <w:rStyle w:val="Hyperlink"/>
                <w:noProof/>
                <w:lang w:val="pt-BR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F732" w14:textId="65BE722E" w:rsidR="0012173D" w:rsidRDefault="0012173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71648" w:history="1">
            <w:r w:rsidRPr="00F0247E">
              <w:rPr>
                <w:rStyle w:val="Hyperlink"/>
                <w:noProof/>
                <w:lang w:val="pt-BR"/>
              </w:rPr>
              <w:t>Segurança x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F4FA" w14:textId="2F8A06A4" w:rsidR="00000110" w:rsidRPr="00000110" w:rsidRDefault="00000110" w:rsidP="00000110">
          <w:r>
            <w:rPr>
              <w:b/>
              <w:bCs/>
            </w:rPr>
            <w:lastRenderedPageBreak/>
            <w:fldChar w:fldCharType="end"/>
          </w:r>
        </w:p>
      </w:sdtContent>
    </w:sdt>
    <w:p w14:paraId="079DA4A6" w14:textId="262A6794" w:rsidR="00000110" w:rsidRDefault="00000110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lang w:val="pt-BR" w:bidi="pt-BR"/>
        </w:rPr>
        <w:br w:type="page"/>
      </w:r>
    </w:p>
    <w:p w14:paraId="29FAC88E" w14:textId="77777777" w:rsidR="00000110" w:rsidRDefault="00000110">
      <w:pPr>
        <w:pStyle w:val="Ttulo1"/>
        <w:rPr>
          <w:lang w:val="pt-BR" w:bidi="pt-BR"/>
        </w:rPr>
      </w:pPr>
    </w:p>
    <w:p w14:paraId="608EE2E6" w14:textId="7D64DEF7" w:rsidR="005C6D45" w:rsidRPr="007070BB" w:rsidRDefault="009A46D6">
      <w:pPr>
        <w:pStyle w:val="Ttulo1"/>
        <w:rPr>
          <w:lang w:val="pt-BR"/>
        </w:rPr>
      </w:pPr>
      <w:bookmarkStart w:id="0" w:name="_Toc148371624"/>
      <w:r>
        <w:rPr>
          <w:lang w:val="pt-BR" w:bidi="pt-BR"/>
        </w:rPr>
        <w:t>Introdução</w:t>
      </w:r>
      <w:bookmarkEnd w:id="0"/>
    </w:p>
    <w:p w14:paraId="164FF1FF" w14:textId="1240C54B" w:rsidR="00777433" w:rsidRPr="009A46D6" w:rsidRDefault="00777433" w:rsidP="00000110">
      <w:pPr>
        <w:pStyle w:val="nfasedecitao"/>
        <w:ind w:firstLine="720"/>
        <w:jc w:val="both"/>
        <w:rPr>
          <w:i w:val="0"/>
          <w:iCs/>
          <w:color w:val="000000" w:themeColor="text1"/>
          <w:lang w:val="pt-BR" w:bidi="pt-BR"/>
        </w:rPr>
      </w:pPr>
      <w:r w:rsidRPr="009A46D6">
        <w:rPr>
          <w:i w:val="0"/>
          <w:iCs/>
          <w:color w:val="000000" w:themeColor="text1"/>
          <w:lang w:val="pt-BR" w:bidi="pt-BR"/>
        </w:rPr>
        <w:t xml:space="preserve">Imagine um mundo digital onde todos têm acesso fácil e igualitário à informação, independentemente de suas necessidades. Este é o visionário projeto que estamos empenhados em tornar </w:t>
      </w:r>
      <w:r w:rsidR="00DB7E8B" w:rsidRPr="009A46D6">
        <w:rPr>
          <w:i w:val="0"/>
          <w:iCs/>
          <w:color w:val="000000" w:themeColor="text1"/>
          <w:lang w:val="pt-BR" w:bidi="pt-BR"/>
        </w:rPr>
        <w:t>realidade.</w:t>
      </w:r>
      <w:r w:rsidRPr="009A46D6">
        <w:rPr>
          <w:i w:val="0"/>
          <w:iCs/>
          <w:color w:val="000000" w:themeColor="text1"/>
          <w:lang w:val="pt-BR" w:bidi="pt-BR"/>
        </w:rPr>
        <w:t xml:space="preserve"> Como acessar um site e poder escolher o tema? Como ler as informações contidas sem ter que dar um zoom na tela pois a fonte está pequena ou co</w:t>
      </w:r>
      <w:r w:rsidR="009C0D9F">
        <w:rPr>
          <w:i w:val="0"/>
          <w:iCs/>
          <w:color w:val="000000" w:themeColor="text1"/>
          <w:lang w:val="pt-BR" w:bidi="pt-BR"/>
        </w:rPr>
        <w:t>m</w:t>
      </w:r>
      <w:r w:rsidRPr="009A46D6">
        <w:rPr>
          <w:i w:val="0"/>
          <w:iCs/>
          <w:color w:val="000000" w:themeColor="text1"/>
          <w:lang w:val="pt-BR" w:bidi="pt-BR"/>
        </w:rPr>
        <w:t xml:space="preserve"> uma cor que dificulta le</w:t>
      </w:r>
      <w:r w:rsidR="009C0D9F">
        <w:rPr>
          <w:i w:val="0"/>
          <w:iCs/>
          <w:color w:val="000000" w:themeColor="text1"/>
          <w:lang w:val="pt-BR" w:bidi="pt-BR"/>
        </w:rPr>
        <w:t>itura</w:t>
      </w:r>
      <w:r w:rsidRPr="009A46D6">
        <w:rPr>
          <w:i w:val="0"/>
          <w:iCs/>
          <w:color w:val="000000" w:themeColor="text1"/>
          <w:lang w:val="pt-BR" w:bidi="pt-BR"/>
        </w:rPr>
        <w:t xml:space="preserve"> e </w:t>
      </w:r>
      <w:r w:rsidR="009C0D9F">
        <w:rPr>
          <w:i w:val="0"/>
          <w:iCs/>
          <w:color w:val="000000" w:themeColor="text1"/>
          <w:lang w:val="pt-BR" w:bidi="pt-BR"/>
        </w:rPr>
        <w:t>atrapalha o entendimento</w:t>
      </w:r>
      <w:r w:rsidRPr="009A46D6">
        <w:rPr>
          <w:i w:val="0"/>
          <w:iCs/>
          <w:color w:val="000000" w:themeColor="text1"/>
          <w:lang w:val="pt-BR" w:bidi="pt-BR"/>
        </w:rPr>
        <w:t xml:space="preserve">. Já pensou em fazer uma busca usando áudio ao invés de texto? </w:t>
      </w:r>
    </w:p>
    <w:p w14:paraId="00BE19B2" w14:textId="460D195C" w:rsidR="00777433" w:rsidRPr="009A46D6" w:rsidRDefault="00777433" w:rsidP="00000110">
      <w:pPr>
        <w:jc w:val="both"/>
        <w:rPr>
          <w:iCs/>
          <w:lang w:val="pt-BR" w:bidi="pt-BR"/>
        </w:rPr>
      </w:pPr>
      <w:r w:rsidRPr="009A46D6">
        <w:rPr>
          <w:iCs/>
          <w:color w:val="000000" w:themeColor="text1"/>
          <w:lang w:val="pt-BR" w:bidi="pt-BR"/>
        </w:rPr>
        <w:t>Nosso projeto tem o objetivo de criar facilidade, simplicidade e incluir suportes que vão ajudar a qualquer tipo de pessoa a localizar um conteúdo com facilidade e sem burocracia.</w:t>
      </w:r>
    </w:p>
    <w:p w14:paraId="7427DE27" w14:textId="77777777" w:rsidR="00777433" w:rsidRDefault="00777433" w:rsidP="000F00E7">
      <w:pPr>
        <w:pStyle w:val="Ttulo1"/>
        <w:rPr>
          <w:lang w:val="pt-BR" w:bidi="pt-BR"/>
        </w:rPr>
      </w:pPr>
    </w:p>
    <w:p w14:paraId="2F3AC4A5" w14:textId="3416B315" w:rsidR="005C6D45" w:rsidRPr="007070BB" w:rsidRDefault="002D47F0" w:rsidP="000F00E7">
      <w:pPr>
        <w:pStyle w:val="Ttulo1"/>
        <w:rPr>
          <w:lang w:val="pt-BR"/>
        </w:rPr>
      </w:pPr>
      <w:bookmarkStart w:id="1" w:name="_Toc148371625"/>
      <w:r>
        <w:rPr>
          <w:lang w:val="pt-BR" w:bidi="pt-BR"/>
        </w:rPr>
        <w:t>Definição do projeto</w:t>
      </w:r>
      <w:bookmarkEnd w:id="1"/>
    </w:p>
    <w:p w14:paraId="72336F68" w14:textId="05AC35C4" w:rsidR="0077627B" w:rsidRPr="0077627B" w:rsidRDefault="0077627B" w:rsidP="0077627B">
      <w:pPr>
        <w:ind w:firstLine="720"/>
        <w:jc w:val="both"/>
        <w:rPr>
          <w:lang w:val="pt-BR"/>
        </w:rPr>
      </w:pPr>
      <w:r>
        <w:rPr>
          <w:lang w:val="pt-BR"/>
        </w:rPr>
        <w:t>Nosso projeto</w:t>
      </w:r>
      <w:r w:rsidRPr="0077627B">
        <w:rPr>
          <w:lang w:val="pt-BR"/>
        </w:rPr>
        <w:t xml:space="preserve"> visa criar um site altamente acessível, que oferece uma experiência inclusiva para todos os usuários,</w:t>
      </w:r>
      <w:r>
        <w:rPr>
          <w:lang w:val="pt-BR"/>
        </w:rPr>
        <w:t xml:space="preserve"> sendo eles com ou sem deficiência, eles tendo ou não conhecimento sobre os produtos da empresa foco,</w:t>
      </w:r>
      <w:r w:rsidRPr="0077627B">
        <w:rPr>
          <w:lang w:val="pt-BR"/>
        </w:rPr>
        <w:t xml:space="preserve"> independentemente de suas necessidades e capacidades. Ele integra funcionalidades avançadas, como autenticação simplificada através de plataformas populares (</w:t>
      </w:r>
      <w:proofErr w:type="spellStart"/>
      <w:r w:rsidRPr="0077627B">
        <w:rPr>
          <w:lang w:val="pt-BR"/>
        </w:rPr>
        <w:t>G-mail</w:t>
      </w:r>
      <w:proofErr w:type="spellEnd"/>
      <w:r w:rsidRPr="0077627B">
        <w:rPr>
          <w:lang w:val="pt-BR"/>
        </w:rPr>
        <w:t xml:space="preserve">, LinkedIn, GitHub, Outlook, Apple), formulários de contato adaptáveis para entrada de texto ou voz, e um </w:t>
      </w:r>
      <w:proofErr w:type="spellStart"/>
      <w:r w:rsidRPr="0077627B">
        <w:rPr>
          <w:lang w:val="pt-BR"/>
        </w:rPr>
        <w:t>chatbot</w:t>
      </w:r>
      <w:proofErr w:type="spellEnd"/>
      <w:r w:rsidRPr="0077627B">
        <w:rPr>
          <w:lang w:val="pt-BR"/>
        </w:rPr>
        <w:t xml:space="preserve"> inteligente para assistência instantânea.</w:t>
      </w:r>
      <w:r w:rsidR="00886D7A">
        <w:rPr>
          <w:lang w:val="pt-BR"/>
        </w:rPr>
        <w:t xml:space="preserve"> Busca por texto e voz, leitura do conteúdo da tela, </w:t>
      </w:r>
      <w:r w:rsidR="0000702A">
        <w:rPr>
          <w:lang w:val="pt-BR"/>
        </w:rPr>
        <w:t>definição do idioma em várias linguagens, escolha do tema da preferência da pessoa.</w:t>
      </w:r>
    </w:p>
    <w:p w14:paraId="3A45E5FD" w14:textId="77777777" w:rsidR="0077627B" w:rsidRPr="0077627B" w:rsidRDefault="0077627B" w:rsidP="0077627B">
      <w:pPr>
        <w:jc w:val="both"/>
        <w:rPr>
          <w:lang w:val="pt-BR"/>
        </w:rPr>
      </w:pPr>
    </w:p>
    <w:p w14:paraId="2694E278" w14:textId="096B72E8" w:rsidR="0077627B" w:rsidRPr="00762A1F" w:rsidRDefault="0000702A" w:rsidP="0077627B">
      <w:pPr>
        <w:jc w:val="both"/>
        <w:rPr>
          <w:rStyle w:val="nfase"/>
          <w:lang w:val="pt-BR"/>
        </w:rPr>
      </w:pPr>
      <w:r>
        <w:rPr>
          <w:rStyle w:val="nfase"/>
        </w:rPr>
        <w:t>Queremos atuar nas f</w:t>
      </w:r>
      <w:r w:rsidR="00762A1F" w:rsidRPr="00762A1F">
        <w:rPr>
          <w:rStyle w:val="nfase"/>
        </w:rPr>
        <w:t>uncionalidades</w:t>
      </w:r>
      <w:r>
        <w:rPr>
          <w:rStyle w:val="nfase"/>
        </w:rPr>
        <w:t>:</w:t>
      </w:r>
    </w:p>
    <w:p w14:paraId="38C0DAFA" w14:textId="77777777" w:rsidR="0077627B" w:rsidRPr="0077627B" w:rsidRDefault="0077627B" w:rsidP="0077627B">
      <w:pPr>
        <w:jc w:val="both"/>
        <w:rPr>
          <w:lang w:val="pt-BR"/>
        </w:rPr>
      </w:pPr>
    </w:p>
    <w:p w14:paraId="599D8A4D" w14:textId="77777777" w:rsidR="0077627B" w:rsidRPr="00762A1F" w:rsidRDefault="0077627B" w:rsidP="0077627B">
      <w:pPr>
        <w:jc w:val="both"/>
        <w:rPr>
          <w:b/>
          <w:bCs/>
          <w:lang w:val="pt-BR"/>
        </w:rPr>
      </w:pPr>
      <w:r w:rsidRPr="00762A1F">
        <w:rPr>
          <w:b/>
          <w:bCs/>
          <w:lang w:val="pt-BR"/>
        </w:rPr>
        <w:t>Autenticação Simplificada:</w:t>
      </w:r>
    </w:p>
    <w:p w14:paraId="351C196A" w14:textId="77777777" w:rsidR="0077627B" w:rsidRPr="0077627B" w:rsidRDefault="0077627B" w:rsidP="00762A1F">
      <w:pPr>
        <w:ind w:firstLine="720"/>
        <w:jc w:val="both"/>
        <w:rPr>
          <w:lang w:val="pt-BR"/>
        </w:rPr>
      </w:pPr>
      <w:r w:rsidRPr="0077627B">
        <w:rPr>
          <w:lang w:val="pt-BR"/>
        </w:rPr>
        <w:t xml:space="preserve">Os usuários podem acessar o site facilmente através de suas contas em plataformas existentes, como </w:t>
      </w:r>
      <w:proofErr w:type="spellStart"/>
      <w:r w:rsidRPr="0077627B">
        <w:rPr>
          <w:lang w:val="pt-BR"/>
        </w:rPr>
        <w:t>G-mail</w:t>
      </w:r>
      <w:proofErr w:type="spellEnd"/>
      <w:r w:rsidRPr="0077627B">
        <w:rPr>
          <w:lang w:val="pt-BR"/>
        </w:rPr>
        <w:t>, LinkedIn, GitHub, Outlook e Apple.</w:t>
      </w:r>
    </w:p>
    <w:p w14:paraId="007FCCF1" w14:textId="77777777" w:rsidR="00762A1F" w:rsidRDefault="00762A1F" w:rsidP="0077627B">
      <w:pPr>
        <w:jc w:val="both"/>
        <w:rPr>
          <w:lang w:val="pt-BR"/>
        </w:rPr>
      </w:pPr>
    </w:p>
    <w:p w14:paraId="1207C596" w14:textId="35AB1CE2" w:rsidR="0077627B" w:rsidRPr="00762A1F" w:rsidRDefault="0077627B" w:rsidP="0077627B">
      <w:pPr>
        <w:jc w:val="both"/>
        <w:rPr>
          <w:b/>
          <w:bCs/>
          <w:lang w:val="pt-BR"/>
        </w:rPr>
      </w:pPr>
      <w:r w:rsidRPr="00762A1F">
        <w:rPr>
          <w:b/>
          <w:bCs/>
          <w:lang w:val="pt-BR"/>
        </w:rPr>
        <w:t>Formulários de Contato Adaptáveis:</w:t>
      </w:r>
    </w:p>
    <w:p w14:paraId="10BEAFEC" w14:textId="77777777" w:rsidR="0077627B" w:rsidRPr="0077627B" w:rsidRDefault="0077627B" w:rsidP="00762A1F">
      <w:pPr>
        <w:ind w:firstLine="720"/>
        <w:jc w:val="both"/>
        <w:rPr>
          <w:lang w:val="pt-BR"/>
        </w:rPr>
      </w:pPr>
      <w:r w:rsidRPr="0077627B">
        <w:rPr>
          <w:lang w:val="pt-BR"/>
        </w:rPr>
        <w:t>O site oferece formulários de contato intuitivos que podem ser preenchidos por texto ou voz, proporcionando uma experiência inclusiva e eficiente.</w:t>
      </w:r>
    </w:p>
    <w:p w14:paraId="1AE8E363" w14:textId="77777777" w:rsidR="00762A1F" w:rsidRDefault="00762A1F" w:rsidP="0077627B">
      <w:pPr>
        <w:jc w:val="both"/>
        <w:rPr>
          <w:b/>
          <w:bCs/>
          <w:lang w:val="pt-BR"/>
        </w:rPr>
      </w:pPr>
    </w:p>
    <w:p w14:paraId="7E6FAA80" w14:textId="79DFD485" w:rsidR="0077627B" w:rsidRPr="00762A1F" w:rsidRDefault="0077627B" w:rsidP="0077627B">
      <w:pPr>
        <w:jc w:val="both"/>
        <w:rPr>
          <w:b/>
          <w:bCs/>
          <w:lang w:val="pt-BR"/>
        </w:rPr>
      </w:pPr>
      <w:proofErr w:type="spellStart"/>
      <w:r w:rsidRPr="00762A1F">
        <w:rPr>
          <w:b/>
          <w:bCs/>
          <w:lang w:val="pt-BR"/>
        </w:rPr>
        <w:t>Chatbot</w:t>
      </w:r>
      <w:proofErr w:type="spellEnd"/>
      <w:r w:rsidRPr="00762A1F">
        <w:rPr>
          <w:b/>
          <w:bCs/>
          <w:lang w:val="pt-BR"/>
        </w:rPr>
        <w:t xml:space="preserve"> Inteligente:</w:t>
      </w:r>
    </w:p>
    <w:p w14:paraId="1CECF26E" w14:textId="77777777" w:rsidR="0077627B" w:rsidRPr="0077627B" w:rsidRDefault="0077627B" w:rsidP="0077627B">
      <w:pPr>
        <w:jc w:val="both"/>
        <w:rPr>
          <w:lang w:val="pt-BR"/>
        </w:rPr>
      </w:pPr>
    </w:p>
    <w:p w14:paraId="491D183D" w14:textId="77777777" w:rsidR="0077627B" w:rsidRPr="0077627B" w:rsidRDefault="0077627B" w:rsidP="00762A1F">
      <w:pPr>
        <w:ind w:firstLine="720"/>
        <w:jc w:val="both"/>
        <w:rPr>
          <w:lang w:val="pt-BR"/>
        </w:rPr>
      </w:pPr>
      <w:r w:rsidRPr="0077627B">
        <w:rPr>
          <w:lang w:val="pt-BR"/>
        </w:rPr>
        <w:t xml:space="preserve">Um </w:t>
      </w:r>
      <w:proofErr w:type="spellStart"/>
      <w:r w:rsidRPr="0077627B">
        <w:rPr>
          <w:lang w:val="pt-BR"/>
        </w:rPr>
        <w:t>chatbot</w:t>
      </w:r>
      <w:proofErr w:type="spellEnd"/>
      <w:r w:rsidRPr="0077627B">
        <w:rPr>
          <w:lang w:val="pt-BR"/>
        </w:rPr>
        <w:t xml:space="preserve"> integrado permite aos usuários obter respostas às suas perguntas através de texto ou voz, proporcionando suporte instantâneo e sem a necessidade de interação humana.</w:t>
      </w:r>
    </w:p>
    <w:p w14:paraId="78757A41" w14:textId="77777777" w:rsidR="00762A1F" w:rsidRDefault="00762A1F" w:rsidP="0077627B">
      <w:pPr>
        <w:jc w:val="both"/>
        <w:rPr>
          <w:lang w:val="pt-BR"/>
        </w:rPr>
      </w:pPr>
    </w:p>
    <w:p w14:paraId="7C37B16D" w14:textId="7368042F" w:rsidR="0077627B" w:rsidRPr="00762A1F" w:rsidRDefault="0077627B" w:rsidP="0077627B">
      <w:pPr>
        <w:jc w:val="both"/>
        <w:rPr>
          <w:b/>
          <w:bCs/>
          <w:lang w:val="pt-BR"/>
        </w:rPr>
      </w:pPr>
      <w:r w:rsidRPr="00762A1F">
        <w:rPr>
          <w:b/>
          <w:bCs/>
          <w:lang w:val="pt-BR"/>
        </w:rPr>
        <w:t>Leitura de Tela e Legendas:</w:t>
      </w:r>
    </w:p>
    <w:p w14:paraId="0229379F" w14:textId="77777777" w:rsidR="0077627B" w:rsidRPr="0077627B" w:rsidRDefault="0077627B" w:rsidP="00762A1F">
      <w:pPr>
        <w:ind w:firstLine="720"/>
        <w:jc w:val="both"/>
        <w:rPr>
          <w:lang w:val="pt-BR"/>
        </w:rPr>
      </w:pPr>
      <w:r w:rsidRPr="0077627B">
        <w:rPr>
          <w:lang w:val="pt-BR"/>
        </w:rPr>
        <w:t>O site é completamente compatível com leitores de tela, garantindo que usuários com deficiência visual possam navegar com facilidade. Além disso, os vídeos contêm legendas incorporadas ou disponíveis separadamente para garantir a acessibilidade total.</w:t>
      </w:r>
    </w:p>
    <w:p w14:paraId="02478D2E" w14:textId="77777777" w:rsidR="0077627B" w:rsidRPr="00762A1F" w:rsidRDefault="0077627B" w:rsidP="0077627B">
      <w:pPr>
        <w:jc w:val="both"/>
        <w:rPr>
          <w:b/>
          <w:bCs/>
          <w:lang w:val="pt-BR"/>
        </w:rPr>
      </w:pPr>
      <w:r w:rsidRPr="00762A1F">
        <w:rPr>
          <w:b/>
          <w:bCs/>
          <w:lang w:val="pt-BR"/>
        </w:rPr>
        <w:t>Monitoramento da Jornada do Usuário:</w:t>
      </w:r>
    </w:p>
    <w:p w14:paraId="2BCC52CE" w14:textId="77777777" w:rsidR="0077627B" w:rsidRPr="0077627B" w:rsidRDefault="0077627B" w:rsidP="00762A1F">
      <w:pPr>
        <w:ind w:firstLine="720"/>
        <w:jc w:val="both"/>
        <w:rPr>
          <w:lang w:val="pt-BR"/>
        </w:rPr>
      </w:pPr>
      <w:r w:rsidRPr="0077627B">
        <w:rPr>
          <w:lang w:val="pt-BR"/>
        </w:rPr>
        <w:t>O site rastreia a jornada do usuário, fornecendo insights sobre o que foi pesquisado, quanto tempo foi gasto navegando e quais conteúdos foram acessados.</w:t>
      </w:r>
    </w:p>
    <w:p w14:paraId="37DFD392" w14:textId="77777777" w:rsidR="00BA7B30" w:rsidRDefault="00BA7B30" w:rsidP="0077627B">
      <w:pPr>
        <w:jc w:val="both"/>
        <w:rPr>
          <w:b/>
          <w:bCs/>
          <w:lang w:val="pt-BR"/>
        </w:rPr>
      </w:pPr>
    </w:p>
    <w:p w14:paraId="589176B4" w14:textId="357DD84D" w:rsidR="0077627B" w:rsidRPr="00BA7B30" w:rsidRDefault="0077627B" w:rsidP="0077627B">
      <w:pPr>
        <w:jc w:val="both"/>
        <w:rPr>
          <w:b/>
          <w:bCs/>
          <w:lang w:val="pt-BR"/>
        </w:rPr>
      </w:pPr>
      <w:r w:rsidRPr="00BA7B30">
        <w:rPr>
          <w:b/>
          <w:bCs/>
          <w:lang w:val="pt-BR"/>
        </w:rPr>
        <w:t>Seleção de Idioma Personalizada:</w:t>
      </w:r>
    </w:p>
    <w:p w14:paraId="5D2F93B4" w14:textId="77777777" w:rsidR="0077627B" w:rsidRPr="0077627B" w:rsidRDefault="0077627B" w:rsidP="00BA7B30">
      <w:pPr>
        <w:ind w:firstLine="720"/>
        <w:jc w:val="both"/>
        <w:rPr>
          <w:lang w:val="pt-BR"/>
        </w:rPr>
      </w:pPr>
      <w:r w:rsidRPr="0077627B">
        <w:rPr>
          <w:lang w:val="pt-BR"/>
        </w:rPr>
        <w:t>Os usuários têm a opção de escolher o idioma de apresentação dos conteúdos, permitindo que leiam ou ouçam em seu idioma nativo ou em um idioma que estão aprendendo.</w:t>
      </w:r>
    </w:p>
    <w:p w14:paraId="586AE8EB" w14:textId="77777777" w:rsidR="00BA7B30" w:rsidRDefault="00BA7B30" w:rsidP="0077627B">
      <w:pPr>
        <w:jc w:val="both"/>
        <w:rPr>
          <w:b/>
          <w:bCs/>
          <w:lang w:val="pt-BR"/>
        </w:rPr>
      </w:pPr>
    </w:p>
    <w:p w14:paraId="05424A1E" w14:textId="52EC905C" w:rsidR="0077627B" w:rsidRPr="00BA7B30" w:rsidRDefault="0077627B" w:rsidP="0077627B">
      <w:pPr>
        <w:jc w:val="both"/>
        <w:rPr>
          <w:b/>
          <w:bCs/>
          <w:lang w:val="pt-BR"/>
        </w:rPr>
      </w:pPr>
      <w:r w:rsidRPr="00BA7B30">
        <w:rPr>
          <w:b/>
          <w:bCs/>
          <w:lang w:val="pt-BR"/>
        </w:rPr>
        <w:t>Acesso para Funcionários:</w:t>
      </w:r>
    </w:p>
    <w:p w14:paraId="47268505" w14:textId="77777777" w:rsidR="0077627B" w:rsidRPr="0077627B" w:rsidRDefault="0077627B" w:rsidP="00BA7B30">
      <w:pPr>
        <w:ind w:firstLine="720"/>
        <w:jc w:val="both"/>
        <w:rPr>
          <w:lang w:val="pt-BR"/>
        </w:rPr>
      </w:pPr>
      <w:r w:rsidRPr="0077627B">
        <w:rPr>
          <w:lang w:val="pt-BR"/>
        </w:rPr>
        <w:t>Os funcionários têm acesso a um painel intuitivo que permite a consulta ao banco de dados. Eles podem entender o que os clientes procuraram e quanto tempo passaram navegando, além de verificar a atualização de conteúdos e responder rapidamente às necessidades dos usuários.</w:t>
      </w:r>
    </w:p>
    <w:p w14:paraId="088F8210" w14:textId="77777777" w:rsidR="000C1527" w:rsidRDefault="000C1527" w:rsidP="0077627B">
      <w:pPr>
        <w:jc w:val="both"/>
        <w:rPr>
          <w:lang w:val="pt-BR"/>
        </w:rPr>
      </w:pPr>
    </w:p>
    <w:p w14:paraId="2BC9E1BE" w14:textId="1FE75408" w:rsidR="0077627B" w:rsidRPr="000C1527" w:rsidRDefault="0077627B" w:rsidP="0077627B">
      <w:pPr>
        <w:jc w:val="both"/>
        <w:rPr>
          <w:rStyle w:val="nfase"/>
          <w:lang w:val="pt-BR"/>
        </w:rPr>
      </w:pPr>
      <w:r w:rsidRPr="000C1527">
        <w:rPr>
          <w:rStyle w:val="nfase"/>
          <w:lang w:val="pt-BR"/>
        </w:rPr>
        <w:t>Benefícios:</w:t>
      </w:r>
    </w:p>
    <w:p w14:paraId="7487D3EE" w14:textId="1528D477" w:rsidR="002B0ACF" w:rsidRDefault="00BA7B30" w:rsidP="004A2026">
      <w:pPr>
        <w:ind w:firstLine="720"/>
        <w:jc w:val="both"/>
        <w:rPr>
          <w:lang w:val="pt-BR"/>
        </w:rPr>
      </w:pPr>
      <w:r>
        <w:rPr>
          <w:lang w:val="pt-BR"/>
        </w:rPr>
        <w:t xml:space="preserve">Estamos buscando não apenas </w:t>
      </w:r>
      <w:r w:rsidR="0077627B" w:rsidRPr="0077627B">
        <w:rPr>
          <w:lang w:val="pt-BR"/>
        </w:rPr>
        <w:t>atende</w:t>
      </w:r>
      <w:r w:rsidR="000C1527">
        <w:rPr>
          <w:lang w:val="pt-BR"/>
        </w:rPr>
        <w:t>r</w:t>
      </w:r>
      <w:r w:rsidR="0077627B" w:rsidRPr="0077627B">
        <w:rPr>
          <w:lang w:val="pt-BR"/>
        </w:rPr>
        <w:t xml:space="preserve"> aos padrões de acessibilidade, mas também promove</w:t>
      </w:r>
      <w:r w:rsidR="000C1527">
        <w:rPr>
          <w:lang w:val="pt-BR"/>
        </w:rPr>
        <w:t>r</w:t>
      </w:r>
      <w:r w:rsidR="0077627B" w:rsidRPr="0077627B">
        <w:rPr>
          <w:lang w:val="pt-BR"/>
        </w:rPr>
        <w:t xml:space="preserve"> uma experiência inclusiva e agradável para todos os usuários</w:t>
      </w:r>
      <w:r w:rsidR="00132E13">
        <w:rPr>
          <w:lang w:val="pt-BR"/>
        </w:rPr>
        <w:t>. P</w:t>
      </w:r>
      <w:r w:rsidR="0077627B" w:rsidRPr="0077627B">
        <w:rPr>
          <w:lang w:val="pt-BR"/>
        </w:rPr>
        <w:t>roporcionando igualdade de acesso à informação e interação na web</w:t>
      </w:r>
      <w:r w:rsidR="000C1527">
        <w:rPr>
          <w:lang w:val="pt-BR"/>
        </w:rPr>
        <w:t xml:space="preserve"> simples, dinâmica e rápida.</w:t>
      </w:r>
    </w:p>
    <w:p w14:paraId="63514868" w14:textId="77777777" w:rsidR="002B0ACF" w:rsidRDefault="002B0ACF" w:rsidP="002D47F0">
      <w:pPr>
        <w:rPr>
          <w:lang w:val="pt-BR"/>
        </w:rPr>
      </w:pPr>
    </w:p>
    <w:p w14:paraId="4DEEE171" w14:textId="014582AB" w:rsidR="002D47F0" w:rsidRDefault="002B0ACF" w:rsidP="002B0ACF">
      <w:pPr>
        <w:pStyle w:val="Ttulo1"/>
        <w:rPr>
          <w:lang w:val="pt-BR"/>
        </w:rPr>
      </w:pPr>
      <w:bookmarkStart w:id="2" w:name="_Toc148371626"/>
      <w:r>
        <w:rPr>
          <w:lang w:val="pt-BR"/>
        </w:rPr>
        <w:t>Escopo do projeto</w:t>
      </w:r>
      <w:bookmarkEnd w:id="2"/>
    </w:p>
    <w:p w14:paraId="70B1DD4D" w14:textId="2F6F5362" w:rsidR="002C63D9" w:rsidRPr="002C63D9" w:rsidRDefault="002C63D9" w:rsidP="002C63D9">
      <w:pPr>
        <w:ind w:firstLine="720"/>
        <w:rPr>
          <w:lang w:val="pt-BR"/>
        </w:rPr>
      </w:pPr>
      <w:r>
        <w:rPr>
          <w:lang w:val="pt-BR"/>
        </w:rPr>
        <w:t>A linguagem Java s</w:t>
      </w:r>
      <w:r w:rsidRPr="002C63D9">
        <w:rPr>
          <w:lang w:val="pt-BR"/>
        </w:rPr>
        <w:t xml:space="preserve">erá a linguagem principal para o desenvolvimento do </w:t>
      </w:r>
      <w:proofErr w:type="spellStart"/>
      <w:r w:rsidRPr="002C63D9">
        <w:rPr>
          <w:lang w:val="pt-BR"/>
        </w:rPr>
        <w:t>backend</w:t>
      </w:r>
      <w:proofErr w:type="spellEnd"/>
      <w:r w:rsidRPr="002C63D9">
        <w:rPr>
          <w:lang w:val="pt-BR"/>
        </w:rPr>
        <w:t xml:space="preserve"> do site e implementação de funcionalidades do lado do servidor. </w:t>
      </w:r>
      <w:r>
        <w:rPr>
          <w:lang w:val="pt-BR"/>
        </w:rPr>
        <w:t xml:space="preserve">Vamos conseguir implementas com essa linguem a parte de autenticação do login, </w:t>
      </w:r>
      <w:r w:rsidR="00EA1600">
        <w:rPr>
          <w:lang w:val="pt-BR"/>
        </w:rPr>
        <w:t>gerenciamento do banco de dados, desenvolvimento dos formulários para que possam ser preenchidos por texto ou voz</w:t>
      </w:r>
      <w:r w:rsidR="001041CD">
        <w:rPr>
          <w:lang w:val="pt-BR"/>
        </w:rPr>
        <w:t>, leitura da tela, e parte de segurança.</w:t>
      </w:r>
    </w:p>
    <w:p w14:paraId="130E95EF" w14:textId="77777777" w:rsidR="002B0ACF" w:rsidRDefault="002B0ACF" w:rsidP="002B0ACF">
      <w:pPr>
        <w:rPr>
          <w:lang w:val="pt-BR"/>
        </w:rPr>
      </w:pPr>
    </w:p>
    <w:p w14:paraId="1511E928" w14:textId="77777777" w:rsidR="002B0ACF" w:rsidRDefault="002B0ACF" w:rsidP="002B0ACF">
      <w:pPr>
        <w:rPr>
          <w:lang w:val="pt-BR"/>
        </w:rPr>
      </w:pPr>
    </w:p>
    <w:p w14:paraId="52DA1394" w14:textId="77777777" w:rsidR="002B0ACF" w:rsidRDefault="002B0ACF" w:rsidP="002B0ACF">
      <w:pPr>
        <w:rPr>
          <w:lang w:val="pt-BR"/>
        </w:rPr>
      </w:pPr>
    </w:p>
    <w:p w14:paraId="650D77A2" w14:textId="7EA00F56" w:rsidR="002B0ACF" w:rsidRDefault="00925958" w:rsidP="002B0ACF">
      <w:pPr>
        <w:pStyle w:val="Ttulo1"/>
        <w:rPr>
          <w:lang w:val="pt-BR"/>
        </w:rPr>
      </w:pPr>
      <w:bookmarkStart w:id="3" w:name="_Toc148371627"/>
      <w:r>
        <w:rPr>
          <w:lang w:val="pt-BR"/>
        </w:rPr>
        <w:t>README</w:t>
      </w:r>
      <w:bookmarkEnd w:id="3"/>
    </w:p>
    <w:p w14:paraId="7E0C4083" w14:textId="77777777" w:rsidR="00925958" w:rsidRDefault="00925958" w:rsidP="00925958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</w:pPr>
    </w:p>
    <w:p w14:paraId="2B633632" w14:textId="77777777" w:rsidR="00BF27A0" w:rsidRDefault="00BF27A0" w:rsidP="00BF27A0">
      <w:pPr>
        <w:rPr>
          <w:lang w:val="pt-BR"/>
        </w:rPr>
      </w:pPr>
    </w:p>
    <w:p w14:paraId="199350A1" w14:textId="77777777" w:rsidR="00BF27A0" w:rsidRDefault="00BF27A0" w:rsidP="00925958">
      <w:pPr>
        <w:pStyle w:val="Ttulo1"/>
        <w:rPr>
          <w:lang w:val="pt-BR"/>
        </w:rPr>
      </w:pPr>
    </w:p>
    <w:p w14:paraId="1C275CF1" w14:textId="77777777" w:rsidR="002840CA" w:rsidRDefault="002840CA" w:rsidP="00925958">
      <w:pPr>
        <w:pStyle w:val="Ttulo1"/>
        <w:rPr>
          <w:lang w:val="pt-BR"/>
        </w:rPr>
      </w:pPr>
    </w:p>
    <w:p w14:paraId="14D9674F" w14:textId="43ABBCD4" w:rsidR="00925958" w:rsidRDefault="00925958" w:rsidP="00925958">
      <w:pPr>
        <w:pStyle w:val="Ttulo1"/>
        <w:rPr>
          <w:lang w:val="pt-BR"/>
        </w:rPr>
      </w:pPr>
      <w:bookmarkStart w:id="4" w:name="_Toc148371628"/>
      <w:r>
        <w:rPr>
          <w:lang w:val="pt-BR"/>
        </w:rPr>
        <w:t>Design do Diagrama de classe</w:t>
      </w:r>
      <w:bookmarkEnd w:id="4"/>
    </w:p>
    <w:p w14:paraId="6DF72ABB" w14:textId="7C59AA90" w:rsidR="00DD4E2D" w:rsidRDefault="000E594A" w:rsidP="00925958">
      <w:pPr>
        <w:rPr>
          <w:lang w:val="pt-BR"/>
        </w:rPr>
      </w:pPr>
      <w:r>
        <w:rPr>
          <w:noProof/>
        </w:rPr>
        <w:drawing>
          <wp:inline distT="0" distB="0" distL="0" distR="0" wp14:anchorId="619553F7" wp14:editId="74BD7C2C">
            <wp:extent cx="5819775" cy="7200900"/>
            <wp:effectExtent l="76200" t="76200" r="142875" b="133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2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480D5" w14:textId="66BB69AB" w:rsidR="00925958" w:rsidRDefault="00925958" w:rsidP="00925958">
      <w:pPr>
        <w:pStyle w:val="Ttulo1"/>
        <w:rPr>
          <w:lang w:val="pt-BR"/>
        </w:rPr>
      </w:pPr>
      <w:bookmarkStart w:id="5" w:name="_Toc148371629"/>
      <w:r>
        <w:rPr>
          <w:lang w:val="pt-BR"/>
        </w:rPr>
        <w:lastRenderedPageBreak/>
        <w:t>Entidades</w:t>
      </w:r>
      <w:bookmarkEnd w:id="5"/>
    </w:p>
    <w:p w14:paraId="0C67228D" w14:textId="3F2F1AA3" w:rsidR="00925958" w:rsidRDefault="007479BA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Usuário</w:t>
      </w:r>
      <w:r w:rsidR="004C7B7D"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 xml:space="preserve">: </w:t>
      </w:r>
      <w:r w:rsidR="00951DED"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Autenticação do usuário</w:t>
      </w:r>
    </w:p>
    <w:p w14:paraId="5A1BF7A9" w14:textId="79A99C1B" w:rsidR="007479BA" w:rsidRDefault="00951DED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 xml:space="preserve">Banco de dados: Gerenciamento do banco de dados para consultas e envio de informações para o </w:t>
      </w:r>
      <w:proofErr w:type="spellStart"/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frontEnd</w:t>
      </w:r>
      <w:proofErr w:type="spellEnd"/>
    </w:p>
    <w:p w14:paraId="12F901F2" w14:textId="37711A44" w:rsidR="00D8422C" w:rsidRDefault="00B55B61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Jornada do usuário: Monitorar a jornada do usuário durante a navegação do site</w:t>
      </w:r>
    </w:p>
    <w:p w14:paraId="33628B6D" w14:textId="3B8C74B5" w:rsidR="00484AEE" w:rsidRDefault="00484AEE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Atualização do conteúdo ou sinalização de melhorias</w:t>
      </w:r>
    </w:p>
    <w:p w14:paraId="682AEF23" w14:textId="39CDAA0A" w:rsidR="00484AEE" w:rsidRDefault="002B2055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Idioma de interação: Definição do idioma de interação no site e nos bancos de dados</w:t>
      </w:r>
    </w:p>
    <w:p w14:paraId="1718DBBB" w14:textId="38B502D0" w:rsidR="00034100" w:rsidRDefault="00034100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Segurança</w:t>
      </w:r>
      <w:r w:rsidR="00463B0E"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 xml:space="preserve">: Desde autenticação do acesso, até o controle de visualização de </w:t>
      </w:r>
      <w:proofErr w:type="spellStart"/>
      <w:r w:rsidR="00463B0E"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conteúdos</w:t>
      </w:r>
      <w:proofErr w:type="spellEnd"/>
      <w:r w:rsidR="00463B0E"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.</w:t>
      </w:r>
    </w:p>
    <w:p w14:paraId="45C0567C" w14:textId="1FCD93F9" w:rsidR="00034100" w:rsidRDefault="00034100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Login de acesso</w:t>
      </w:r>
    </w:p>
    <w:p w14:paraId="2AABD2CE" w14:textId="61686788" w:rsidR="00463B0E" w:rsidRDefault="00463B0E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Funcionário</w:t>
      </w:r>
    </w:p>
    <w:p w14:paraId="267A8E3A" w14:textId="220B0C3D" w:rsidR="00596074" w:rsidRPr="007479BA" w:rsidRDefault="00596074" w:rsidP="006F79B3">
      <w:pPr>
        <w:pStyle w:val="PargrafodaLista"/>
        <w:numPr>
          <w:ilvl w:val="0"/>
          <w:numId w:val="14"/>
        </w:numPr>
        <w:tabs>
          <w:tab w:val="left" w:pos="3315"/>
        </w:tabs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</w:pPr>
      <w:r>
        <w:rPr>
          <w:rFonts w:asciiTheme="minorHAnsi" w:eastAsiaTheme="majorEastAsia" w:hAnsiTheme="minorHAnsi" w:cstheme="minorHAnsi"/>
          <w:color w:val="3B3838" w:themeColor="background2" w:themeShade="40"/>
          <w:kern w:val="28"/>
          <w:sz w:val="24"/>
          <w:szCs w:val="24"/>
          <w:lang w:val="pt-BR"/>
          <w14:ligatures w14:val="standard"/>
          <w14:numForm w14:val="oldStyle"/>
        </w:rPr>
        <w:t>Plataformas</w:t>
      </w:r>
    </w:p>
    <w:p w14:paraId="033E09CC" w14:textId="4DCB917E" w:rsidR="00925958" w:rsidRDefault="00976476" w:rsidP="00976476">
      <w:pPr>
        <w:pStyle w:val="Ttulo1"/>
        <w:rPr>
          <w:lang w:val="pt-BR"/>
        </w:rPr>
      </w:pPr>
      <w:bookmarkStart w:id="6" w:name="_Toc148371630"/>
      <w:r>
        <w:rPr>
          <w:lang w:val="pt-BR"/>
        </w:rPr>
        <w:t>Atributos e métodos</w:t>
      </w:r>
      <w:bookmarkEnd w:id="6"/>
    </w:p>
    <w:p w14:paraId="640C9067" w14:textId="1CE14087" w:rsidR="00C40AED" w:rsidRPr="00C40AED" w:rsidRDefault="00C40AED" w:rsidP="00E0689A">
      <w:pPr>
        <w:pStyle w:val="Ttulo2"/>
        <w:rPr>
          <w:lang w:val="pt-BR"/>
        </w:rPr>
      </w:pPr>
      <w:bookmarkStart w:id="7" w:name="_Toc148371631"/>
      <w:r w:rsidRPr="00C40AED">
        <w:rPr>
          <w:lang w:val="pt-BR"/>
        </w:rPr>
        <w:t>1. Usuário:</w:t>
      </w:r>
      <w:bookmarkEnd w:id="7"/>
    </w:p>
    <w:p w14:paraId="6B51EB4B" w14:textId="749CC7F9" w:rsidR="00C40AED" w:rsidRPr="00C40AED" w:rsidRDefault="00C40AED" w:rsidP="00C40AED">
      <w:pPr>
        <w:rPr>
          <w:lang w:val="pt-BR"/>
        </w:rPr>
      </w:pPr>
      <w:r w:rsidRPr="006300C3">
        <w:rPr>
          <w:b/>
          <w:bCs/>
          <w:lang w:val="pt-BR"/>
        </w:rPr>
        <w:t>Entidade</w:t>
      </w:r>
      <w:r w:rsidRPr="00C40AED">
        <w:rPr>
          <w:lang w:val="pt-BR"/>
        </w:rPr>
        <w:t>: Usuário</w:t>
      </w:r>
    </w:p>
    <w:p w14:paraId="40BC8A3E" w14:textId="77777777" w:rsidR="00C40AED" w:rsidRPr="00C40AED" w:rsidRDefault="00C40AED" w:rsidP="00C40AED">
      <w:pPr>
        <w:rPr>
          <w:lang w:val="pt-BR"/>
        </w:rPr>
      </w:pPr>
      <w:r w:rsidRPr="006300C3">
        <w:rPr>
          <w:b/>
          <w:bCs/>
          <w:lang w:val="pt-BR"/>
        </w:rPr>
        <w:t>Atributos</w:t>
      </w:r>
      <w:r w:rsidRPr="00C40AED">
        <w:rPr>
          <w:lang w:val="pt-BR"/>
        </w:rPr>
        <w:t>:</w:t>
      </w:r>
    </w:p>
    <w:p w14:paraId="1C1038E1" w14:textId="77777777" w:rsidR="00C40AED" w:rsidRPr="004C67BC" w:rsidRDefault="00C40AED" w:rsidP="006F79B3">
      <w:pPr>
        <w:pStyle w:val="PargrafodaLista"/>
        <w:numPr>
          <w:ilvl w:val="0"/>
          <w:numId w:val="15"/>
        </w:numPr>
        <w:rPr>
          <w:lang w:val="pt-BR"/>
        </w:rPr>
      </w:pPr>
      <w:r w:rsidRPr="004C67BC">
        <w:rPr>
          <w:lang w:val="pt-BR"/>
        </w:rPr>
        <w:t>ID (Inteiro)</w:t>
      </w:r>
    </w:p>
    <w:p w14:paraId="3562C6BD" w14:textId="19A22309" w:rsidR="00C40AED" w:rsidRPr="004C67BC" w:rsidRDefault="00300C08" w:rsidP="006F79B3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N</w:t>
      </w:r>
      <w:r w:rsidRPr="004C67BC">
        <w:rPr>
          <w:lang w:val="en-US"/>
        </w:rPr>
        <w:t>ome</w:t>
      </w:r>
      <w:r w:rsidR="00C40AED" w:rsidRPr="004C67BC">
        <w:rPr>
          <w:lang w:val="en-US"/>
        </w:rPr>
        <w:t xml:space="preserve"> (String)</w:t>
      </w:r>
    </w:p>
    <w:p w14:paraId="296F0093" w14:textId="4373D756" w:rsidR="00C40AED" w:rsidRPr="004C67BC" w:rsidRDefault="00300C08" w:rsidP="006F79B3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e</w:t>
      </w:r>
      <w:r w:rsidR="00C40AED" w:rsidRPr="004C67BC">
        <w:rPr>
          <w:lang w:val="en-US"/>
        </w:rPr>
        <w:t>mail (String)</w:t>
      </w:r>
    </w:p>
    <w:p w14:paraId="2275DEEC" w14:textId="36D8A663" w:rsidR="00C40AED" w:rsidRPr="004C67BC" w:rsidRDefault="00300C08" w:rsidP="006F79B3">
      <w:pPr>
        <w:pStyle w:val="Pargrafoda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Senha</w:t>
      </w:r>
      <w:proofErr w:type="spellEnd"/>
      <w:r w:rsidR="00C40AED" w:rsidRPr="004C67BC">
        <w:rPr>
          <w:lang w:val="en-US"/>
        </w:rPr>
        <w:t xml:space="preserve"> (String)</w:t>
      </w:r>
    </w:p>
    <w:p w14:paraId="1F5FE9C6" w14:textId="6BEE043D" w:rsidR="00C40AED" w:rsidRPr="004C67BC" w:rsidRDefault="00300C08" w:rsidP="006F79B3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P</w:t>
      </w:r>
      <w:r w:rsidR="009757FC" w:rsidRPr="004C67BC">
        <w:rPr>
          <w:lang w:val="pt-BR"/>
        </w:rPr>
        <w:t>lataforma</w:t>
      </w:r>
      <w:r w:rsidR="00C40AED" w:rsidRPr="004C67BC">
        <w:rPr>
          <w:lang w:val="pt-BR"/>
        </w:rPr>
        <w:t xml:space="preserve"> (</w:t>
      </w:r>
      <w:proofErr w:type="spellStart"/>
      <w:r w:rsidR="00C40AED" w:rsidRPr="004C67BC">
        <w:rPr>
          <w:lang w:val="pt-BR"/>
        </w:rPr>
        <w:t>String</w:t>
      </w:r>
      <w:proofErr w:type="spellEnd"/>
      <w:r w:rsidR="00C40AED" w:rsidRPr="004C67BC">
        <w:rPr>
          <w:lang w:val="pt-BR"/>
        </w:rPr>
        <w:t>)</w:t>
      </w:r>
    </w:p>
    <w:p w14:paraId="424F5B87" w14:textId="1FE4961F" w:rsidR="00C40AED" w:rsidRPr="00C40AED" w:rsidRDefault="00C40AED" w:rsidP="00C40AED">
      <w:pPr>
        <w:rPr>
          <w:lang w:val="pt-BR"/>
        </w:rPr>
      </w:pPr>
      <w:r w:rsidRPr="006300C3">
        <w:rPr>
          <w:b/>
          <w:bCs/>
          <w:lang w:val="pt-BR"/>
        </w:rPr>
        <w:t>Métodos</w:t>
      </w:r>
      <w:r w:rsidRPr="00C40AED">
        <w:rPr>
          <w:lang w:val="pt-BR"/>
        </w:rPr>
        <w:t>:</w:t>
      </w:r>
    </w:p>
    <w:p w14:paraId="67A8E94D" w14:textId="5A6B885C" w:rsidR="00C40AED" w:rsidRPr="004C67BC" w:rsidRDefault="00C40AED" w:rsidP="006F79B3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4C67BC">
        <w:rPr>
          <w:lang w:val="pt-BR"/>
        </w:rPr>
        <w:t>autenticar(</w:t>
      </w:r>
      <w:proofErr w:type="spellStart"/>
      <w:proofErr w:type="gramEnd"/>
      <w:r w:rsidRPr="004C67BC">
        <w:rPr>
          <w:lang w:val="pt-BR"/>
        </w:rPr>
        <w:t>email</w:t>
      </w:r>
      <w:proofErr w:type="spellEnd"/>
      <w:r w:rsidRPr="004C67BC">
        <w:rPr>
          <w:lang w:val="pt-BR"/>
        </w:rPr>
        <w:t>, senha): Autentica um usuário com base no e</w:t>
      </w:r>
      <w:r w:rsidR="00132E13" w:rsidRPr="004C67BC">
        <w:rPr>
          <w:lang w:val="pt-BR"/>
        </w:rPr>
        <w:t>-</w:t>
      </w:r>
      <w:r w:rsidRPr="004C67BC">
        <w:rPr>
          <w:lang w:val="pt-BR"/>
        </w:rPr>
        <w:t>mail e senha fornecidos.</w:t>
      </w:r>
      <w:r w:rsidR="003572E6" w:rsidRPr="004C67BC">
        <w:rPr>
          <w:lang w:val="pt-BR"/>
        </w:rPr>
        <w:t xml:space="preserve"> Uso das aplicações como </w:t>
      </w:r>
      <w:proofErr w:type="spellStart"/>
      <w:r w:rsidR="003572E6" w:rsidRPr="004C67BC">
        <w:rPr>
          <w:lang w:val="pt-BR"/>
        </w:rPr>
        <w:t>G-mail</w:t>
      </w:r>
      <w:proofErr w:type="spellEnd"/>
      <w:r w:rsidR="003572E6" w:rsidRPr="004C67BC">
        <w:rPr>
          <w:lang w:val="pt-BR"/>
        </w:rPr>
        <w:t xml:space="preserve">, </w:t>
      </w:r>
      <w:proofErr w:type="spellStart"/>
      <w:r w:rsidR="003572E6" w:rsidRPr="004C67BC">
        <w:rPr>
          <w:lang w:val="pt-BR"/>
        </w:rPr>
        <w:t>Linkedin</w:t>
      </w:r>
      <w:proofErr w:type="spellEnd"/>
      <w:r w:rsidR="009757FC" w:rsidRPr="004C67BC">
        <w:rPr>
          <w:lang w:val="pt-BR"/>
        </w:rPr>
        <w:t>,</w:t>
      </w:r>
      <w:r w:rsidR="003572E6" w:rsidRPr="004C67BC">
        <w:rPr>
          <w:lang w:val="pt-BR"/>
        </w:rPr>
        <w:t xml:space="preserve"> entre outros.</w:t>
      </w:r>
    </w:p>
    <w:p w14:paraId="38D85367" w14:textId="560B2296" w:rsidR="00925958" w:rsidRPr="004C67BC" w:rsidRDefault="00C40AED" w:rsidP="006F79B3">
      <w:pPr>
        <w:pStyle w:val="PargrafodaLista"/>
        <w:numPr>
          <w:ilvl w:val="0"/>
          <w:numId w:val="16"/>
        </w:numPr>
        <w:rPr>
          <w:lang w:val="pt-BR"/>
        </w:rPr>
      </w:pPr>
      <w:r w:rsidRPr="004C67BC">
        <w:rPr>
          <w:lang w:val="pt-BR"/>
        </w:rPr>
        <w:t>registrar(</w:t>
      </w:r>
      <w:proofErr w:type="spellStart"/>
      <w:r w:rsidRPr="004C67BC">
        <w:rPr>
          <w:lang w:val="pt-BR"/>
        </w:rPr>
        <w:t>novoUsuario</w:t>
      </w:r>
      <w:proofErr w:type="spellEnd"/>
      <w:r w:rsidRPr="004C67BC">
        <w:rPr>
          <w:lang w:val="pt-BR"/>
        </w:rPr>
        <w:t>): Registra um novo usuário no sistema.</w:t>
      </w:r>
    </w:p>
    <w:p w14:paraId="402DB8E0" w14:textId="444CC76A" w:rsidR="00EE46D1" w:rsidRPr="004C67BC" w:rsidRDefault="00EE46D1" w:rsidP="006F79B3">
      <w:pPr>
        <w:pStyle w:val="PargrafodaLista"/>
        <w:numPr>
          <w:ilvl w:val="0"/>
          <w:numId w:val="16"/>
        </w:numPr>
        <w:rPr>
          <w:lang w:val="pt-BR"/>
        </w:rPr>
      </w:pPr>
      <w:proofErr w:type="spellStart"/>
      <w:proofErr w:type="gramStart"/>
      <w:r w:rsidRPr="004C67BC">
        <w:rPr>
          <w:lang w:val="pt-BR"/>
        </w:rPr>
        <w:t>dataHora</w:t>
      </w:r>
      <w:proofErr w:type="spellEnd"/>
      <w:r w:rsidRPr="004C67BC">
        <w:rPr>
          <w:lang w:val="pt-BR"/>
        </w:rPr>
        <w:t>(</w:t>
      </w:r>
      <w:proofErr w:type="gramEnd"/>
      <w:r w:rsidRPr="004C67BC">
        <w:rPr>
          <w:lang w:val="pt-BR"/>
        </w:rPr>
        <w:t>guardar informações de quando ocorreu)</w:t>
      </w:r>
    </w:p>
    <w:p w14:paraId="47A26368" w14:textId="77777777" w:rsidR="006300C3" w:rsidRDefault="006300C3" w:rsidP="00C40AED">
      <w:pPr>
        <w:rPr>
          <w:lang w:val="pt-BR"/>
        </w:rPr>
      </w:pPr>
    </w:p>
    <w:p w14:paraId="67009595" w14:textId="77777777" w:rsidR="006300C3" w:rsidRPr="006300C3" w:rsidRDefault="006300C3" w:rsidP="00E0689A">
      <w:pPr>
        <w:pStyle w:val="Ttulo2"/>
        <w:rPr>
          <w:lang w:val="pt-BR"/>
        </w:rPr>
      </w:pPr>
      <w:bookmarkStart w:id="8" w:name="_Toc148371632"/>
      <w:r w:rsidRPr="006300C3">
        <w:rPr>
          <w:lang w:val="pt-BR"/>
        </w:rPr>
        <w:t>2. Gerenciamento de Banco de Dados:</w:t>
      </w:r>
      <w:bookmarkEnd w:id="8"/>
    </w:p>
    <w:p w14:paraId="2C61A0A0" w14:textId="5CAFE4FF" w:rsidR="006300C3" w:rsidRPr="006300C3" w:rsidRDefault="006300C3" w:rsidP="006300C3">
      <w:pPr>
        <w:rPr>
          <w:lang w:val="pt-BR"/>
        </w:rPr>
      </w:pPr>
      <w:r w:rsidRPr="00E0689A">
        <w:rPr>
          <w:b/>
          <w:bCs/>
          <w:lang w:val="pt-BR"/>
        </w:rPr>
        <w:t>Entidade</w:t>
      </w:r>
      <w:r w:rsidRPr="006300C3">
        <w:rPr>
          <w:lang w:val="pt-BR"/>
        </w:rPr>
        <w:t>: Banco de Dados</w:t>
      </w:r>
    </w:p>
    <w:p w14:paraId="385BD40C" w14:textId="77777777" w:rsidR="006300C3" w:rsidRPr="006300C3" w:rsidRDefault="006300C3" w:rsidP="006300C3">
      <w:pPr>
        <w:rPr>
          <w:lang w:val="pt-BR"/>
        </w:rPr>
      </w:pPr>
      <w:r w:rsidRPr="00E0689A">
        <w:rPr>
          <w:b/>
          <w:bCs/>
          <w:lang w:val="pt-BR"/>
        </w:rPr>
        <w:t>Atributos</w:t>
      </w:r>
      <w:r w:rsidRPr="006300C3">
        <w:rPr>
          <w:lang w:val="pt-BR"/>
        </w:rPr>
        <w:t>:</w:t>
      </w:r>
    </w:p>
    <w:p w14:paraId="50413F62" w14:textId="01DFB0FC" w:rsidR="006300C3" w:rsidRPr="004C67BC" w:rsidRDefault="00300C08" w:rsidP="006F79B3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lastRenderedPageBreak/>
        <w:t>C</w:t>
      </w:r>
      <w:r w:rsidR="006300C3" w:rsidRPr="004C67BC">
        <w:rPr>
          <w:lang w:val="pt-BR"/>
        </w:rPr>
        <w:t>onexão (</w:t>
      </w:r>
      <w:r w:rsidR="00E0689A" w:rsidRPr="004C67BC">
        <w:rPr>
          <w:lang w:val="pt-BR"/>
        </w:rPr>
        <w:t>fazer a</w:t>
      </w:r>
      <w:r w:rsidR="006300C3" w:rsidRPr="004C67BC">
        <w:rPr>
          <w:lang w:val="pt-BR"/>
        </w:rPr>
        <w:t xml:space="preserve"> conexão com o banco de dados</w:t>
      </w:r>
      <w:r w:rsidR="00E0689A" w:rsidRPr="004C67BC">
        <w:rPr>
          <w:lang w:val="pt-BR"/>
        </w:rPr>
        <w:t xml:space="preserve"> – Aqui podemos usar o </w:t>
      </w:r>
      <w:proofErr w:type="spellStart"/>
      <w:r w:rsidR="00E0689A" w:rsidRPr="004C67BC">
        <w:rPr>
          <w:lang w:val="pt-BR"/>
        </w:rPr>
        <w:t>python</w:t>
      </w:r>
      <w:proofErr w:type="spellEnd"/>
      <w:r w:rsidR="00E0689A" w:rsidRPr="004C67BC">
        <w:rPr>
          <w:lang w:val="pt-BR"/>
        </w:rPr>
        <w:t xml:space="preserve"> para auxiliar no processo de API por exemplo</w:t>
      </w:r>
      <w:r w:rsidR="006300C3" w:rsidRPr="004C67BC">
        <w:rPr>
          <w:lang w:val="pt-BR"/>
        </w:rPr>
        <w:t>)</w:t>
      </w:r>
    </w:p>
    <w:p w14:paraId="3D487929" w14:textId="5F5766A5" w:rsidR="006300C3" w:rsidRPr="006300C3" w:rsidRDefault="006300C3" w:rsidP="006300C3">
      <w:pPr>
        <w:rPr>
          <w:lang w:val="pt-BR"/>
        </w:rPr>
      </w:pPr>
      <w:r w:rsidRPr="00E0689A">
        <w:rPr>
          <w:b/>
          <w:bCs/>
          <w:lang w:val="pt-BR"/>
        </w:rPr>
        <w:t>Métodos</w:t>
      </w:r>
      <w:r w:rsidRPr="006300C3">
        <w:rPr>
          <w:lang w:val="pt-BR"/>
        </w:rPr>
        <w:t>:</w:t>
      </w:r>
    </w:p>
    <w:p w14:paraId="205CDE9B" w14:textId="77777777" w:rsidR="006300C3" w:rsidRPr="004C67BC" w:rsidRDefault="006300C3" w:rsidP="006F79B3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 w:rsidRPr="004C67BC">
        <w:rPr>
          <w:lang w:val="pt-BR"/>
        </w:rPr>
        <w:t>conectar(</w:t>
      </w:r>
      <w:proofErr w:type="gramEnd"/>
      <w:r w:rsidRPr="004C67BC">
        <w:rPr>
          <w:lang w:val="pt-BR"/>
        </w:rPr>
        <w:t>): Estabelece uma conexão com o banco de dados.</w:t>
      </w:r>
    </w:p>
    <w:p w14:paraId="25D4A971" w14:textId="77777777" w:rsidR="006300C3" w:rsidRPr="004C67BC" w:rsidRDefault="006300C3" w:rsidP="006F79B3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 w:rsidRPr="004C67BC">
        <w:rPr>
          <w:lang w:val="pt-BR"/>
        </w:rPr>
        <w:t>desconectar(</w:t>
      </w:r>
      <w:proofErr w:type="gramEnd"/>
      <w:r w:rsidRPr="004C67BC">
        <w:rPr>
          <w:lang w:val="pt-BR"/>
        </w:rPr>
        <w:t>): Fecha a conexão com o banco de dados.</w:t>
      </w:r>
    </w:p>
    <w:p w14:paraId="6A751250" w14:textId="77777777" w:rsidR="006300C3" w:rsidRPr="004C67BC" w:rsidRDefault="006300C3" w:rsidP="006F79B3">
      <w:pPr>
        <w:pStyle w:val="PargrafodaLista"/>
        <w:numPr>
          <w:ilvl w:val="0"/>
          <w:numId w:val="17"/>
        </w:numPr>
        <w:rPr>
          <w:lang w:val="pt-BR"/>
        </w:rPr>
      </w:pPr>
      <w:proofErr w:type="spellStart"/>
      <w:r w:rsidRPr="004C67BC">
        <w:rPr>
          <w:lang w:val="pt-BR"/>
        </w:rPr>
        <w:t>executarConsulta</w:t>
      </w:r>
      <w:proofErr w:type="spellEnd"/>
      <w:r w:rsidRPr="004C67BC">
        <w:rPr>
          <w:lang w:val="pt-BR"/>
        </w:rPr>
        <w:t>(query): Executa uma consulta SQL no banco de dados.</w:t>
      </w:r>
    </w:p>
    <w:p w14:paraId="284C8518" w14:textId="557E1636" w:rsidR="006300C3" w:rsidRPr="004C67BC" w:rsidRDefault="006300C3" w:rsidP="006F79B3">
      <w:pPr>
        <w:pStyle w:val="PargrafodaLista"/>
        <w:numPr>
          <w:ilvl w:val="0"/>
          <w:numId w:val="17"/>
        </w:numPr>
        <w:rPr>
          <w:lang w:val="pt-BR"/>
        </w:rPr>
      </w:pPr>
      <w:proofErr w:type="spellStart"/>
      <w:r w:rsidRPr="004C67BC">
        <w:rPr>
          <w:lang w:val="pt-BR"/>
        </w:rPr>
        <w:t>executarAtualizacao</w:t>
      </w:r>
      <w:proofErr w:type="spellEnd"/>
      <w:r w:rsidRPr="004C67BC">
        <w:rPr>
          <w:lang w:val="pt-BR"/>
        </w:rPr>
        <w:t>(query): Executa uma atualização no banco de dados (inserção, atualização, exclusão).</w:t>
      </w:r>
      <w:r w:rsidR="009757FC" w:rsidRPr="004C67BC">
        <w:rPr>
          <w:lang w:val="pt-BR"/>
        </w:rPr>
        <w:t xml:space="preserve"> Aqui depende do nível de acesso.</w:t>
      </w:r>
    </w:p>
    <w:p w14:paraId="5DE2EFB0" w14:textId="77777777" w:rsidR="0009483B" w:rsidRPr="006300C3" w:rsidRDefault="0009483B" w:rsidP="006300C3">
      <w:pPr>
        <w:rPr>
          <w:lang w:val="pt-BR"/>
        </w:rPr>
      </w:pPr>
    </w:p>
    <w:p w14:paraId="602D8AAB" w14:textId="3E9BDC09" w:rsidR="006300C3" w:rsidRPr="006300C3" w:rsidRDefault="0015113B" w:rsidP="0009483B">
      <w:pPr>
        <w:pStyle w:val="Ttulo2"/>
        <w:rPr>
          <w:lang w:val="pt-BR"/>
        </w:rPr>
      </w:pPr>
      <w:bookmarkStart w:id="9" w:name="_Toc148371633"/>
      <w:r>
        <w:rPr>
          <w:lang w:val="pt-BR"/>
        </w:rPr>
        <w:t>3</w:t>
      </w:r>
      <w:r w:rsidR="006300C3" w:rsidRPr="006300C3">
        <w:rPr>
          <w:lang w:val="pt-BR"/>
        </w:rPr>
        <w:t>. Monitoramento da Jornada do Usuário:</w:t>
      </w:r>
      <w:bookmarkEnd w:id="9"/>
    </w:p>
    <w:p w14:paraId="4B318B16" w14:textId="698CCBAD" w:rsidR="006300C3" w:rsidRPr="006300C3" w:rsidRDefault="006300C3" w:rsidP="006300C3">
      <w:pPr>
        <w:rPr>
          <w:lang w:val="pt-BR"/>
        </w:rPr>
      </w:pPr>
      <w:r w:rsidRPr="0009483B">
        <w:rPr>
          <w:b/>
          <w:bCs/>
          <w:lang w:val="pt-BR"/>
        </w:rPr>
        <w:t>Entidade</w:t>
      </w:r>
      <w:r w:rsidRPr="006300C3">
        <w:rPr>
          <w:lang w:val="pt-BR"/>
        </w:rPr>
        <w:t>: Jornada do Usuário</w:t>
      </w:r>
    </w:p>
    <w:p w14:paraId="46B197F2" w14:textId="77777777" w:rsidR="006300C3" w:rsidRPr="006300C3" w:rsidRDefault="006300C3" w:rsidP="006300C3">
      <w:pPr>
        <w:rPr>
          <w:lang w:val="pt-BR"/>
        </w:rPr>
      </w:pPr>
      <w:r w:rsidRPr="0009483B">
        <w:rPr>
          <w:b/>
          <w:bCs/>
          <w:lang w:val="pt-BR"/>
        </w:rPr>
        <w:t>Atributos</w:t>
      </w:r>
      <w:r w:rsidRPr="006300C3">
        <w:rPr>
          <w:lang w:val="pt-BR"/>
        </w:rPr>
        <w:t>:</w:t>
      </w:r>
    </w:p>
    <w:p w14:paraId="261EE74C" w14:textId="77777777" w:rsidR="006300C3" w:rsidRPr="004C67BC" w:rsidRDefault="006300C3" w:rsidP="006F79B3">
      <w:pPr>
        <w:pStyle w:val="PargrafodaLista"/>
        <w:numPr>
          <w:ilvl w:val="0"/>
          <w:numId w:val="18"/>
        </w:numPr>
        <w:rPr>
          <w:lang w:val="pt-BR"/>
        </w:rPr>
      </w:pPr>
      <w:r w:rsidRPr="004C67BC">
        <w:rPr>
          <w:lang w:val="pt-BR"/>
        </w:rPr>
        <w:t>ID (Inteiro)</w:t>
      </w:r>
    </w:p>
    <w:p w14:paraId="0A9C13EC" w14:textId="77777777" w:rsidR="006300C3" w:rsidRPr="004C67BC" w:rsidRDefault="006300C3" w:rsidP="006F79B3">
      <w:pPr>
        <w:pStyle w:val="PargrafodaLista"/>
        <w:numPr>
          <w:ilvl w:val="0"/>
          <w:numId w:val="18"/>
        </w:numPr>
        <w:rPr>
          <w:lang w:val="pt-BR"/>
        </w:rPr>
      </w:pPr>
      <w:r w:rsidRPr="004C67BC">
        <w:rPr>
          <w:lang w:val="pt-BR"/>
        </w:rPr>
        <w:t>ID do Usuário (Inteiro)</w:t>
      </w:r>
    </w:p>
    <w:p w14:paraId="20B4F8E3" w14:textId="13BC64E0" w:rsidR="006300C3" w:rsidRPr="004C67BC" w:rsidRDefault="006300C3" w:rsidP="006F79B3">
      <w:pPr>
        <w:pStyle w:val="PargrafodaLista"/>
        <w:numPr>
          <w:ilvl w:val="0"/>
          <w:numId w:val="18"/>
        </w:numPr>
        <w:rPr>
          <w:lang w:val="pt-BR"/>
        </w:rPr>
      </w:pPr>
      <w:r w:rsidRPr="004C67BC">
        <w:rPr>
          <w:lang w:val="pt-BR"/>
        </w:rPr>
        <w:t>Páginas Visitadas (</w:t>
      </w:r>
      <w:proofErr w:type="spellStart"/>
      <w:r w:rsidRPr="004C67BC">
        <w:rPr>
          <w:lang w:val="pt-BR"/>
        </w:rPr>
        <w:t>Strings</w:t>
      </w:r>
      <w:proofErr w:type="spellEnd"/>
      <w:r w:rsidRPr="004C67BC">
        <w:rPr>
          <w:lang w:val="pt-BR"/>
        </w:rPr>
        <w:t>)</w:t>
      </w:r>
    </w:p>
    <w:p w14:paraId="59BCE020" w14:textId="55F2504A" w:rsidR="006300C3" w:rsidRPr="004C67BC" w:rsidRDefault="006300C3" w:rsidP="006F79B3">
      <w:pPr>
        <w:pStyle w:val="PargrafodaLista"/>
        <w:numPr>
          <w:ilvl w:val="0"/>
          <w:numId w:val="18"/>
        </w:numPr>
        <w:rPr>
          <w:lang w:val="pt-BR"/>
        </w:rPr>
      </w:pPr>
      <w:r w:rsidRPr="004C67BC">
        <w:rPr>
          <w:lang w:val="pt-BR"/>
        </w:rPr>
        <w:t>Tempo Gasto (</w:t>
      </w:r>
      <w:proofErr w:type="spellStart"/>
      <w:r w:rsidR="004C67BC">
        <w:rPr>
          <w:lang w:val="pt-BR"/>
        </w:rPr>
        <w:t>String</w:t>
      </w:r>
      <w:proofErr w:type="spellEnd"/>
      <w:r w:rsidRPr="004C67BC">
        <w:rPr>
          <w:lang w:val="pt-BR"/>
        </w:rPr>
        <w:t>)</w:t>
      </w:r>
    </w:p>
    <w:p w14:paraId="15D1167C" w14:textId="4F8A8363" w:rsidR="006300C3" w:rsidRPr="006300C3" w:rsidRDefault="006300C3" w:rsidP="006300C3">
      <w:pPr>
        <w:rPr>
          <w:lang w:val="pt-BR"/>
        </w:rPr>
      </w:pPr>
      <w:r w:rsidRPr="0009483B">
        <w:rPr>
          <w:b/>
          <w:bCs/>
          <w:lang w:val="pt-BR"/>
        </w:rPr>
        <w:t>Métodos</w:t>
      </w:r>
      <w:r w:rsidRPr="006300C3">
        <w:rPr>
          <w:lang w:val="pt-BR"/>
        </w:rPr>
        <w:t>:</w:t>
      </w:r>
    </w:p>
    <w:p w14:paraId="2A3C4270" w14:textId="11583F1C" w:rsidR="006300C3" w:rsidRPr="004C67BC" w:rsidRDefault="006300C3" w:rsidP="006F79B3">
      <w:pPr>
        <w:pStyle w:val="PargrafodaLista"/>
        <w:numPr>
          <w:ilvl w:val="0"/>
          <w:numId w:val="19"/>
        </w:numPr>
        <w:rPr>
          <w:lang w:val="pt-BR"/>
        </w:rPr>
      </w:pPr>
      <w:proofErr w:type="spellStart"/>
      <w:proofErr w:type="gramStart"/>
      <w:r w:rsidRPr="004C67BC">
        <w:rPr>
          <w:lang w:val="pt-BR"/>
        </w:rPr>
        <w:t>rastrearInteracao</w:t>
      </w:r>
      <w:proofErr w:type="spellEnd"/>
      <w:r w:rsidRPr="004C67BC">
        <w:rPr>
          <w:lang w:val="pt-BR"/>
        </w:rPr>
        <w:t>(</w:t>
      </w:r>
      <w:proofErr w:type="spellStart"/>
      <w:proofErr w:type="gramEnd"/>
      <w:r w:rsidRPr="004C67BC">
        <w:rPr>
          <w:lang w:val="pt-BR"/>
        </w:rPr>
        <w:t>usuarioID</w:t>
      </w:r>
      <w:proofErr w:type="spellEnd"/>
      <w:r w:rsidRPr="004C67BC">
        <w:rPr>
          <w:lang w:val="pt-BR"/>
        </w:rPr>
        <w:t xml:space="preserve">, </w:t>
      </w:r>
      <w:proofErr w:type="spellStart"/>
      <w:r w:rsidRPr="004C67BC">
        <w:rPr>
          <w:lang w:val="pt-BR"/>
        </w:rPr>
        <w:t>paginaVisitada</w:t>
      </w:r>
      <w:proofErr w:type="spellEnd"/>
      <w:r w:rsidRPr="004C67BC">
        <w:rPr>
          <w:lang w:val="pt-BR"/>
        </w:rPr>
        <w:t xml:space="preserve">, </w:t>
      </w:r>
      <w:proofErr w:type="spellStart"/>
      <w:r w:rsidRPr="004C67BC">
        <w:rPr>
          <w:lang w:val="pt-BR"/>
        </w:rPr>
        <w:t>tempoGasto</w:t>
      </w:r>
      <w:proofErr w:type="spellEnd"/>
      <w:r w:rsidRPr="004C67BC">
        <w:rPr>
          <w:lang w:val="pt-BR"/>
        </w:rPr>
        <w:t>): Registra a interação do usuário com o site.</w:t>
      </w:r>
    </w:p>
    <w:p w14:paraId="730245EF" w14:textId="77777777" w:rsidR="00FC1648" w:rsidRDefault="00FC1648" w:rsidP="006300C3">
      <w:pPr>
        <w:rPr>
          <w:lang w:val="pt-BR"/>
        </w:rPr>
      </w:pPr>
    </w:p>
    <w:p w14:paraId="1F0EFCDA" w14:textId="567F6AA7" w:rsidR="00F5473E" w:rsidRPr="00F5473E" w:rsidRDefault="001E3A4C" w:rsidP="00F5473E">
      <w:pPr>
        <w:pStyle w:val="Ttulo2"/>
        <w:rPr>
          <w:lang w:val="pt-BR"/>
        </w:rPr>
      </w:pPr>
      <w:bookmarkStart w:id="10" w:name="_Toc148371634"/>
      <w:r>
        <w:rPr>
          <w:lang w:val="pt-BR"/>
        </w:rPr>
        <w:t xml:space="preserve">4. </w:t>
      </w:r>
      <w:r w:rsidR="00F5473E" w:rsidRPr="00F5473E">
        <w:rPr>
          <w:lang w:val="pt-BR"/>
        </w:rPr>
        <w:t>Atualização do Conteúdo ou Sinalização de Melhorias:</w:t>
      </w:r>
      <w:bookmarkEnd w:id="10"/>
    </w:p>
    <w:p w14:paraId="2E570F4B" w14:textId="344F3C63" w:rsidR="00F5473E" w:rsidRPr="00F5473E" w:rsidRDefault="00F5473E" w:rsidP="00F5473E">
      <w:pPr>
        <w:rPr>
          <w:lang w:val="pt-BR"/>
        </w:rPr>
      </w:pPr>
      <w:r w:rsidRPr="00F5473E">
        <w:rPr>
          <w:b/>
          <w:bCs/>
          <w:lang w:val="pt-BR"/>
        </w:rPr>
        <w:t>Entidade</w:t>
      </w:r>
      <w:r w:rsidRPr="00F5473E">
        <w:rPr>
          <w:lang w:val="pt-BR"/>
        </w:rPr>
        <w:t xml:space="preserve">: </w:t>
      </w:r>
      <w:proofErr w:type="spellStart"/>
      <w:r w:rsidRPr="00F5473E">
        <w:rPr>
          <w:lang w:val="pt-BR"/>
        </w:rPr>
        <w:t>Atualizacao</w:t>
      </w:r>
      <w:r w:rsidR="004C67BC">
        <w:rPr>
          <w:lang w:val="pt-BR"/>
        </w:rPr>
        <w:t>_</w:t>
      </w:r>
      <w:r w:rsidR="006F79B3">
        <w:rPr>
          <w:lang w:val="pt-BR"/>
        </w:rPr>
        <w:t>c</w:t>
      </w:r>
      <w:r w:rsidRPr="00F5473E">
        <w:rPr>
          <w:lang w:val="pt-BR"/>
        </w:rPr>
        <w:t>onteudo</w:t>
      </w:r>
      <w:proofErr w:type="spellEnd"/>
    </w:p>
    <w:p w14:paraId="5CF288BC" w14:textId="77777777" w:rsidR="00F5473E" w:rsidRPr="00F5473E" w:rsidRDefault="00F5473E" w:rsidP="00F5473E">
      <w:pPr>
        <w:rPr>
          <w:lang w:val="pt-BR"/>
        </w:rPr>
      </w:pPr>
      <w:r w:rsidRPr="00F5473E">
        <w:rPr>
          <w:b/>
          <w:bCs/>
          <w:lang w:val="pt-BR"/>
        </w:rPr>
        <w:t>Atributos</w:t>
      </w:r>
      <w:r w:rsidRPr="00F5473E">
        <w:rPr>
          <w:lang w:val="pt-BR"/>
        </w:rPr>
        <w:t>:</w:t>
      </w:r>
    </w:p>
    <w:p w14:paraId="5F7481FE" w14:textId="77777777" w:rsidR="00F5473E" w:rsidRPr="006F79B3" w:rsidRDefault="00F5473E" w:rsidP="006F79B3">
      <w:pPr>
        <w:pStyle w:val="PargrafodaLista"/>
        <w:numPr>
          <w:ilvl w:val="0"/>
          <w:numId w:val="19"/>
        </w:numPr>
        <w:rPr>
          <w:lang w:val="pt-BR"/>
        </w:rPr>
      </w:pPr>
      <w:r w:rsidRPr="006F79B3">
        <w:rPr>
          <w:lang w:val="pt-BR"/>
        </w:rPr>
        <w:t>ID (Inteiro)</w:t>
      </w:r>
    </w:p>
    <w:p w14:paraId="13ABC41E" w14:textId="77777777" w:rsidR="00F5473E" w:rsidRPr="006F79B3" w:rsidRDefault="00F5473E" w:rsidP="006F79B3">
      <w:pPr>
        <w:pStyle w:val="PargrafodaLista"/>
        <w:numPr>
          <w:ilvl w:val="0"/>
          <w:numId w:val="19"/>
        </w:numPr>
        <w:rPr>
          <w:lang w:val="pt-BR"/>
        </w:rPr>
      </w:pPr>
      <w:r w:rsidRPr="006F79B3">
        <w:rPr>
          <w:lang w:val="pt-BR"/>
        </w:rPr>
        <w:t>Tipo de Atualização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, por exemplo: "Novo Conteúdo", "Atualização de Informações", "Melhoria de Acessibilidade")</w:t>
      </w:r>
    </w:p>
    <w:p w14:paraId="3F8F7A61" w14:textId="556F03EA" w:rsidR="00F5473E" w:rsidRPr="006F79B3" w:rsidRDefault="00F5473E" w:rsidP="006F79B3">
      <w:pPr>
        <w:pStyle w:val="PargrafodaLista"/>
        <w:numPr>
          <w:ilvl w:val="0"/>
          <w:numId w:val="19"/>
        </w:numPr>
        <w:rPr>
          <w:lang w:val="pt-BR"/>
        </w:rPr>
      </w:pPr>
      <w:r w:rsidRPr="006F79B3">
        <w:rPr>
          <w:lang w:val="pt-BR"/>
        </w:rPr>
        <w:t>Descrição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)</w:t>
      </w:r>
    </w:p>
    <w:p w14:paraId="7E56C003" w14:textId="77777777" w:rsidR="00F5473E" w:rsidRPr="006F79B3" w:rsidRDefault="00F5473E" w:rsidP="006F79B3">
      <w:pPr>
        <w:pStyle w:val="PargrafodaLista"/>
        <w:numPr>
          <w:ilvl w:val="0"/>
          <w:numId w:val="19"/>
        </w:numPr>
        <w:rPr>
          <w:lang w:val="pt-BR"/>
        </w:rPr>
      </w:pPr>
      <w:r w:rsidRPr="006F79B3">
        <w:rPr>
          <w:lang w:val="pt-BR"/>
        </w:rPr>
        <w:t>Data da Atualização (Data e Hora)</w:t>
      </w:r>
    </w:p>
    <w:p w14:paraId="6DACE19C" w14:textId="624DAE27" w:rsidR="00F5473E" w:rsidRPr="00F5473E" w:rsidRDefault="00F5473E" w:rsidP="00F5473E">
      <w:pPr>
        <w:rPr>
          <w:lang w:val="pt-BR"/>
        </w:rPr>
      </w:pPr>
      <w:r w:rsidRPr="00F5473E">
        <w:rPr>
          <w:b/>
          <w:bCs/>
          <w:lang w:val="pt-BR"/>
        </w:rPr>
        <w:t>Métodos</w:t>
      </w:r>
      <w:r w:rsidRPr="00F5473E">
        <w:rPr>
          <w:lang w:val="pt-BR"/>
        </w:rPr>
        <w:t>:</w:t>
      </w:r>
    </w:p>
    <w:p w14:paraId="1C582299" w14:textId="77777777" w:rsidR="00F5473E" w:rsidRPr="006F79B3" w:rsidRDefault="00F5473E" w:rsidP="006F79B3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proofErr w:type="gramStart"/>
      <w:r w:rsidRPr="006F79B3">
        <w:rPr>
          <w:lang w:val="pt-BR"/>
        </w:rPr>
        <w:t>registrarAtualizacao</w:t>
      </w:r>
      <w:proofErr w:type="spellEnd"/>
      <w:r w:rsidRPr="006F79B3">
        <w:rPr>
          <w:lang w:val="pt-BR"/>
        </w:rPr>
        <w:t>(</w:t>
      </w:r>
      <w:proofErr w:type="gramEnd"/>
      <w:r w:rsidRPr="006F79B3">
        <w:rPr>
          <w:lang w:val="pt-BR"/>
        </w:rPr>
        <w:t xml:space="preserve">tipo, </w:t>
      </w:r>
      <w:proofErr w:type="spellStart"/>
      <w:r w:rsidRPr="006F79B3">
        <w:rPr>
          <w:lang w:val="pt-BR"/>
        </w:rPr>
        <w:t>descricao</w:t>
      </w:r>
      <w:proofErr w:type="spellEnd"/>
      <w:r w:rsidRPr="006F79B3">
        <w:rPr>
          <w:lang w:val="pt-BR"/>
        </w:rPr>
        <w:t>): Registra uma nova atualização de conteúdo no sistema.</w:t>
      </w:r>
    </w:p>
    <w:p w14:paraId="7C34040C" w14:textId="77777777" w:rsidR="00F5473E" w:rsidRPr="006F79B3" w:rsidRDefault="00F5473E" w:rsidP="006F79B3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proofErr w:type="gramStart"/>
      <w:r w:rsidRPr="006F79B3">
        <w:rPr>
          <w:lang w:val="pt-BR"/>
        </w:rPr>
        <w:t>listarAtualizacoes</w:t>
      </w:r>
      <w:proofErr w:type="spellEnd"/>
      <w:r w:rsidRPr="006F79B3">
        <w:rPr>
          <w:lang w:val="pt-BR"/>
        </w:rPr>
        <w:t>(</w:t>
      </w:r>
      <w:proofErr w:type="gramEnd"/>
      <w:r w:rsidRPr="006F79B3">
        <w:rPr>
          <w:lang w:val="pt-BR"/>
        </w:rPr>
        <w:t>): Lista todas as atualizações registradas.</w:t>
      </w:r>
    </w:p>
    <w:p w14:paraId="7DE8A861" w14:textId="77777777" w:rsidR="00F5473E" w:rsidRPr="00F5473E" w:rsidRDefault="00F5473E" w:rsidP="00F5473E">
      <w:pPr>
        <w:rPr>
          <w:lang w:val="pt-BR"/>
        </w:rPr>
      </w:pPr>
    </w:p>
    <w:p w14:paraId="728C3099" w14:textId="5E779A5E" w:rsidR="00F5473E" w:rsidRPr="00F5473E" w:rsidRDefault="001E3A4C" w:rsidP="001E3A4C">
      <w:pPr>
        <w:pStyle w:val="Ttulo2"/>
        <w:rPr>
          <w:lang w:val="pt-BR"/>
        </w:rPr>
      </w:pPr>
      <w:bookmarkStart w:id="11" w:name="_Toc148371635"/>
      <w:r>
        <w:rPr>
          <w:lang w:val="pt-BR"/>
        </w:rPr>
        <w:lastRenderedPageBreak/>
        <w:t>5.</w:t>
      </w:r>
      <w:r w:rsidR="00F5473E" w:rsidRPr="00F5473E">
        <w:rPr>
          <w:lang w:val="pt-BR"/>
        </w:rPr>
        <w:t>Idioma de Interação:</w:t>
      </w:r>
      <w:bookmarkEnd w:id="11"/>
    </w:p>
    <w:p w14:paraId="0C7D330B" w14:textId="13EBA5E2" w:rsidR="00F5473E" w:rsidRPr="00F5473E" w:rsidRDefault="00F5473E" w:rsidP="00F5473E">
      <w:pPr>
        <w:rPr>
          <w:lang w:val="pt-BR"/>
        </w:rPr>
      </w:pPr>
      <w:r w:rsidRPr="00F5473E">
        <w:rPr>
          <w:b/>
          <w:bCs/>
          <w:lang w:val="pt-BR"/>
        </w:rPr>
        <w:t>Entidade</w:t>
      </w:r>
      <w:r w:rsidRPr="00F5473E">
        <w:rPr>
          <w:lang w:val="pt-BR"/>
        </w:rPr>
        <w:t xml:space="preserve">: </w:t>
      </w:r>
      <w:proofErr w:type="spellStart"/>
      <w:r w:rsidRPr="00F5473E">
        <w:rPr>
          <w:lang w:val="pt-BR"/>
        </w:rPr>
        <w:t>IdiomaInteracao</w:t>
      </w:r>
      <w:proofErr w:type="spellEnd"/>
    </w:p>
    <w:p w14:paraId="3A1BF6E0" w14:textId="77777777" w:rsidR="00F5473E" w:rsidRPr="00F5473E" w:rsidRDefault="00F5473E" w:rsidP="00F5473E">
      <w:pPr>
        <w:rPr>
          <w:lang w:val="pt-BR"/>
        </w:rPr>
      </w:pPr>
      <w:r w:rsidRPr="00F5473E">
        <w:rPr>
          <w:b/>
          <w:bCs/>
          <w:lang w:val="pt-BR"/>
        </w:rPr>
        <w:t>Atributos</w:t>
      </w:r>
      <w:r w:rsidRPr="00F5473E">
        <w:rPr>
          <w:lang w:val="pt-BR"/>
        </w:rPr>
        <w:t>:</w:t>
      </w:r>
    </w:p>
    <w:p w14:paraId="5DDACCF5" w14:textId="77777777" w:rsidR="00F5473E" w:rsidRPr="006F79B3" w:rsidRDefault="00F5473E" w:rsidP="006F79B3">
      <w:pPr>
        <w:pStyle w:val="PargrafodaLista"/>
        <w:numPr>
          <w:ilvl w:val="0"/>
          <w:numId w:val="21"/>
        </w:numPr>
        <w:rPr>
          <w:lang w:val="pt-BR"/>
        </w:rPr>
      </w:pPr>
      <w:r w:rsidRPr="006F79B3">
        <w:rPr>
          <w:lang w:val="pt-BR"/>
        </w:rPr>
        <w:t>ID do Usuário (Inteiro)</w:t>
      </w:r>
    </w:p>
    <w:p w14:paraId="2DF5CE30" w14:textId="77777777" w:rsidR="00F5473E" w:rsidRPr="006F79B3" w:rsidRDefault="00F5473E" w:rsidP="006F79B3">
      <w:pPr>
        <w:pStyle w:val="PargrafodaLista"/>
        <w:numPr>
          <w:ilvl w:val="0"/>
          <w:numId w:val="21"/>
        </w:numPr>
        <w:rPr>
          <w:lang w:val="pt-BR"/>
        </w:rPr>
      </w:pPr>
      <w:r w:rsidRPr="006F79B3">
        <w:rPr>
          <w:lang w:val="pt-BR"/>
        </w:rPr>
        <w:t>Idioma Selecionado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, código do idioma, por exemplo: "</w:t>
      </w:r>
      <w:proofErr w:type="spellStart"/>
      <w:r w:rsidRPr="006F79B3">
        <w:rPr>
          <w:lang w:val="pt-BR"/>
        </w:rPr>
        <w:t>pt-br</w:t>
      </w:r>
      <w:proofErr w:type="spellEnd"/>
      <w:r w:rsidRPr="006F79B3">
        <w:rPr>
          <w:lang w:val="pt-BR"/>
        </w:rPr>
        <w:t>", "</w:t>
      </w:r>
      <w:proofErr w:type="spellStart"/>
      <w:r w:rsidRPr="006F79B3">
        <w:rPr>
          <w:lang w:val="pt-BR"/>
        </w:rPr>
        <w:t>en-us</w:t>
      </w:r>
      <w:proofErr w:type="spellEnd"/>
      <w:r w:rsidRPr="006F79B3">
        <w:rPr>
          <w:lang w:val="pt-BR"/>
        </w:rPr>
        <w:t>")</w:t>
      </w:r>
    </w:p>
    <w:p w14:paraId="29E2CBD0" w14:textId="30E92D26" w:rsidR="00F5473E" w:rsidRPr="00F5473E" w:rsidRDefault="00F5473E" w:rsidP="00F5473E">
      <w:pPr>
        <w:rPr>
          <w:lang w:val="pt-BR"/>
        </w:rPr>
      </w:pPr>
      <w:r w:rsidRPr="00F5473E">
        <w:rPr>
          <w:b/>
          <w:bCs/>
          <w:lang w:val="pt-BR"/>
        </w:rPr>
        <w:t>Métodos</w:t>
      </w:r>
      <w:r w:rsidRPr="00F5473E">
        <w:rPr>
          <w:lang w:val="pt-BR"/>
        </w:rPr>
        <w:t>:</w:t>
      </w:r>
    </w:p>
    <w:p w14:paraId="7CB1C60C" w14:textId="77777777" w:rsidR="00F5473E" w:rsidRPr="006F79B3" w:rsidRDefault="00F5473E" w:rsidP="006F79B3">
      <w:pPr>
        <w:pStyle w:val="PargrafodaLista"/>
        <w:numPr>
          <w:ilvl w:val="0"/>
          <w:numId w:val="22"/>
        </w:numPr>
        <w:rPr>
          <w:lang w:val="pt-BR"/>
        </w:rPr>
      </w:pPr>
      <w:proofErr w:type="spellStart"/>
      <w:proofErr w:type="gramStart"/>
      <w:r w:rsidRPr="006F79B3">
        <w:rPr>
          <w:lang w:val="pt-BR"/>
        </w:rPr>
        <w:t>selecionarIdioma</w:t>
      </w:r>
      <w:proofErr w:type="spellEnd"/>
      <w:r w:rsidRPr="006F79B3">
        <w:rPr>
          <w:lang w:val="pt-BR"/>
        </w:rPr>
        <w:t>(</w:t>
      </w:r>
      <w:proofErr w:type="spellStart"/>
      <w:proofErr w:type="gramEnd"/>
      <w:r w:rsidRPr="006F79B3">
        <w:rPr>
          <w:lang w:val="pt-BR"/>
        </w:rPr>
        <w:t>usuarioID</w:t>
      </w:r>
      <w:proofErr w:type="spellEnd"/>
      <w:r w:rsidRPr="006F79B3">
        <w:rPr>
          <w:lang w:val="pt-BR"/>
        </w:rPr>
        <w:t>, idioma): Permite ao usuário selecionar o idioma de interação preferencial.</w:t>
      </w:r>
    </w:p>
    <w:p w14:paraId="75BF5709" w14:textId="4B07B23F" w:rsidR="00FC1648" w:rsidRPr="006F79B3" w:rsidRDefault="00F5473E" w:rsidP="006F79B3">
      <w:pPr>
        <w:pStyle w:val="PargrafodaLista"/>
        <w:numPr>
          <w:ilvl w:val="0"/>
          <w:numId w:val="22"/>
        </w:numPr>
        <w:rPr>
          <w:lang w:val="pt-BR"/>
        </w:rPr>
      </w:pPr>
      <w:proofErr w:type="spellStart"/>
      <w:r w:rsidRPr="006F79B3">
        <w:rPr>
          <w:lang w:val="pt-BR"/>
        </w:rPr>
        <w:t>obterIdioma</w:t>
      </w:r>
      <w:proofErr w:type="spellEnd"/>
      <w:r w:rsidRPr="006F79B3">
        <w:rPr>
          <w:lang w:val="pt-BR"/>
        </w:rPr>
        <w:t>(</w:t>
      </w:r>
      <w:proofErr w:type="spellStart"/>
      <w:r w:rsidRPr="006F79B3">
        <w:rPr>
          <w:lang w:val="pt-BR"/>
        </w:rPr>
        <w:t>usuarioID</w:t>
      </w:r>
      <w:proofErr w:type="spellEnd"/>
      <w:r w:rsidRPr="006F79B3">
        <w:rPr>
          <w:lang w:val="pt-BR"/>
        </w:rPr>
        <w:t>): Retorna o idioma selecionado para um usuário específico.</w:t>
      </w:r>
    </w:p>
    <w:p w14:paraId="26B53563" w14:textId="77777777" w:rsidR="001E3A4C" w:rsidRDefault="001E3A4C" w:rsidP="001E3A4C">
      <w:pPr>
        <w:pStyle w:val="Ttulo2"/>
        <w:rPr>
          <w:lang w:val="pt-BR"/>
        </w:rPr>
      </w:pPr>
    </w:p>
    <w:p w14:paraId="1F7B2B01" w14:textId="42D077BB" w:rsidR="00A53819" w:rsidRPr="008046B1" w:rsidRDefault="001E3A4C" w:rsidP="001E3A4C">
      <w:pPr>
        <w:pStyle w:val="Ttulo2"/>
        <w:rPr>
          <w:lang w:val="pt-BR"/>
        </w:rPr>
      </w:pPr>
      <w:bookmarkStart w:id="12" w:name="_Toc148371636"/>
      <w:r>
        <w:rPr>
          <w:lang w:val="pt-BR"/>
        </w:rPr>
        <w:t>6.</w:t>
      </w:r>
      <w:r w:rsidR="008046B1">
        <w:rPr>
          <w:lang w:val="pt-BR"/>
        </w:rPr>
        <w:t>Segurança</w:t>
      </w:r>
      <w:bookmarkEnd w:id="12"/>
    </w:p>
    <w:p w14:paraId="164A5633" w14:textId="24389CA1" w:rsidR="00A53819" w:rsidRDefault="00A53819" w:rsidP="00F5473E">
      <w:pPr>
        <w:rPr>
          <w:lang w:val="pt-BR"/>
        </w:rPr>
      </w:pPr>
      <w:r>
        <w:rPr>
          <w:lang w:val="pt-BR"/>
        </w:rPr>
        <w:t>Para parte de segurança da aplicação:</w:t>
      </w:r>
    </w:p>
    <w:p w14:paraId="26D9E620" w14:textId="45AD888B" w:rsidR="008046B1" w:rsidRPr="008046B1" w:rsidRDefault="008046B1" w:rsidP="008046B1">
      <w:pPr>
        <w:rPr>
          <w:lang w:val="pt-BR"/>
        </w:rPr>
      </w:pPr>
      <w:r w:rsidRPr="008046B1">
        <w:rPr>
          <w:b/>
          <w:bCs/>
          <w:lang w:val="pt-BR"/>
        </w:rPr>
        <w:t>Entidade</w:t>
      </w:r>
      <w:r w:rsidRPr="008046B1">
        <w:rPr>
          <w:lang w:val="pt-BR"/>
        </w:rPr>
        <w:t xml:space="preserve">: </w:t>
      </w:r>
      <w:proofErr w:type="spellStart"/>
      <w:r w:rsidRPr="008046B1">
        <w:rPr>
          <w:lang w:val="pt-BR"/>
        </w:rPr>
        <w:t>Seguranca</w:t>
      </w:r>
      <w:proofErr w:type="spellEnd"/>
    </w:p>
    <w:p w14:paraId="065F8B22" w14:textId="4D8620EF" w:rsidR="008046B1" w:rsidRPr="008046B1" w:rsidRDefault="008046B1" w:rsidP="008046B1">
      <w:pPr>
        <w:rPr>
          <w:lang w:val="pt-BR"/>
        </w:rPr>
      </w:pPr>
      <w:r w:rsidRPr="008046B1">
        <w:rPr>
          <w:b/>
          <w:bCs/>
          <w:lang w:val="pt-BR"/>
        </w:rPr>
        <w:t>Atributos</w:t>
      </w:r>
      <w:r w:rsidRPr="008046B1">
        <w:rPr>
          <w:lang w:val="pt-BR"/>
        </w:rPr>
        <w:t>:</w:t>
      </w:r>
    </w:p>
    <w:p w14:paraId="1A695505" w14:textId="77777777" w:rsidR="008046B1" w:rsidRPr="006F79B3" w:rsidRDefault="008046B1" w:rsidP="006F79B3">
      <w:pPr>
        <w:pStyle w:val="PargrafodaLista"/>
        <w:numPr>
          <w:ilvl w:val="0"/>
          <w:numId w:val="23"/>
        </w:numPr>
        <w:rPr>
          <w:lang w:val="pt-BR"/>
        </w:rPr>
      </w:pPr>
      <w:r w:rsidRPr="006F79B3">
        <w:rPr>
          <w:lang w:val="pt-BR"/>
        </w:rPr>
        <w:t>ID (Inteiro)</w:t>
      </w:r>
    </w:p>
    <w:p w14:paraId="55EF6719" w14:textId="77777777" w:rsidR="008046B1" w:rsidRPr="006F79B3" w:rsidRDefault="008046B1" w:rsidP="006F79B3">
      <w:pPr>
        <w:pStyle w:val="PargrafodaLista"/>
        <w:numPr>
          <w:ilvl w:val="0"/>
          <w:numId w:val="23"/>
        </w:numPr>
        <w:rPr>
          <w:lang w:val="pt-BR"/>
        </w:rPr>
      </w:pPr>
      <w:r w:rsidRPr="006F79B3">
        <w:rPr>
          <w:lang w:val="pt-BR"/>
        </w:rPr>
        <w:t>ID do Usuário (Inteiro)</w:t>
      </w:r>
    </w:p>
    <w:p w14:paraId="5C531275" w14:textId="467B1BCF" w:rsidR="008046B1" w:rsidRPr="006F79B3" w:rsidRDefault="008046B1" w:rsidP="006F79B3">
      <w:pPr>
        <w:pStyle w:val="PargrafodaLista"/>
        <w:numPr>
          <w:ilvl w:val="0"/>
          <w:numId w:val="23"/>
        </w:numPr>
        <w:rPr>
          <w:lang w:val="pt-BR"/>
        </w:rPr>
      </w:pPr>
      <w:r w:rsidRPr="006F79B3">
        <w:rPr>
          <w:lang w:val="pt-BR"/>
        </w:rPr>
        <w:t>Nível de Acesso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)</w:t>
      </w:r>
    </w:p>
    <w:p w14:paraId="79F7ED50" w14:textId="5E616844" w:rsidR="008046B1" w:rsidRPr="006F79B3" w:rsidRDefault="008046B1" w:rsidP="006F79B3">
      <w:pPr>
        <w:pStyle w:val="PargrafodaLista"/>
        <w:numPr>
          <w:ilvl w:val="0"/>
          <w:numId w:val="23"/>
        </w:numPr>
        <w:rPr>
          <w:lang w:val="pt-BR"/>
        </w:rPr>
      </w:pPr>
      <w:r w:rsidRPr="006F79B3">
        <w:rPr>
          <w:lang w:val="pt-BR"/>
        </w:rPr>
        <w:t>Token de Autenticação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)</w:t>
      </w:r>
    </w:p>
    <w:p w14:paraId="37581BF6" w14:textId="569E687A" w:rsidR="008046B1" w:rsidRPr="006F79B3" w:rsidRDefault="008046B1" w:rsidP="006F79B3">
      <w:pPr>
        <w:pStyle w:val="PargrafodaLista"/>
        <w:numPr>
          <w:ilvl w:val="0"/>
          <w:numId w:val="23"/>
        </w:numPr>
        <w:rPr>
          <w:lang w:val="pt-BR"/>
        </w:rPr>
      </w:pPr>
      <w:r w:rsidRPr="006F79B3">
        <w:rPr>
          <w:lang w:val="pt-BR"/>
        </w:rPr>
        <w:t>Último Acesso (</w:t>
      </w:r>
      <w:proofErr w:type="spellStart"/>
      <w:r w:rsidR="0049436C"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)</w:t>
      </w:r>
    </w:p>
    <w:p w14:paraId="4A35769F" w14:textId="77777777" w:rsidR="008046B1" w:rsidRPr="008046B1" w:rsidRDefault="008046B1" w:rsidP="008046B1">
      <w:pPr>
        <w:rPr>
          <w:lang w:val="pt-BR"/>
        </w:rPr>
      </w:pPr>
      <w:r w:rsidRPr="008046B1">
        <w:rPr>
          <w:b/>
          <w:bCs/>
          <w:lang w:val="pt-BR"/>
        </w:rPr>
        <w:t>Métodos</w:t>
      </w:r>
      <w:r w:rsidRPr="008046B1">
        <w:rPr>
          <w:lang w:val="pt-BR"/>
        </w:rPr>
        <w:t>:</w:t>
      </w:r>
    </w:p>
    <w:p w14:paraId="2F45043B" w14:textId="61452733" w:rsidR="008046B1" w:rsidRPr="006F79B3" w:rsidRDefault="008046B1" w:rsidP="006F79B3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proofErr w:type="gramStart"/>
      <w:r w:rsidRPr="006F79B3">
        <w:rPr>
          <w:lang w:val="pt-BR"/>
        </w:rPr>
        <w:t>gerarToken</w:t>
      </w:r>
      <w:proofErr w:type="spellEnd"/>
      <w:r w:rsidRPr="006F79B3">
        <w:rPr>
          <w:lang w:val="pt-BR"/>
        </w:rPr>
        <w:t>(</w:t>
      </w:r>
      <w:proofErr w:type="gramEnd"/>
      <w:r w:rsidRPr="006F79B3">
        <w:rPr>
          <w:lang w:val="pt-BR"/>
        </w:rPr>
        <w:t>): Gera um novo token de autenticação para o usuário.</w:t>
      </w:r>
    </w:p>
    <w:p w14:paraId="05C01877" w14:textId="77777777" w:rsidR="008046B1" w:rsidRPr="006F79B3" w:rsidRDefault="008046B1" w:rsidP="006F79B3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 w:rsidRPr="006F79B3">
        <w:rPr>
          <w:lang w:val="pt-BR"/>
        </w:rPr>
        <w:t>verificarAcesso</w:t>
      </w:r>
      <w:proofErr w:type="spellEnd"/>
      <w:r w:rsidRPr="006F79B3">
        <w:rPr>
          <w:lang w:val="pt-BR"/>
        </w:rPr>
        <w:t>(token): Verifica se o token fornecido é válido e corresponde a um usuário autenticado.</w:t>
      </w:r>
    </w:p>
    <w:p w14:paraId="60C27C34" w14:textId="77777777" w:rsidR="001E3A4C" w:rsidRDefault="001E3A4C" w:rsidP="001E3A4C">
      <w:pPr>
        <w:pStyle w:val="Ttulo2"/>
        <w:rPr>
          <w:lang w:val="pt-BR"/>
        </w:rPr>
      </w:pPr>
    </w:p>
    <w:p w14:paraId="06ACDAE8" w14:textId="63CCE1FA" w:rsidR="008046B1" w:rsidRDefault="001E3A4C" w:rsidP="001E3A4C">
      <w:pPr>
        <w:pStyle w:val="Ttulo2"/>
        <w:rPr>
          <w:lang w:val="pt-BR"/>
        </w:rPr>
      </w:pPr>
      <w:bookmarkStart w:id="13" w:name="_Toc148371637"/>
      <w:r>
        <w:rPr>
          <w:lang w:val="pt-BR"/>
        </w:rPr>
        <w:t>7. Acesso</w:t>
      </w:r>
      <w:bookmarkEnd w:id="13"/>
    </w:p>
    <w:p w14:paraId="3B72EBFF" w14:textId="6A8833D7" w:rsidR="008046B1" w:rsidRPr="008046B1" w:rsidRDefault="008046B1" w:rsidP="008046B1">
      <w:pPr>
        <w:rPr>
          <w:lang w:val="pt-BR"/>
        </w:rPr>
      </w:pPr>
      <w:r w:rsidRPr="008046B1">
        <w:rPr>
          <w:b/>
          <w:bCs/>
          <w:lang w:val="pt-BR"/>
        </w:rPr>
        <w:t>Entidade</w:t>
      </w:r>
      <w:r w:rsidRPr="008046B1">
        <w:rPr>
          <w:lang w:val="pt-BR"/>
        </w:rPr>
        <w:t>: Acesso</w:t>
      </w:r>
    </w:p>
    <w:p w14:paraId="42D45B65" w14:textId="77777777" w:rsidR="008046B1" w:rsidRPr="008046B1" w:rsidRDefault="008046B1" w:rsidP="008046B1">
      <w:pPr>
        <w:rPr>
          <w:lang w:val="pt-BR"/>
        </w:rPr>
      </w:pPr>
      <w:r w:rsidRPr="008046B1">
        <w:rPr>
          <w:b/>
          <w:bCs/>
          <w:lang w:val="pt-BR"/>
        </w:rPr>
        <w:t>Atributos</w:t>
      </w:r>
      <w:r w:rsidRPr="008046B1">
        <w:rPr>
          <w:lang w:val="pt-BR"/>
        </w:rPr>
        <w:t>:</w:t>
      </w:r>
    </w:p>
    <w:p w14:paraId="413C4AF7" w14:textId="77777777" w:rsidR="008046B1" w:rsidRPr="006F79B3" w:rsidRDefault="008046B1" w:rsidP="006F79B3">
      <w:pPr>
        <w:pStyle w:val="PargrafodaLista"/>
        <w:numPr>
          <w:ilvl w:val="0"/>
          <w:numId w:val="25"/>
        </w:numPr>
        <w:rPr>
          <w:lang w:val="pt-BR"/>
        </w:rPr>
      </w:pPr>
      <w:r w:rsidRPr="006F79B3">
        <w:rPr>
          <w:lang w:val="pt-BR"/>
        </w:rPr>
        <w:t>ID (Inteiro)</w:t>
      </w:r>
    </w:p>
    <w:p w14:paraId="4114C2A4" w14:textId="77777777" w:rsidR="008046B1" w:rsidRPr="006F79B3" w:rsidRDefault="008046B1" w:rsidP="006F79B3">
      <w:pPr>
        <w:pStyle w:val="PargrafodaLista"/>
        <w:numPr>
          <w:ilvl w:val="0"/>
          <w:numId w:val="25"/>
        </w:numPr>
        <w:rPr>
          <w:lang w:val="pt-BR"/>
        </w:rPr>
      </w:pPr>
      <w:r w:rsidRPr="006F79B3">
        <w:rPr>
          <w:lang w:val="pt-BR"/>
        </w:rPr>
        <w:t>ID do Usuário (Inteiro)</w:t>
      </w:r>
    </w:p>
    <w:p w14:paraId="547BF068" w14:textId="1F59B671" w:rsidR="008046B1" w:rsidRPr="006F79B3" w:rsidRDefault="008046B1" w:rsidP="006F79B3">
      <w:pPr>
        <w:pStyle w:val="PargrafodaLista"/>
        <w:numPr>
          <w:ilvl w:val="0"/>
          <w:numId w:val="25"/>
        </w:numPr>
        <w:rPr>
          <w:lang w:val="pt-BR"/>
        </w:rPr>
      </w:pPr>
      <w:r w:rsidRPr="006F79B3">
        <w:rPr>
          <w:lang w:val="pt-BR"/>
        </w:rPr>
        <w:t>Data do Acesso (</w:t>
      </w:r>
      <w:proofErr w:type="spellStart"/>
      <w:r w:rsidR="0049436C" w:rsidRPr="006F79B3">
        <w:rPr>
          <w:lang w:val="pt-BR"/>
        </w:rPr>
        <w:t>String</w:t>
      </w:r>
      <w:proofErr w:type="spellEnd"/>
      <w:r w:rsidR="0049436C" w:rsidRPr="006F79B3">
        <w:rPr>
          <w:lang w:val="pt-BR"/>
        </w:rPr>
        <w:t>)</w:t>
      </w:r>
      <w:r w:rsidRPr="006F79B3">
        <w:rPr>
          <w:lang w:val="pt-BR"/>
        </w:rPr>
        <w:t>)</w:t>
      </w:r>
    </w:p>
    <w:p w14:paraId="31C2B606" w14:textId="42183696" w:rsidR="008046B1" w:rsidRPr="006F79B3" w:rsidRDefault="008046B1" w:rsidP="006F79B3">
      <w:pPr>
        <w:pStyle w:val="PargrafodaLista"/>
        <w:numPr>
          <w:ilvl w:val="0"/>
          <w:numId w:val="25"/>
        </w:numPr>
        <w:rPr>
          <w:lang w:val="pt-BR"/>
        </w:rPr>
      </w:pPr>
      <w:r w:rsidRPr="006F79B3">
        <w:rPr>
          <w:lang w:val="pt-BR"/>
        </w:rPr>
        <w:t>IP de Acesso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, possível endereço IP do cliente?)</w:t>
      </w:r>
    </w:p>
    <w:p w14:paraId="15CDE1C5" w14:textId="77777777" w:rsidR="008046B1" w:rsidRPr="008046B1" w:rsidRDefault="008046B1" w:rsidP="008046B1">
      <w:pPr>
        <w:rPr>
          <w:b/>
          <w:bCs/>
          <w:lang w:val="pt-BR"/>
        </w:rPr>
      </w:pPr>
      <w:r w:rsidRPr="008046B1">
        <w:rPr>
          <w:b/>
          <w:bCs/>
          <w:lang w:val="pt-BR"/>
        </w:rPr>
        <w:t>Métodos:</w:t>
      </w:r>
    </w:p>
    <w:p w14:paraId="39DD3E55" w14:textId="77777777" w:rsidR="008046B1" w:rsidRPr="006F79B3" w:rsidRDefault="008046B1" w:rsidP="006F79B3">
      <w:pPr>
        <w:pStyle w:val="PargrafodaLista"/>
        <w:numPr>
          <w:ilvl w:val="0"/>
          <w:numId w:val="26"/>
        </w:numPr>
        <w:rPr>
          <w:lang w:val="pt-BR"/>
        </w:rPr>
      </w:pPr>
      <w:proofErr w:type="spellStart"/>
      <w:proofErr w:type="gramStart"/>
      <w:r w:rsidRPr="006F79B3">
        <w:rPr>
          <w:lang w:val="pt-BR"/>
        </w:rPr>
        <w:lastRenderedPageBreak/>
        <w:t>registrarAcesso</w:t>
      </w:r>
      <w:proofErr w:type="spellEnd"/>
      <w:r w:rsidRPr="006F79B3">
        <w:rPr>
          <w:lang w:val="pt-BR"/>
        </w:rPr>
        <w:t>(</w:t>
      </w:r>
      <w:proofErr w:type="spellStart"/>
      <w:proofErr w:type="gramEnd"/>
      <w:r w:rsidRPr="006F79B3">
        <w:rPr>
          <w:lang w:val="pt-BR"/>
        </w:rPr>
        <w:t>usuarioID</w:t>
      </w:r>
      <w:proofErr w:type="spellEnd"/>
      <w:r w:rsidRPr="006F79B3">
        <w:rPr>
          <w:lang w:val="pt-BR"/>
        </w:rPr>
        <w:t xml:space="preserve">, </w:t>
      </w:r>
      <w:proofErr w:type="spellStart"/>
      <w:r w:rsidRPr="006F79B3">
        <w:rPr>
          <w:lang w:val="pt-BR"/>
        </w:rPr>
        <w:t>enderecoIP</w:t>
      </w:r>
      <w:proofErr w:type="spellEnd"/>
      <w:r w:rsidRPr="006F79B3">
        <w:rPr>
          <w:lang w:val="pt-BR"/>
        </w:rPr>
        <w:t>): Registra o acesso de um usuário ao sistema, incluindo data e IP.</w:t>
      </w:r>
    </w:p>
    <w:p w14:paraId="1009E6D1" w14:textId="1172259A" w:rsidR="00A53819" w:rsidRDefault="00A53819" w:rsidP="008046B1">
      <w:pPr>
        <w:rPr>
          <w:lang w:val="pt-BR"/>
        </w:rPr>
      </w:pPr>
    </w:p>
    <w:p w14:paraId="7A1DB6C5" w14:textId="014A9D1D" w:rsidR="00AC7C2C" w:rsidRDefault="00AC7C2C" w:rsidP="00AC7C2C">
      <w:pPr>
        <w:pStyle w:val="Ttulo2"/>
        <w:rPr>
          <w:lang w:val="pt-BR"/>
        </w:rPr>
      </w:pPr>
      <w:bookmarkStart w:id="14" w:name="_Toc148371638"/>
      <w:r>
        <w:rPr>
          <w:lang w:val="pt-BR"/>
        </w:rPr>
        <w:t>Funcionário</w:t>
      </w:r>
      <w:bookmarkEnd w:id="14"/>
    </w:p>
    <w:p w14:paraId="329C3BC0" w14:textId="1FB847FF" w:rsidR="00AC7C2C" w:rsidRDefault="00AC7C2C" w:rsidP="004C67BC">
      <w:pPr>
        <w:jc w:val="both"/>
        <w:rPr>
          <w:lang w:val="pt-BR"/>
        </w:rPr>
      </w:pPr>
      <w:r w:rsidRPr="004C67BC">
        <w:rPr>
          <w:b/>
          <w:bCs/>
          <w:lang w:val="pt-BR"/>
        </w:rPr>
        <w:t>Entidade:</w:t>
      </w:r>
      <w:r>
        <w:rPr>
          <w:lang w:val="pt-BR"/>
        </w:rPr>
        <w:t xml:space="preserve"> Funcionário</w:t>
      </w:r>
    </w:p>
    <w:p w14:paraId="39832F0C" w14:textId="38ABFFD6" w:rsidR="00AC7C2C" w:rsidRPr="004C67BC" w:rsidRDefault="00AC7C2C" w:rsidP="004C67BC">
      <w:pPr>
        <w:jc w:val="both"/>
        <w:rPr>
          <w:b/>
          <w:bCs/>
          <w:lang w:val="pt-BR"/>
        </w:rPr>
      </w:pPr>
      <w:r w:rsidRPr="004C67BC">
        <w:rPr>
          <w:b/>
          <w:bCs/>
          <w:lang w:val="pt-BR"/>
        </w:rPr>
        <w:t>Atributos:</w:t>
      </w:r>
    </w:p>
    <w:p w14:paraId="5DBC3D4B" w14:textId="1E3C68F2" w:rsidR="00AC7C2C" w:rsidRPr="006F79B3" w:rsidRDefault="00AC7C2C" w:rsidP="006F79B3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6F79B3">
        <w:rPr>
          <w:lang w:val="pt-BR"/>
        </w:rPr>
        <w:t>ID (Inteiro)</w:t>
      </w:r>
    </w:p>
    <w:p w14:paraId="2F29CC7A" w14:textId="3BAD7FDC" w:rsidR="00AC7C2C" w:rsidRPr="006F79B3" w:rsidRDefault="00AC7C2C" w:rsidP="006F79B3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6F79B3">
        <w:rPr>
          <w:lang w:val="pt-BR"/>
        </w:rPr>
        <w:t>Nome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)</w:t>
      </w:r>
    </w:p>
    <w:p w14:paraId="784CCB7A" w14:textId="019595D9" w:rsidR="00AC7C2C" w:rsidRPr="006F79B3" w:rsidRDefault="00AC7C2C" w:rsidP="006F79B3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6F79B3">
        <w:rPr>
          <w:lang w:val="pt-BR"/>
        </w:rPr>
        <w:t>E-mail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)</w:t>
      </w:r>
    </w:p>
    <w:p w14:paraId="09F5759E" w14:textId="745323FF" w:rsidR="00AC7C2C" w:rsidRPr="006F79B3" w:rsidRDefault="00AC7C2C" w:rsidP="006F79B3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6F79B3">
        <w:rPr>
          <w:lang w:val="pt-BR"/>
        </w:rPr>
        <w:t>Senha (</w:t>
      </w:r>
      <w:proofErr w:type="spellStart"/>
      <w:r w:rsidRPr="006F79B3">
        <w:rPr>
          <w:lang w:val="pt-BR"/>
        </w:rPr>
        <w:t>String</w:t>
      </w:r>
      <w:proofErr w:type="spellEnd"/>
      <w:r w:rsidRPr="006F79B3">
        <w:rPr>
          <w:lang w:val="pt-BR"/>
        </w:rPr>
        <w:t>)</w:t>
      </w:r>
    </w:p>
    <w:p w14:paraId="67767F0B" w14:textId="77777777" w:rsidR="00AC7C2C" w:rsidRDefault="00AC7C2C" w:rsidP="004C67BC">
      <w:pPr>
        <w:jc w:val="both"/>
        <w:rPr>
          <w:lang w:val="pt-BR"/>
        </w:rPr>
      </w:pPr>
    </w:p>
    <w:p w14:paraId="1278F67D" w14:textId="03AEA279" w:rsidR="00AC7C2C" w:rsidRPr="004C67BC" w:rsidRDefault="00AC7C2C" w:rsidP="004C67BC">
      <w:pPr>
        <w:jc w:val="both"/>
        <w:rPr>
          <w:b/>
          <w:bCs/>
          <w:lang w:val="pt-BR"/>
        </w:rPr>
      </w:pPr>
      <w:r w:rsidRPr="004C67BC">
        <w:rPr>
          <w:b/>
          <w:bCs/>
          <w:lang w:val="pt-BR"/>
        </w:rPr>
        <w:t>Métodos:</w:t>
      </w:r>
    </w:p>
    <w:p w14:paraId="3974FDAF" w14:textId="193F9008" w:rsidR="00AC7C2C" w:rsidRPr="006F79B3" w:rsidRDefault="004C67BC" w:rsidP="006F79B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spellStart"/>
      <w:r w:rsidRPr="006F79B3">
        <w:rPr>
          <w:lang w:val="pt-BR"/>
        </w:rPr>
        <w:t>autenticarFuncionario</w:t>
      </w:r>
      <w:proofErr w:type="spellEnd"/>
    </w:p>
    <w:p w14:paraId="3013D8CF" w14:textId="391A21F0" w:rsidR="004C67BC" w:rsidRPr="006F79B3" w:rsidRDefault="004C67BC" w:rsidP="006F79B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spellStart"/>
      <w:r w:rsidRPr="006F79B3">
        <w:rPr>
          <w:lang w:val="pt-BR"/>
        </w:rPr>
        <w:t>registrarNovoFuncionario</w:t>
      </w:r>
      <w:proofErr w:type="spellEnd"/>
    </w:p>
    <w:p w14:paraId="7A0F8FF2" w14:textId="2726F23E" w:rsidR="004C67BC" w:rsidRPr="006F79B3" w:rsidRDefault="004C67BC" w:rsidP="006F79B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spellStart"/>
      <w:r w:rsidRPr="006F79B3">
        <w:rPr>
          <w:lang w:val="pt-BR"/>
        </w:rPr>
        <w:t>guardarDataHoraAcesso</w:t>
      </w:r>
      <w:proofErr w:type="spellEnd"/>
    </w:p>
    <w:p w14:paraId="461B2136" w14:textId="77777777" w:rsidR="004C67BC" w:rsidRDefault="004C67BC" w:rsidP="004C67BC">
      <w:pPr>
        <w:jc w:val="both"/>
        <w:rPr>
          <w:lang w:val="pt-BR"/>
        </w:rPr>
      </w:pPr>
    </w:p>
    <w:p w14:paraId="6EAB6153" w14:textId="01DA85A2" w:rsidR="00596074" w:rsidRPr="008046B1" w:rsidRDefault="00596074" w:rsidP="00596074">
      <w:pPr>
        <w:pStyle w:val="Ttulo2"/>
        <w:rPr>
          <w:lang w:val="pt-BR"/>
        </w:rPr>
      </w:pPr>
      <w:bookmarkStart w:id="15" w:name="_Toc148371639"/>
      <w:r>
        <w:rPr>
          <w:lang w:val="pt-BR"/>
        </w:rPr>
        <w:t>8. Plataformas</w:t>
      </w:r>
      <w:bookmarkEnd w:id="15"/>
    </w:p>
    <w:p w14:paraId="00055D32" w14:textId="08BC21A2" w:rsidR="00596074" w:rsidRPr="008046B1" w:rsidRDefault="00596074" w:rsidP="00596074">
      <w:pPr>
        <w:rPr>
          <w:lang w:val="pt-BR"/>
        </w:rPr>
      </w:pPr>
      <w:r w:rsidRPr="008046B1">
        <w:rPr>
          <w:b/>
          <w:bCs/>
          <w:lang w:val="pt-BR"/>
        </w:rPr>
        <w:t>Entidade</w:t>
      </w:r>
      <w:r w:rsidRPr="008046B1">
        <w:rPr>
          <w:lang w:val="pt-BR"/>
        </w:rPr>
        <w:t xml:space="preserve">: </w:t>
      </w:r>
      <w:r>
        <w:rPr>
          <w:lang w:val="pt-BR"/>
        </w:rPr>
        <w:t>Plataforma</w:t>
      </w:r>
    </w:p>
    <w:p w14:paraId="68D50A73" w14:textId="77777777" w:rsidR="00596074" w:rsidRPr="008046B1" w:rsidRDefault="00596074" w:rsidP="00596074">
      <w:pPr>
        <w:rPr>
          <w:lang w:val="pt-BR"/>
        </w:rPr>
      </w:pPr>
      <w:r w:rsidRPr="008046B1">
        <w:rPr>
          <w:b/>
          <w:bCs/>
          <w:lang w:val="pt-BR"/>
        </w:rPr>
        <w:t>Atributos</w:t>
      </w:r>
      <w:r w:rsidRPr="008046B1">
        <w:rPr>
          <w:lang w:val="pt-BR"/>
        </w:rPr>
        <w:t>:</w:t>
      </w:r>
    </w:p>
    <w:p w14:paraId="4FFEBBF7" w14:textId="77777777" w:rsidR="00596074" w:rsidRDefault="00596074" w:rsidP="00596074">
      <w:pPr>
        <w:pStyle w:val="PargrafodaLista"/>
        <w:numPr>
          <w:ilvl w:val="0"/>
          <w:numId w:val="23"/>
        </w:numPr>
        <w:rPr>
          <w:lang w:val="pt-BR"/>
        </w:rPr>
      </w:pPr>
      <w:r w:rsidRPr="006F79B3">
        <w:rPr>
          <w:lang w:val="pt-BR"/>
        </w:rPr>
        <w:t>ID (Inteiro)</w:t>
      </w:r>
    </w:p>
    <w:p w14:paraId="576B5D44" w14:textId="6FA48619" w:rsidR="00596074" w:rsidRDefault="00300C08" w:rsidP="00596074">
      <w:pPr>
        <w:pStyle w:val="PargrafodaLista"/>
        <w:numPr>
          <w:ilvl w:val="0"/>
          <w:numId w:val="23"/>
        </w:numPr>
        <w:rPr>
          <w:lang w:val="pt-BR"/>
        </w:rPr>
      </w:pPr>
      <w:proofErr w:type="spellStart"/>
      <w:r>
        <w:rPr>
          <w:lang w:val="pt-BR"/>
        </w:rPr>
        <w:t>n</w:t>
      </w:r>
      <w:r w:rsidR="00596074">
        <w:rPr>
          <w:lang w:val="pt-BR"/>
        </w:rPr>
        <w:t>ome</w:t>
      </w:r>
      <w:r>
        <w:rPr>
          <w:lang w:val="pt-BR"/>
        </w:rPr>
        <w:t>P</w:t>
      </w:r>
      <w:r w:rsidR="00596074">
        <w:rPr>
          <w:lang w:val="pt-BR"/>
        </w:rPr>
        <w:t>lataforma</w:t>
      </w:r>
      <w:proofErr w:type="spellEnd"/>
      <w:r w:rsidR="00596074">
        <w:rPr>
          <w:lang w:val="pt-BR"/>
        </w:rPr>
        <w:t xml:space="preserve"> (</w:t>
      </w:r>
      <w:proofErr w:type="spellStart"/>
      <w:r w:rsidR="00596074">
        <w:rPr>
          <w:lang w:val="pt-BR"/>
        </w:rPr>
        <w:t>String</w:t>
      </w:r>
      <w:proofErr w:type="spellEnd"/>
      <w:r w:rsidR="00596074">
        <w:rPr>
          <w:lang w:val="pt-BR"/>
        </w:rPr>
        <w:t>)</w:t>
      </w:r>
    </w:p>
    <w:p w14:paraId="4575E3BF" w14:textId="066B9238" w:rsidR="00596074" w:rsidRDefault="00300C08" w:rsidP="00596074">
      <w:pPr>
        <w:pStyle w:val="PargrafodaLista"/>
        <w:numPr>
          <w:ilvl w:val="0"/>
          <w:numId w:val="23"/>
        </w:numPr>
        <w:rPr>
          <w:lang w:val="pt-BR"/>
        </w:rPr>
      </w:pPr>
      <w:proofErr w:type="spellStart"/>
      <w:r>
        <w:rPr>
          <w:lang w:val="pt-BR"/>
        </w:rPr>
        <w:t>e</w:t>
      </w:r>
      <w:r w:rsidR="007C319F">
        <w:rPr>
          <w:lang w:val="pt-BR"/>
        </w:rPr>
        <w:t>mail</w:t>
      </w:r>
      <w:proofErr w:type="spellEnd"/>
      <w:r w:rsidR="007C319F">
        <w:rPr>
          <w:lang w:val="pt-BR"/>
        </w:rPr>
        <w:t xml:space="preserve"> (</w:t>
      </w:r>
      <w:proofErr w:type="spellStart"/>
      <w:r w:rsidR="007C319F">
        <w:rPr>
          <w:lang w:val="pt-BR"/>
        </w:rPr>
        <w:t>String</w:t>
      </w:r>
      <w:proofErr w:type="spellEnd"/>
      <w:r w:rsidR="007C319F">
        <w:rPr>
          <w:lang w:val="pt-BR"/>
        </w:rPr>
        <w:t>)</w:t>
      </w:r>
    </w:p>
    <w:p w14:paraId="33BAB59E" w14:textId="747CBE1B" w:rsidR="007C319F" w:rsidRDefault="00300C08" w:rsidP="00596074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s</w:t>
      </w:r>
      <w:r w:rsidR="007C319F">
        <w:rPr>
          <w:lang w:val="pt-BR"/>
        </w:rPr>
        <w:t>enha (</w:t>
      </w:r>
      <w:proofErr w:type="spellStart"/>
      <w:r w:rsidR="007C319F">
        <w:rPr>
          <w:lang w:val="pt-BR"/>
        </w:rPr>
        <w:t>String</w:t>
      </w:r>
      <w:proofErr w:type="spellEnd"/>
      <w:r w:rsidR="007C319F">
        <w:rPr>
          <w:lang w:val="pt-BR"/>
        </w:rPr>
        <w:t>)</w:t>
      </w:r>
    </w:p>
    <w:p w14:paraId="56A9D4B5" w14:textId="497CE08E" w:rsidR="00E34A9A" w:rsidRPr="006F79B3" w:rsidRDefault="00300C08" w:rsidP="00596074">
      <w:pPr>
        <w:pStyle w:val="PargrafodaLista"/>
        <w:numPr>
          <w:ilvl w:val="0"/>
          <w:numId w:val="23"/>
        </w:numPr>
        <w:rPr>
          <w:lang w:val="pt-BR"/>
        </w:rPr>
      </w:pPr>
      <w:proofErr w:type="spellStart"/>
      <w:r>
        <w:rPr>
          <w:lang w:val="pt-BR"/>
        </w:rPr>
        <w:t>dataHoraCriacao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)</w:t>
      </w:r>
    </w:p>
    <w:p w14:paraId="17CEC61E" w14:textId="77777777" w:rsidR="00596074" w:rsidRPr="008046B1" w:rsidRDefault="00596074" w:rsidP="00596074">
      <w:pPr>
        <w:rPr>
          <w:lang w:val="pt-BR"/>
        </w:rPr>
      </w:pPr>
      <w:r w:rsidRPr="008046B1">
        <w:rPr>
          <w:b/>
          <w:bCs/>
          <w:lang w:val="pt-BR"/>
        </w:rPr>
        <w:t>Métodos</w:t>
      </w:r>
      <w:r w:rsidRPr="008046B1">
        <w:rPr>
          <w:lang w:val="pt-BR"/>
        </w:rPr>
        <w:t>:</w:t>
      </w:r>
    </w:p>
    <w:p w14:paraId="150B097C" w14:textId="163FBDF4" w:rsidR="00596074" w:rsidRDefault="00DA7C21" w:rsidP="00596074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autenticarPlataforma</w:t>
      </w:r>
      <w:proofErr w:type="spellEnd"/>
    </w:p>
    <w:p w14:paraId="58AE6686" w14:textId="19984CE3" w:rsidR="00DA7C21" w:rsidRDefault="00DA7C21" w:rsidP="00596074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registrarNovaPlataforma</w:t>
      </w:r>
      <w:proofErr w:type="spellEnd"/>
    </w:p>
    <w:p w14:paraId="279E4F3E" w14:textId="2A8C1858" w:rsidR="00DA7C21" w:rsidRPr="006F79B3" w:rsidRDefault="00DA7C21" w:rsidP="00596074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guardarDataHoraCriacao</w:t>
      </w:r>
      <w:proofErr w:type="spellEnd"/>
    </w:p>
    <w:p w14:paraId="109F9FA5" w14:textId="77777777" w:rsidR="00596074" w:rsidRPr="00AC7C2C" w:rsidRDefault="00596074" w:rsidP="004C67BC">
      <w:pPr>
        <w:jc w:val="both"/>
        <w:rPr>
          <w:lang w:val="pt-BR"/>
        </w:rPr>
      </w:pPr>
    </w:p>
    <w:p w14:paraId="0E6EE71C" w14:textId="54D6ECB5" w:rsidR="004318FF" w:rsidRDefault="004318FF" w:rsidP="004318FF">
      <w:pPr>
        <w:pStyle w:val="Ttulo1"/>
        <w:rPr>
          <w:lang w:val="pt-BR"/>
        </w:rPr>
      </w:pPr>
      <w:bookmarkStart w:id="16" w:name="_Toc148371640"/>
      <w:r>
        <w:rPr>
          <w:lang w:val="pt-BR"/>
        </w:rPr>
        <w:lastRenderedPageBreak/>
        <w:t>Relacionamentos</w:t>
      </w:r>
      <w:bookmarkEnd w:id="16"/>
    </w:p>
    <w:p w14:paraId="2FA8C792" w14:textId="44945C88" w:rsidR="00505856" w:rsidRPr="00505856" w:rsidRDefault="00505856" w:rsidP="00207769">
      <w:pPr>
        <w:pStyle w:val="Ttulo2"/>
        <w:rPr>
          <w:lang w:val="pt-BR"/>
        </w:rPr>
      </w:pPr>
      <w:bookmarkStart w:id="17" w:name="_Toc148371641"/>
      <w:r w:rsidRPr="00505856">
        <w:rPr>
          <w:lang w:val="pt-BR"/>
        </w:rPr>
        <w:t>Usuário</w:t>
      </w:r>
      <w:r w:rsidR="00593DAD">
        <w:rPr>
          <w:lang w:val="pt-BR"/>
        </w:rPr>
        <w:t xml:space="preserve"> x Plataforma de login</w:t>
      </w:r>
      <w:r w:rsidRPr="00505856">
        <w:rPr>
          <w:lang w:val="pt-BR"/>
        </w:rPr>
        <w:t>:</w:t>
      </w:r>
      <w:bookmarkEnd w:id="17"/>
    </w:p>
    <w:p w14:paraId="5945714C" w14:textId="270306D4" w:rsidR="00505856" w:rsidRDefault="00505856" w:rsidP="00505856">
      <w:pPr>
        <w:jc w:val="both"/>
        <w:rPr>
          <w:lang w:val="pt-BR"/>
        </w:rPr>
      </w:pPr>
      <w:r w:rsidRPr="00207769">
        <w:rPr>
          <w:b/>
          <w:bCs/>
          <w:lang w:val="pt-BR"/>
        </w:rPr>
        <w:t>Relacionamento:</w:t>
      </w:r>
      <w:r w:rsidR="00207769">
        <w:rPr>
          <w:lang w:val="pt-BR"/>
        </w:rPr>
        <w:t xml:space="preserve"> Um para Muitos</w:t>
      </w:r>
      <w:r w:rsidR="00424A67">
        <w:rPr>
          <w:lang w:val="pt-BR"/>
        </w:rPr>
        <w:t xml:space="preserve"> </w:t>
      </w:r>
      <w:r w:rsidR="00593DAD">
        <w:rPr>
          <w:lang w:val="pt-BR"/>
        </w:rPr>
        <w:t>e Muitos para Um</w:t>
      </w:r>
    </w:p>
    <w:p w14:paraId="74AED4EC" w14:textId="77777777" w:rsidR="00505856" w:rsidRPr="00207769" w:rsidRDefault="00505856" w:rsidP="00505856">
      <w:pPr>
        <w:jc w:val="both"/>
        <w:rPr>
          <w:rStyle w:val="nfase"/>
        </w:rPr>
      </w:pPr>
      <w:r w:rsidRPr="00207769">
        <w:rPr>
          <w:rStyle w:val="nfase"/>
        </w:rPr>
        <w:t>Exemplos:</w:t>
      </w:r>
    </w:p>
    <w:p w14:paraId="6F8810E8" w14:textId="537865F9" w:rsidR="00505856" w:rsidRPr="00505856" w:rsidRDefault="00505856" w:rsidP="00505856">
      <w:pPr>
        <w:jc w:val="both"/>
        <w:rPr>
          <w:lang w:val="pt-BR"/>
        </w:rPr>
      </w:pPr>
      <w:r w:rsidRPr="00505856">
        <w:rPr>
          <w:lang w:val="pt-BR"/>
        </w:rPr>
        <w:t xml:space="preserve">Um </w:t>
      </w:r>
      <w:r w:rsidR="00593DAD">
        <w:rPr>
          <w:lang w:val="pt-BR"/>
        </w:rPr>
        <w:t>usuário</w:t>
      </w:r>
      <w:r w:rsidRPr="00505856">
        <w:rPr>
          <w:lang w:val="pt-BR"/>
        </w:rPr>
        <w:t xml:space="preserve"> pode estar associado a vários logins</w:t>
      </w:r>
      <w:r w:rsidR="003249B1">
        <w:rPr>
          <w:lang w:val="pt-BR"/>
        </w:rPr>
        <w:t xml:space="preserve"> e cadastro</w:t>
      </w:r>
      <w:r w:rsidRPr="00505856">
        <w:rPr>
          <w:lang w:val="pt-BR"/>
        </w:rPr>
        <w:t>, mas um login</w:t>
      </w:r>
      <w:r w:rsidR="00B15646">
        <w:rPr>
          <w:lang w:val="pt-BR"/>
        </w:rPr>
        <w:t xml:space="preserve"> em cada plataforma</w:t>
      </w:r>
      <w:r w:rsidRPr="00505856">
        <w:rPr>
          <w:lang w:val="pt-BR"/>
        </w:rPr>
        <w:t xml:space="preserve"> está associado a apenas um visitante.</w:t>
      </w:r>
    </w:p>
    <w:p w14:paraId="521EC3D7" w14:textId="77777777" w:rsidR="00505856" w:rsidRDefault="00505856" w:rsidP="00505856">
      <w:pPr>
        <w:jc w:val="both"/>
        <w:rPr>
          <w:lang w:val="pt-BR"/>
        </w:rPr>
      </w:pPr>
    </w:p>
    <w:p w14:paraId="08F7F39F" w14:textId="77777777" w:rsidR="00505856" w:rsidRPr="00505856" w:rsidRDefault="00505856" w:rsidP="00B24BB1">
      <w:pPr>
        <w:pStyle w:val="Ttulo2"/>
        <w:rPr>
          <w:lang w:val="pt-BR"/>
        </w:rPr>
      </w:pPr>
      <w:bookmarkStart w:id="18" w:name="_Toc148371642"/>
      <w:r w:rsidRPr="00505856">
        <w:rPr>
          <w:lang w:val="pt-BR"/>
        </w:rPr>
        <w:t>Monitoramento da Jornada do Usuário:</w:t>
      </w:r>
      <w:bookmarkEnd w:id="18"/>
    </w:p>
    <w:p w14:paraId="5180B3E6" w14:textId="36BFE43A" w:rsidR="00B24BB1" w:rsidRDefault="00505856" w:rsidP="00505856">
      <w:pPr>
        <w:jc w:val="both"/>
        <w:rPr>
          <w:lang w:val="pt-BR"/>
        </w:rPr>
      </w:pPr>
      <w:r w:rsidRPr="00945965">
        <w:rPr>
          <w:b/>
          <w:bCs/>
          <w:lang w:val="pt-BR"/>
        </w:rPr>
        <w:t>Relacionamento:</w:t>
      </w:r>
      <w:r w:rsidR="00B24BB1">
        <w:rPr>
          <w:lang w:val="pt-BR"/>
        </w:rPr>
        <w:t xml:space="preserve"> </w:t>
      </w:r>
      <w:r w:rsidRPr="00505856">
        <w:rPr>
          <w:lang w:val="pt-BR"/>
        </w:rPr>
        <w:t>Muitos para Um com Usuário</w:t>
      </w:r>
    </w:p>
    <w:p w14:paraId="0B8CDFE2" w14:textId="77777777" w:rsidR="00B24BB1" w:rsidRPr="00945965" w:rsidRDefault="00B24BB1" w:rsidP="00505856">
      <w:pPr>
        <w:jc w:val="both"/>
        <w:rPr>
          <w:rStyle w:val="nfase"/>
        </w:rPr>
      </w:pPr>
      <w:r w:rsidRPr="00945965">
        <w:rPr>
          <w:rStyle w:val="nfase"/>
        </w:rPr>
        <w:t>Exemplo:</w:t>
      </w:r>
    </w:p>
    <w:p w14:paraId="3EA3E44B" w14:textId="1A76C081" w:rsidR="00505856" w:rsidRPr="00505856" w:rsidRDefault="00505856" w:rsidP="00505856">
      <w:pPr>
        <w:jc w:val="both"/>
        <w:rPr>
          <w:lang w:val="pt-BR"/>
        </w:rPr>
      </w:pPr>
      <w:r w:rsidRPr="00505856">
        <w:rPr>
          <w:lang w:val="pt-BR"/>
        </w:rPr>
        <w:t>Muitas interações de usuários podem estar associadas a um único usuário</w:t>
      </w:r>
      <w:r w:rsidR="00011E78">
        <w:rPr>
          <w:lang w:val="pt-BR"/>
        </w:rPr>
        <w:t>, ou seja, o usuário pode gerar várias informações durante sua jornada no site.</w:t>
      </w:r>
    </w:p>
    <w:p w14:paraId="4C23AF2E" w14:textId="77777777" w:rsidR="00B24BB1" w:rsidRDefault="00B24BB1" w:rsidP="00505856">
      <w:pPr>
        <w:jc w:val="both"/>
        <w:rPr>
          <w:lang w:val="pt-BR"/>
        </w:rPr>
      </w:pPr>
    </w:p>
    <w:p w14:paraId="69A0CB49" w14:textId="10044497" w:rsidR="00505856" w:rsidRPr="00505856" w:rsidRDefault="00505856" w:rsidP="00011E78">
      <w:pPr>
        <w:pStyle w:val="Ttulo2"/>
        <w:rPr>
          <w:lang w:val="pt-BR"/>
        </w:rPr>
      </w:pPr>
      <w:bookmarkStart w:id="19" w:name="_Toc148371643"/>
      <w:r w:rsidRPr="00505856">
        <w:rPr>
          <w:lang w:val="pt-BR"/>
        </w:rPr>
        <w:t>Atualização do Conteúdo ou Sinalização de Melhorias:</w:t>
      </w:r>
      <w:bookmarkEnd w:id="19"/>
    </w:p>
    <w:p w14:paraId="14BFE440" w14:textId="78799BBF" w:rsidR="00011E78" w:rsidRDefault="00505856" w:rsidP="00505856">
      <w:pPr>
        <w:jc w:val="both"/>
        <w:rPr>
          <w:lang w:val="pt-BR"/>
        </w:rPr>
      </w:pPr>
      <w:r w:rsidRPr="00945965">
        <w:rPr>
          <w:b/>
          <w:bCs/>
          <w:lang w:val="pt-BR"/>
        </w:rPr>
        <w:t>Relacionamento:</w:t>
      </w:r>
      <w:r w:rsidR="00011E78">
        <w:rPr>
          <w:lang w:val="pt-BR"/>
        </w:rPr>
        <w:t xml:space="preserve"> </w:t>
      </w:r>
      <w:r w:rsidRPr="00505856">
        <w:rPr>
          <w:lang w:val="pt-BR"/>
        </w:rPr>
        <w:t xml:space="preserve">Muitas para Um com Usuário </w:t>
      </w:r>
      <w:r w:rsidR="00945965">
        <w:rPr>
          <w:lang w:val="pt-BR"/>
        </w:rPr>
        <w:t>e Funcionários</w:t>
      </w:r>
    </w:p>
    <w:p w14:paraId="757741A4" w14:textId="77777777" w:rsidR="00011E78" w:rsidRPr="00945965" w:rsidRDefault="00011E78" w:rsidP="00505856">
      <w:pPr>
        <w:jc w:val="both"/>
        <w:rPr>
          <w:rStyle w:val="nfase"/>
        </w:rPr>
      </w:pPr>
      <w:r w:rsidRPr="00945965">
        <w:rPr>
          <w:rStyle w:val="nfase"/>
        </w:rPr>
        <w:t>Exemplo:</w:t>
      </w:r>
    </w:p>
    <w:p w14:paraId="230BBAC7" w14:textId="6AEBF684" w:rsidR="00505856" w:rsidRPr="00505856" w:rsidRDefault="00505856" w:rsidP="00505856">
      <w:pPr>
        <w:jc w:val="both"/>
        <w:rPr>
          <w:lang w:val="pt-BR"/>
        </w:rPr>
      </w:pPr>
      <w:r w:rsidRPr="00505856">
        <w:rPr>
          <w:lang w:val="pt-BR"/>
        </w:rPr>
        <w:t>Muitas atualizações de conteúdo podem estar associadas a um único usuário</w:t>
      </w:r>
      <w:r w:rsidR="00945965">
        <w:rPr>
          <w:lang w:val="pt-BR"/>
        </w:rPr>
        <w:t xml:space="preserve"> e cada funcionário pode se basear nas interações e registros para solicitar melhorias.</w:t>
      </w:r>
    </w:p>
    <w:p w14:paraId="21679218" w14:textId="77777777" w:rsidR="00011E78" w:rsidRDefault="00011E78" w:rsidP="00505856">
      <w:pPr>
        <w:jc w:val="both"/>
        <w:rPr>
          <w:lang w:val="pt-BR"/>
        </w:rPr>
      </w:pPr>
    </w:p>
    <w:p w14:paraId="1AB28256" w14:textId="31B254AF" w:rsidR="00505856" w:rsidRPr="00505856" w:rsidRDefault="00505856" w:rsidP="00011E78">
      <w:pPr>
        <w:pStyle w:val="Ttulo2"/>
        <w:rPr>
          <w:lang w:val="pt-BR"/>
        </w:rPr>
      </w:pPr>
      <w:bookmarkStart w:id="20" w:name="_Toc148371644"/>
      <w:r w:rsidRPr="00505856">
        <w:rPr>
          <w:lang w:val="pt-BR"/>
        </w:rPr>
        <w:t>Idioma de Interação:</w:t>
      </w:r>
      <w:bookmarkEnd w:id="20"/>
    </w:p>
    <w:p w14:paraId="5A004E0D" w14:textId="4D1680E6" w:rsidR="00011E78" w:rsidRDefault="00505856" w:rsidP="00505856">
      <w:pPr>
        <w:jc w:val="both"/>
        <w:rPr>
          <w:lang w:val="pt-BR"/>
        </w:rPr>
      </w:pPr>
      <w:r w:rsidRPr="00945965">
        <w:rPr>
          <w:b/>
          <w:bCs/>
          <w:lang w:val="pt-BR"/>
        </w:rPr>
        <w:t>Relacionamento:</w:t>
      </w:r>
      <w:r w:rsidR="00945965">
        <w:rPr>
          <w:b/>
          <w:bCs/>
          <w:lang w:val="pt-BR"/>
        </w:rPr>
        <w:t xml:space="preserve"> </w:t>
      </w:r>
      <w:r w:rsidRPr="00505856">
        <w:rPr>
          <w:lang w:val="pt-BR"/>
        </w:rPr>
        <w:t xml:space="preserve">Muitos para Um com Usuário </w:t>
      </w:r>
    </w:p>
    <w:p w14:paraId="69C5B0EC" w14:textId="77777777" w:rsidR="00011E78" w:rsidRPr="00945965" w:rsidRDefault="00011E78" w:rsidP="00505856">
      <w:pPr>
        <w:jc w:val="both"/>
        <w:rPr>
          <w:rStyle w:val="nfase"/>
        </w:rPr>
      </w:pPr>
      <w:r w:rsidRPr="00945965">
        <w:rPr>
          <w:rStyle w:val="nfase"/>
        </w:rPr>
        <w:t>Exemplo:</w:t>
      </w:r>
    </w:p>
    <w:p w14:paraId="118F8C47" w14:textId="394C400E" w:rsidR="00505856" w:rsidRPr="00505856" w:rsidRDefault="00505856" w:rsidP="00505856">
      <w:pPr>
        <w:jc w:val="both"/>
        <w:rPr>
          <w:lang w:val="pt-BR"/>
        </w:rPr>
      </w:pPr>
      <w:r w:rsidRPr="00505856">
        <w:rPr>
          <w:lang w:val="pt-BR"/>
        </w:rPr>
        <w:t>Muitos idiomas de interação podem estar associados a um único usuário.</w:t>
      </w:r>
      <w:r w:rsidR="00E97E65">
        <w:rPr>
          <w:lang w:val="pt-BR"/>
        </w:rPr>
        <w:t xml:space="preserve"> Ele pode alterar o idioma a cada tipo de produto ou interação na página, desde seleção do texto, até ouvir </w:t>
      </w:r>
      <w:r w:rsidR="0066467B">
        <w:rPr>
          <w:lang w:val="pt-BR"/>
        </w:rPr>
        <w:t>ao suporte da tela falando.</w:t>
      </w:r>
    </w:p>
    <w:p w14:paraId="4A7A0D6E" w14:textId="77777777" w:rsidR="00011E78" w:rsidRDefault="00011E78" w:rsidP="00505856">
      <w:pPr>
        <w:jc w:val="both"/>
        <w:rPr>
          <w:lang w:val="pt-BR"/>
        </w:rPr>
      </w:pPr>
    </w:p>
    <w:p w14:paraId="72FC68F1" w14:textId="51E0B4D4" w:rsidR="00505856" w:rsidRPr="00505856" w:rsidRDefault="00505856" w:rsidP="00945965">
      <w:pPr>
        <w:pStyle w:val="Ttulo2"/>
        <w:rPr>
          <w:lang w:val="pt-BR"/>
        </w:rPr>
      </w:pPr>
      <w:bookmarkStart w:id="21" w:name="_Toc148371645"/>
      <w:r w:rsidRPr="00505856">
        <w:rPr>
          <w:lang w:val="pt-BR"/>
        </w:rPr>
        <w:t>Segurança:</w:t>
      </w:r>
      <w:bookmarkEnd w:id="21"/>
    </w:p>
    <w:p w14:paraId="638625D6" w14:textId="499F528F" w:rsidR="00011E78" w:rsidRDefault="00505856" w:rsidP="00505856">
      <w:pPr>
        <w:jc w:val="both"/>
        <w:rPr>
          <w:lang w:val="pt-BR"/>
        </w:rPr>
      </w:pPr>
      <w:r w:rsidRPr="0066467B">
        <w:rPr>
          <w:b/>
          <w:bCs/>
          <w:lang w:val="pt-BR"/>
        </w:rPr>
        <w:t>Relacionamento:</w:t>
      </w:r>
      <w:r w:rsidR="00945965">
        <w:rPr>
          <w:lang w:val="pt-BR"/>
        </w:rPr>
        <w:t xml:space="preserve"> </w:t>
      </w:r>
      <w:r w:rsidRPr="00505856">
        <w:rPr>
          <w:lang w:val="pt-BR"/>
        </w:rPr>
        <w:t>Muitos para Um com Usuário</w:t>
      </w:r>
    </w:p>
    <w:p w14:paraId="0364F98C" w14:textId="77777777" w:rsidR="00011E78" w:rsidRPr="00945965" w:rsidRDefault="00011E78" w:rsidP="00505856">
      <w:pPr>
        <w:jc w:val="both"/>
        <w:rPr>
          <w:rStyle w:val="nfase"/>
        </w:rPr>
      </w:pPr>
      <w:r w:rsidRPr="00945965">
        <w:rPr>
          <w:rStyle w:val="nfase"/>
        </w:rPr>
        <w:lastRenderedPageBreak/>
        <w:t xml:space="preserve">Exemplo: </w:t>
      </w:r>
    </w:p>
    <w:p w14:paraId="7EB53553" w14:textId="2237FF74" w:rsidR="00505856" w:rsidRPr="00505856" w:rsidRDefault="00505856" w:rsidP="00505856">
      <w:pPr>
        <w:jc w:val="both"/>
        <w:rPr>
          <w:lang w:val="pt-BR"/>
        </w:rPr>
      </w:pPr>
      <w:r w:rsidRPr="00505856">
        <w:rPr>
          <w:lang w:val="pt-BR"/>
        </w:rPr>
        <w:t>Muitas configurações de segurança podem estar associadas a um único usuário</w:t>
      </w:r>
      <w:r w:rsidR="00945965">
        <w:rPr>
          <w:lang w:val="pt-BR"/>
        </w:rPr>
        <w:t>, desde autenticação, até o momento de login, troca de senha e cadastro no primeiro acesso.</w:t>
      </w:r>
    </w:p>
    <w:p w14:paraId="0A13E4EC" w14:textId="77777777" w:rsidR="00383554" w:rsidRDefault="00383554" w:rsidP="00011E78">
      <w:pPr>
        <w:pStyle w:val="Ttulo2"/>
        <w:rPr>
          <w:lang w:val="pt-BR"/>
        </w:rPr>
      </w:pPr>
    </w:p>
    <w:p w14:paraId="2EAC854C" w14:textId="09187382" w:rsidR="00505856" w:rsidRPr="00505856" w:rsidRDefault="00E97E65" w:rsidP="00011E78">
      <w:pPr>
        <w:pStyle w:val="Ttulo2"/>
        <w:rPr>
          <w:lang w:val="pt-BR"/>
        </w:rPr>
      </w:pPr>
      <w:bookmarkStart w:id="22" w:name="_Toc148371646"/>
      <w:proofErr w:type="spellStart"/>
      <w:r>
        <w:rPr>
          <w:lang w:val="pt-BR"/>
        </w:rPr>
        <w:t>Login_A</w:t>
      </w:r>
      <w:r w:rsidR="00505856" w:rsidRPr="00505856">
        <w:rPr>
          <w:lang w:val="pt-BR"/>
        </w:rPr>
        <w:t>cesso</w:t>
      </w:r>
      <w:proofErr w:type="spellEnd"/>
      <w:r w:rsidR="00505856" w:rsidRPr="00505856">
        <w:rPr>
          <w:lang w:val="pt-BR"/>
        </w:rPr>
        <w:t>:</w:t>
      </w:r>
      <w:bookmarkEnd w:id="22"/>
    </w:p>
    <w:p w14:paraId="6793C9FA" w14:textId="2BA4217D" w:rsidR="00011E78" w:rsidRDefault="00505856" w:rsidP="00505856">
      <w:pPr>
        <w:jc w:val="both"/>
        <w:rPr>
          <w:lang w:val="pt-BR"/>
        </w:rPr>
      </w:pPr>
      <w:r w:rsidRPr="0066467B">
        <w:rPr>
          <w:b/>
          <w:bCs/>
          <w:lang w:val="pt-BR"/>
        </w:rPr>
        <w:t>Relacionamento:</w:t>
      </w:r>
      <w:r w:rsidR="00945965">
        <w:rPr>
          <w:lang w:val="pt-BR"/>
        </w:rPr>
        <w:t xml:space="preserve"> </w:t>
      </w:r>
      <w:r w:rsidRPr="00505856">
        <w:rPr>
          <w:lang w:val="pt-BR"/>
        </w:rPr>
        <w:t>Muitos para Um com Usuário</w:t>
      </w:r>
    </w:p>
    <w:p w14:paraId="6703CB6F" w14:textId="77777777" w:rsidR="00011E78" w:rsidRPr="00945965" w:rsidRDefault="00011E78" w:rsidP="00505856">
      <w:pPr>
        <w:jc w:val="both"/>
        <w:rPr>
          <w:rStyle w:val="nfase"/>
        </w:rPr>
      </w:pPr>
      <w:r w:rsidRPr="00945965">
        <w:rPr>
          <w:rStyle w:val="nfase"/>
        </w:rPr>
        <w:t>Exemplo:</w:t>
      </w:r>
    </w:p>
    <w:p w14:paraId="1F16A008" w14:textId="674C9183" w:rsidR="00505856" w:rsidRPr="00505856" w:rsidRDefault="00505856" w:rsidP="00505856">
      <w:pPr>
        <w:jc w:val="both"/>
        <w:rPr>
          <w:lang w:val="pt-BR"/>
        </w:rPr>
      </w:pPr>
      <w:r w:rsidRPr="00505856">
        <w:rPr>
          <w:lang w:val="pt-BR"/>
        </w:rPr>
        <w:t>Muitos acessos podem estar associados a um único usuário.</w:t>
      </w:r>
    </w:p>
    <w:p w14:paraId="2160CC54" w14:textId="2AF8463F" w:rsidR="00506C29" w:rsidRDefault="00506C29" w:rsidP="00505856">
      <w:pPr>
        <w:jc w:val="both"/>
        <w:rPr>
          <w:lang w:val="pt-BR"/>
        </w:rPr>
      </w:pPr>
    </w:p>
    <w:p w14:paraId="2D557A8B" w14:textId="1F3563C8" w:rsidR="0066467B" w:rsidRDefault="0066467B" w:rsidP="0066467B">
      <w:pPr>
        <w:pStyle w:val="Ttulo2"/>
        <w:rPr>
          <w:lang w:val="pt-BR"/>
        </w:rPr>
      </w:pPr>
      <w:bookmarkStart w:id="23" w:name="_Toc148371647"/>
      <w:r>
        <w:rPr>
          <w:lang w:val="pt-BR"/>
        </w:rPr>
        <w:t>Banco de dados</w:t>
      </w:r>
      <w:bookmarkEnd w:id="23"/>
    </w:p>
    <w:p w14:paraId="0F06B05C" w14:textId="08C508CF" w:rsidR="0066467B" w:rsidRDefault="0066467B" w:rsidP="0066467B">
      <w:pPr>
        <w:jc w:val="both"/>
        <w:rPr>
          <w:lang w:val="pt-BR"/>
        </w:rPr>
      </w:pPr>
      <w:r w:rsidRPr="0066467B">
        <w:rPr>
          <w:b/>
          <w:bCs/>
          <w:lang w:val="pt-BR"/>
        </w:rPr>
        <w:t>Relacionamento:</w:t>
      </w:r>
      <w:r>
        <w:rPr>
          <w:lang w:val="pt-BR"/>
        </w:rPr>
        <w:t xml:space="preserve"> </w:t>
      </w:r>
      <w:r>
        <w:rPr>
          <w:lang w:val="pt-BR"/>
        </w:rPr>
        <w:t xml:space="preserve">Um para Muito com </w:t>
      </w:r>
      <w:r w:rsidR="00767EA4">
        <w:rPr>
          <w:lang w:val="pt-BR"/>
        </w:rPr>
        <w:t>Jornada usuário</w:t>
      </w:r>
    </w:p>
    <w:p w14:paraId="0EA8852D" w14:textId="77777777" w:rsidR="0066467B" w:rsidRPr="00945965" w:rsidRDefault="0066467B" w:rsidP="0066467B">
      <w:pPr>
        <w:jc w:val="both"/>
        <w:rPr>
          <w:rStyle w:val="nfase"/>
        </w:rPr>
      </w:pPr>
      <w:r w:rsidRPr="00945965">
        <w:rPr>
          <w:rStyle w:val="nfase"/>
        </w:rPr>
        <w:t>Exemplo:</w:t>
      </w:r>
    </w:p>
    <w:p w14:paraId="7C3EC489" w14:textId="49068403" w:rsidR="0066467B" w:rsidRDefault="00767EA4" w:rsidP="0066467B">
      <w:pPr>
        <w:rPr>
          <w:lang w:val="pt-BR"/>
        </w:rPr>
      </w:pPr>
      <w:r>
        <w:rPr>
          <w:lang w:val="pt-BR"/>
        </w:rPr>
        <w:t>A cada tela de produto que o usuário passar, pode gerar uma ou muitas linhas de informações no banco de dados.</w:t>
      </w:r>
    </w:p>
    <w:p w14:paraId="5395B3B1" w14:textId="77777777" w:rsidR="00383554" w:rsidRDefault="00383554" w:rsidP="0066467B">
      <w:pPr>
        <w:rPr>
          <w:lang w:val="pt-BR"/>
        </w:rPr>
      </w:pPr>
    </w:p>
    <w:p w14:paraId="063EE000" w14:textId="1312DF2E" w:rsidR="00383554" w:rsidRDefault="00FB296D" w:rsidP="00FB296D">
      <w:pPr>
        <w:pStyle w:val="Ttulo2"/>
        <w:rPr>
          <w:lang w:val="pt-BR"/>
        </w:rPr>
      </w:pPr>
      <w:bookmarkStart w:id="24" w:name="_Toc148371648"/>
      <w:r>
        <w:rPr>
          <w:lang w:val="pt-BR"/>
        </w:rPr>
        <w:t>Segurança x Login</w:t>
      </w:r>
      <w:bookmarkEnd w:id="24"/>
    </w:p>
    <w:p w14:paraId="2ACCF1AB" w14:textId="0CF49A41" w:rsidR="00FB296D" w:rsidRDefault="00FB296D" w:rsidP="00FB296D">
      <w:pPr>
        <w:jc w:val="both"/>
        <w:rPr>
          <w:lang w:val="pt-BR"/>
        </w:rPr>
      </w:pPr>
      <w:r w:rsidRPr="0066467B">
        <w:rPr>
          <w:b/>
          <w:bCs/>
          <w:lang w:val="pt-BR"/>
        </w:rPr>
        <w:t>Relacionamento:</w:t>
      </w:r>
      <w:r>
        <w:rPr>
          <w:lang w:val="pt-BR"/>
        </w:rPr>
        <w:t xml:space="preserve"> </w:t>
      </w:r>
      <w:r w:rsidR="00FE3144">
        <w:rPr>
          <w:lang w:val="pt-BR"/>
        </w:rPr>
        <w:t>Muitos para Muitos</w:t>
      </w:r>
    </w:p>
    <w:p w14:paraId="135FFFD9" w14:textId="77777777" w:rsidR="00FB296D" w:rsidRDefault="00FB296D" w:rsidP="00FB296D">
      <w:pPr>
        <w:jc w:val="both"/>
        <w:rPr>
          <w:rStyle w:val="nfase"/>
        </w:rPr>
      </w:pPr>
      <w:r w:rsidRPr="00945965">
        <w:rPr>
          <w:rStyle w:val="nfase"/>
        </w:rPr>
        <w:t>Exemplo:</w:t>
      </w:r>
    </w:p>
    <w:p w14:paraId="348DF356" w14:textId="1FCEA2EA" w:rsidR="002015D8" w:rsidRPr="00FE3144" w:rsidRDefault="00FE3144" w:rsidP="00FE3144">
      <w:pPr>
        <w:rPr>
          <w:rStyle w:val="nfase"/>
          <w:b w:val="0"/>
          <w:bCs/>
          <w:color w:val="000000" w:themeColor="text1"/>
        </w:rPr>
      </w:pPr>
      <w:r w:rsidRPr="00FE3144">
        <w:rPr>
          <w:rStyle w:val="nfase"/>
          <w:b w:val="0"/>
          <w:bCs/>
          <w:color w:val="000000" w:themeColor="text1"/>
        </w:rPr>
        <w:t>Vári</w:t>
      </w:r>
      <w:r>
        <w:rPr>
          <w:rStyle w:val="nfase"/>
          <w:b w:val="0"/>
          <w:bCs/>
          <w:color w:val="000000" w:themeColor="text1"/>
        </w:rPr>
        <w:t xml:space="preserve">as tentativas de login podem gerar </w:t>
      </w:r>
      <w:r w:rsidR="00E718B5">
        <w:rPr>
          <w:rStyle w:val="nfase"/>
          <w:b w:val="0"/>
          <w:bCs/>
          <w:color w:val="000000" w:themeColor="text1"/>
        </w:rPr>
        <w:t>novas conexões e validações/autenticação de acessos.</w:t>
      </w:r>
    </w:p>
    <w:p w14:paraId="219D5373" w14:textId="77777777" w:rsidR="002015D8" w:rsidRPr="00945965" w:rsidRDefault="002015D8" w:rsidP="00FB296D">
      <w:pPr>
        <w:jc w:val="both"/>
        <w:rPr>
          <w:rStyle w:val="nfase"/>
        </w:rPr>
      </w:pPr>
    </w:p>
    <w:p w14:paraId="211CC1DD" w14:textId="77777777" w:rsidR="00FB296D" w:rsidRPr="00FB296D" w:rsidRDefault="00FB296D" w:rsidP="00FB296D">
      <w:pPr>
        <w:rPr>
          <w:lang w:val="pt-BR"/>
        </w:rPr>
      </w:pPr>
    </w:p>
    <w:sectPr w:rsidR="00FB296D" w:rsidRPr="00FB296D" w:rsidSect="0099089E">
      <w:footerReference w:type="default" r:id="rId9"/>
      <w:pgSz w:w="11906" w:h="16838" w:code="9"/>
      <w:pgMar w:top="1134" w:right="1134" w:bottom="1134" w:left="1134" w:header="28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7AAB" w14:textId="77777777" w:rsidR="001026F8" w:rsidRDefault="001026F8">
      <w:pPr>
        <w:spacing w:line="240" w:lineRule="auto"/>
      </w:pPr>
      <w:r>
        <w:separator/>
      </w:r>
    </w:p>
  </w:endnote>
  <w:endnote w:type="continuationSeparator" w:id="0">
    <w:p w14:paraId="4CC9D5BA" w14:textId="77777777" w:rsidR="001026F8" w:rsidRDefault="001026F8">
      <w:pPr>
        <w:spacing w:line="240" w:lineRule="auto"/>
      </w:pPr>
      <w:r>
        <w:continuationSeparator/>
      </w:r>
    </w:p>
  </w:endnote>
  <w:endnote w:type="continuationNotice" w:id="1">
    <w:p w14:paraId="3AE64D87" w14:textId="77777777" w:rsidR="001026F8" w:rsidRDefault="001026F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1E513A27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2D30A60A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71DA8" w14:textId="77777777" w:rsidR="001026F8" w:rsidRDefault="001026F8">
      <w:pPr>
        <w:spacing w:line="240" w:lineRule="auto"/>
      </w:pPr>
      <w:r>
        <w:separator/>
      </w:r>
    </w:p>
  </w:footnote>
  <w:footnote w:type="continuationSeparator" w:id="0">
    <w:p w14:paraId="799F4EB8" w14:textId="77777777" w:rsidR="001026F8" w:rsidRDefault="001026F8">
      <w:pPr>
        <w:spacing w:line="240" w:lineRule="auto"/>
      </w:pPr>
      <w:r>
        <w:continuationSeparator/>
      </w:r>
    </w:p>
  </w:footnote>
  <w:footnote w:type="continuationNotice" w:id="1">
    <w:p w14:paraId="49F5125E" w14:textId="77777777" w:rsidR="001026F8" w:rsidRDefault="001026F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31DBF"/>
    <w:multiLevelType w:val="hybridMultilevel"/>
    <w:tmpl w:val="9D229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003FD"/>
    <w:multiLevelType w:val="hybridMultilevel"/>
    <w:tmpl w:val="CB04D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75C42"/>
    <w:multiLevelType w:val="hybridMultilevel"/>
    <w:tmpl w:val="2054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D7EA1"/>
    <w:multiLevelType w:val="hybridMultilevel"/>
    <w:tmpl w:val="FE56D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83C03"/>
    <w:multiLevelType w:val="hybridMultilevel"/>
    <w:tmpl w:val="205E3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B65DA"/>
    <w:multiLevelType w:val="hybridMultilevel"/>
    <w:tmpl w:val="29343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14749"/>
    <w:multiLevelType w:val="hybridMultilevel"/>
    <w:tmpl w:val="10A6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64281"/>
    <w:multiLevelType w:val="hybridMultilevel"/>
    <w:tmpl w:val="92A06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A66644C"/>
    <w:multiLevelType w:val="hybridMultilevel"/>
    <w:tmpl w:val="2B828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1D"/>
    <w:multiLevelType w:val="hybridMultilevel"/>
    <w:tmpl w:val="2DD26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84B09"/>
    <w:multiLevelType w:val="hybridMultilevel"/>
    <w:tmpl w:val="CB702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F822CE3"/>
    <w:multiLevelType w:val="hybridMultilevel"/>
    <w:tmpl w:val="5E80D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94E1C"/>
    <w:multiLevelType w:val="hybridMultilevel"/>
    <w:tmpl w:val="B7B2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D0C0517"/>
    <w:multiLevelType w:val="hybridMultilevel"/>
    <w:tmpl w:val="EC96B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80250">
    <w:abstractNumId w:val="25"/>
  </w:num>
  <w:num w:numId="2" w16cid:durableId="1571576528">
    <w:abstractNumId w:val="8"/>
  </w:num>
  <w:num w:numId="3" w16cid:durableId="1299916307">
    <w:abstractNumId w:val="7"/>
  </w:num>
  <w:num w:numId="4" w16cid:durableId="1501769329">
    <w:abstractNumId w:val="6"/>
  </w:num>
  <w:num w:numId="5" w16cid:durableId="1265964709">
    <w:abstractNumId w:val="5"/>
  </w:num>
  <w:num w:numId="6" w16cid:durableId="996883645">
    <w:abstractNumId w:val="4"/>
  </w:num>
  <w:num w:numId="7" w16cid:durableId="1292127937">
    <w:abstractNumId w:val="3"/>
  </w:num>
  <w:num w:numId="8" w16cid:durableId="648485349">
    <w:abstractNumId w:val="2"/>
  </w:num>
  <w:num w:numId="9" w16cid:durableId="290674537">
    <w:abstractNumId w:val="1"/>
  </w:num>
  <w:num w:numId="10" w16cid:durableId="971599950">
    <w:abstractNumId w:val="0"/>
  </w:num>
  <w:num w:numId="11" w16cid:durableId="1792626029">
    <w:abstractNumId w:val="21"/>
  </w:num>
  <w:num w:numId="12" w16cid:durableId="1195075798">
    <w:abstractNumId w:val="22"/>
  </w:num>
  <w:num w:numId="13" w16cid:durableId="1821724438">
    <w:abstractNumId w:val="17"/>
  </w:num>
  <w:num w:numId="14" w16cid:durableId="36049764">
    <w:abstractNumId w:val="19"/>
  </w:num>
  <w:num w:numId="15" w16cid:durableId="139202304">
    <w:abstractNumId w:val="12"/>
  </w:num>
  <w:num w:numId="16" w16cid:durableId="1256130854">
    <w:abstractNumId w:val="14"/>
  </w:num>
  <w:num w:numId="17" w16cid:durableId="1493642556">
    <w:abstractNumId w:val="10"/>
  </w:num>
  <w:num w:numId="18" w16cid:durableId="537395686">
    <w:abstractNumId w:val="11"/>
  </w:num>
  <w:num w:numId="19" w16cid:durableId="1040780898">
    <w:abstractNumId w:val="26"/>
  </w:num>
  <w:num w:numId="20" w16cid:durableId="1327590503">
    <w:abstractNumId w:val="23"/>
  </w:num>
  <w:num w:numId="21" w16cid:durableId="938442253">
    <w:abstractNumId w:val="9"/>
  </w:num>
  <w:num w:numId="22" w16cid:durableId="192113008">
    <w:abstractNumId w:val="18"/>
  </w:num>
  <w:num w:numId="23" w16cid:durableId="1532114170">
    <w:abstractNumId w:val="13"/>
  </w:num>
  <w:num w:numId="24" w16cid:durableId="539711986">
    <w:abstractNumId w:val="20"/>
  </w:num>
  <w:num w:numId="25" w16cid:durableId="714425018">
    <w:abstractNumId w:val="15"/>
  </w:num>
  <w:num w:numId="26" w16cid:durableId="1013455444">
    <w:abstractNumId w:val="16"/>
  </w:num>
  <w:num w:numId="27" w16cid:durableId="939681965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3"/>
    <w:rsid w:val="00000110"/>
    <w:rsid w:val="0000702A"/>
    <w:rsid w:val="00011E78"/>
    <w:rsid w:val="00016748"/>
    <w:rsid w:val="00031937"/>
    <w:rsid w:val="00034100"/>
    <w:rsid w:val="00036AEF"/>
    <w:rsid w:val="0006567E"/>
    <w:rsid w:val="000760DB"/>
    <w:rsid w:val="0009483B"/>
    <w:rsid w:val="000C1527"/>
    <w:rsid w:val="000D2E5D"/>
    <w:rsid w:val="000E594A"/>
    <w:rsid w:val="000F00E7"/>
    <w:rsid w:val="001026F8"/>
    <w:rsid w:val="001041CD"/>
    <w:rsid w:val="0012173D"/>
    <w:rsid w:val="00132E13"/>
    <w:rsid w:val="0015113B"/>
    <w:rsid w:val="0016766E"/>
    <w:rsid w:val="00170063"/>
    <w:rsid w:val="00175643"/>
    <w:rsid w:val="001B2338"/>
    <w:rsid w:val="001C2AAD"/>
    <w:rsid w:val="001E3A4C"/>
    <w:rsid w:val="002015D8"/>
    <w:rsid w:val="002061A9"/>
    <w:rsid w:val="00207769"/>
    <w:rsid w:val="00217B64"/>
    <w:rsid w:val="002209C1"/>
    <w:rsid w:val="00235579"/>
    <w:rsid w:val="00257FAA"/>
    <w:rsid w:val="00263938"/>
    <w:rsid w:val="002840CA"/>
    <w:rsid w:val="002B0ACF"/>
    <w:rsid w:val="002B2055"/>
    <w:rsid w:val="002C63D9"/>
    <w:rsid w:val="002D47F0"/>
    <w:rsid w:val="002E78EB"/>
    <w:rsid w:val="002E7E1C"/>
    <w:rsid w:val="002F25A8"/>
    <w:rsid w:val="00300C08"/>
    <w:rsid w:val="003249B1"/>
    <w:rsid w:val="003259A4"/>
    <w:rsid w:val="003407A9"/>
    <w:rsid w:val="00340DC9"/>
    <w:rsid w:val="00350BD5"/>
    <w:rsid w:val="003572E6"/>
    <w:rsid w:val="00383554"/>
    <w:rsid w:val="00424A67"/>
    <w:rsid w:val="004318FF"/>
    <w:rsid w:val="00444F02"/>
    <w:rsid w:val="00463B0E"/>
    <w:rsid w:val="00484AEE"/>
    <w:rsid w:val="00490CC6"/>
    <w:rsid w:val="0049436C"/>
    <w:rsid w:val="004A2026"/>
    <w:rsid w:val="004C2A1D"/>
    <w:rsid w:val="004C575E"/>
    <w:rsid w:val="004C67BC"/>
    <w:rsid w:val="004C7B7D"/>
    <w:rsid w:val="004F05F9"/>
    <w:rsid w:val="00505856"/>
    <w:rsid w:val="00506C29"/>
    <w:rsid w:val="005509B2"/>
    <w:rsid w:val="005556DB"/>
    <w:rsid w:val="00572F1E"/>
    <w:rsid w:val="00593DAD"/>
    <w:rsid w:val="00596074"/>
    <w:rsid w:val="005C2750"/>
    <w:rsid w:val="005C6D45"/>
    <w:rsid w:val="005D58F7"/>
    <w:rsid w:val="00617D63"/>
    <w:rsid w:val="006300C3"/>
    <w:rsid w:val="0063445B"/>
    <w:rsid w:val="00643D1A"/>
    <w:rsid w:val="0065163F"/>
    <w:rsid w:val="0066467B"/>
    <w:rsid w:val="00674588"/>
    <w:rsid w:val="006A7B57"/>
    <w:rsid w:val="006D44C5"/>
    <w:rsid w:val="006D6020"/>
    <w:rsid w:val="006F79B3"/>
    <w:rsid w:val="007070BB"/>
    <w:rsid w:val="00713672"/>
    <w:rsid w:val="0073562D"/>
    <w:rsid w:val="007479BA"/>
    <w:rsid w:val="00762A1F"/>
    <w:rsid w:val="00767EA4"/>
    <w:rsid w:val="00775412"/>
    <w:rsid w:val="0077627B"/>
    <w:rsid w:val="00777433"/>
    <w:rsid w:val="00796306"/>
    <w:rsid w:val="007B07DE"/>
    <w:rsid w:val="007C319F"/>
    <w:rsid w:val="008046B1"/>
    <w:rsid w:val="008270A2"/>
    <w:rsid w:val="00853F77"/>
    <w:rsid w:val="00885CE1"/>
    <w:rsid w:val="00886D7A"/>
    <w:rsid w:val="008907FF"/>
    <w:rsid w:val="008B696C"/>
    <w:rsid w:val="008B6BEE"/>
    <w:rsid w:val="008D4802"/>
    <w:rsid w:val="008F78D7"/>
    <w:rsid w:val="009200C1"/>
    <w:rsid w:val="00925958"/>
    <w:rsid w:val="00945965"/>
    <w:rsid w:val="00951DED"/>
    <w:rsid w:val="009757FC"/>
    <w:rsid w:val="00976476"/>
    <w:rsid w:val="00980085"/>
    <w:rsid w:val="00987860"/>
    <w:rsid w:val="0099089E"/>
    <w:rsid w:val="00997127"/>
    <w:rsid w:val="009A46D6"/>
    <w:rsid w:val="009C0D9F"/>
    <w:rsid w:val="009D216F"/>
    <w:rsid w:val="009D3248"/>
    <w:rsid w:val="00A10925"/>
    <w:rsid w:val="00A53819"/>
    <w:rsid w:val="00A53EAC"/>
    <w:rsid w:val="00A65E8A"/>
    <w:rsid w:val="00A87896"/>
    <w:rsid w:val="00AC1EE7"/>
    <w:rsid w:val="00AC7C2C"/>
    <w:rsid w:val="00AD6DD4"/>
    <w:rsid w:val="00AE73DD"/>
    <w:rsid w:val="00AF4033"/>
    <w:rsid w:val="00B0520C"/>
    <w:rsid w:val="00B15646"/>
    <w:rsid w:val="00B21FD9"/>
    <w:rsid w:val="00B24BB1"/>
    <w:rsid w:val="00B55B61"/>
    <w:rsid w:val="00B650C6"/>
    <w:rsid w:val="00BA63C2"/>
    <w:rsid w:val="00BA7B30"/>
    <w:rsid w:val="00BC6939"/>
    <w:rsid w:val="00BD0BC4"/>
    <w:rsid w:val="00BD58C1"/>
    <w:rsid w:val="00BE1875"/>
    <w:rsid w:val="00BE45C8"/>
    <w:rsid w:val="00BE6222"/>
    <w:rsid w:val="00BF2331"/>
    <w:rsid w:val="00BF27A0"/>
    <w:rsid w:val="00BF7463"/>
    <w:rsid w:val="00C30889"/>
    <w:rsid w:val="00C40AED"/>
    <w:rsid w:val="00C658D4"/>
    <w:rsid w:val="00C90A2E"/>
    <w:rsid w:val="00CC5861"/>
    <w:rsid w:val="00D14853"/>
    <w:rsid w:val="00D30B81"/>
    <w:rsid w:val="00D3649E"/>
    <w:rsid w:val="00D65327"/>
    <w:rsid w:val="00D8422C"/>
    <w:rsid w:val="00DA7C21"/>
    <w:rsid w:val="00DB7E8B"/>
    <w:rsid w:val="00DD4E2D"/>
    <w:rsid w:val="00DF0FDA"/>
    <w:rsid w:val="00E0689A"/>
    <w:rsid w:val="00E142DA"/>
    <w:rsid w:val="00E16F51"/>
    <w:rsid w:val="00E34A9A"/>
    <w:rsid w:val="00E718B5"/>
    <w:rsid w:val="00E97E65"/>
    <w:rsid w:val="00EA1600"/>
    <w:rsid w:val="00EB0B6E"/>
    <w:rsid w:val="00EC455E"/>
    <w:rsid w:val="00EE46D1"/>
    <w:rsid w:val="00EE70C1"/>
    <w:rsid w:val="00F169E1"/>
    <w:rsid w:val="00F5473E"/>
    <w:rsid w:val="00F77B79"/>
    <w:rsid w:val="00F866A8"/>
    <w:rsid w:val="00FA493A"/>
    <w:rsid w:val="00FB296D"/>
    <w:rsid w:val="00FB35C9"/>
    <w:rsid w:val="00FB5B59"/>
    <w:rsid w:val="00FC1648"/>
    <w:rsid w:val="00FC318F"/>
    <w:rsid w:val="00FD1D72"/>
    <w:rsid w:val="00FE3144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F09E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link w:val="SemEspaamentoChar"/>
    <w:uiPriority w:val="1"/>
    <w:unhideWhenUsed/>
    <w:qFormat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12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13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089E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09627\AppData\Local\Microsoft\Office\16.0\DTS\pt-BR%7bF1191F01-1F9F-4EA4-A037-0F05BFE6D5B2%7d\%7b75F85FBE-C4A3-4DB5-BB74-C414E0098965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{75F85FBE-C4A3-4DB5-BB74-C414E0098965}tf45325165_win32.dotx</Template>
  <TotalTime>0</TotalTime>
  <Pages>14</Pages>
  <Words>1781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11378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/>
  <cp:keywords/>
  <dc:description/>
  <cp:lastModifiedBy/>
  <cp:revision>1</cp:revision>
  <dcterms:created xsi:type="dcterms:W3CDTF">2023-10-14T00:40:00Z</dcterms:created>
  <dcterms:modified xsi:type="dcterms:W3CDTF">2023-10-16T21:00:00Z</dcterms:modified>
</cp:coreProperties>
</file>