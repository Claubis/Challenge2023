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048944231"/>
        <w:docPartObj>
          <w:docPartGallery w:val="Cover Pages"/>
          <w:docPartUnique/>
        </w:docPartObj>
      </w:sdtPr>
      <w:sdtEndPr>
        <w:rPr>
          <w:lang w:val="pt-BR" w:bidi="pt-BR"/>
        </w:rPr>
      </w:sdtEndPr>
      <w:sdtContent>
        <w:p w14:paraId="415E80D2" w14:textId="67A8429C" w:rsidR="0099089E" w:rsidRDefault="0099089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180DD11" wp14:editId="27ADBAC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tâ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tâ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C540BED" w14:textId="6B27A4A4" w:rsidR="0099089E" w:rsidRDefault="00AE73DD">
                                  <w:pPr>
                                    <w:pStyle w:val="SemEspaament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>TECHS</w:t>
                                  </w:r>
                                  <w:r w:rsidR="0063445B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  <w:r w:rsidR="00B0520C">
                                    <w:rPr>
                                      <w:caps/>
                                      <w:color w:val="FFFFFF" w:themeColor="background1"/>
                                    </w:rPr>
                                    <w:t>–</w:t>
                                  </w:r>
                                  <w:r w:rsidR="0063445B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Challenge</w:t>
                                  </w:r>
                                  <w:r w:rsidR="00B0520C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2023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aixa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12B8B968" w14:textId="697575D5" w:rsidR="0099089E" w:rsidRDefault="003C508E">
                                      <w:pPr>
                                        <w:pStyle w:val="SemEspaament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CHATbot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180DD11"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">
                    <v:rect id="Retâ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    <v:rect id="Retâ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p w14:paraId="0C540BED" w14:textId="6B27A4A4" w:rsidR="0099089E" w:rsidRDefault="00AE73DD">
                            <w:pPr>
                              <w:pStyle w:val="SemEspaament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aps/>
                                <w:color w:val="FFFFFF" w:themeColor="background1"/>
                              </w:rPr>
                              <w:t>TECHS</w:t>
                            </w:r>
                            <w:r w:rsidR="0063445B">
                              <w:rPr>
                                <w:caps/>
                                <w:color w:val="FFFFFF" w:themeColor="background1"/>
                              </w:rPr>
                              <w:t xml:space="preserve"> </w:t>
                            </w:r>
                            <w:r w:rsidR="00B0520C">
                              <w:rPr>
                                <w:caps/>
                                <w:color w:val="FFFFFF" w:themeColor="background1"/>
                              </w:rPr>
                              <w:t>–</w:t>
                            </w:r>
                            <w:r w:rsidR="0063445B">
                              <w:rPr>
                                <w:caps/>
                                <w:color w:val="FFFFFF" w:themeColor="background1"/>
                              </w:rPr>
                              <w:t xml:space="preserve"> Challenge</w:t>
                            </w:r>
                            <w:r w:rsidR="00B0520C">
                              <w:rPr>
                                <w:caps/>
                                <w:color w:val="FFFFFF" w:themeColor="background1"/>
                              </w:rPr>
                              <w:t xml:space="preserve"> 2023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12B8B968" w14:textId="697575D5" w:rsidR="0099089E" w:rsidRDefault="003C508E">
                                <w:pPr>
                                  <w:pStyle w:val="SemEspaament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CHATbot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1877003" w14:textId="043905A7" w:rsidR="0099089E" w:rsidRDefault="0099089E">
          <w:pPr>
            <w:rPr>
              <w:lang w:val="pt-BR" w:bidi="pt-BR"/>
            </w:rPr>
          </w:pPr>
          <w:r>
            <w:rPr>
              <w:lang w:val="pt-BR" w:bidi="pt-BR"/>
            </w:rPr>
            <w:br w:type="page"/>
          </w:r>
        </w:p>
      </w:sdtContent>
    </w:sdt>
    <w:p w14:paraId="054A3FAA" w14:textId="04E83F59" w:rsidR="008D4802" w:rsidRDefault="00777433" w:rsidP="00777433">
      <w:pPr>
        <w:pStyle w:val="ExperimentarClich"/>
        <w:ind w:left="0"/>
        <w:jc w:val="right"/>
        <w:rPr>
          <w:lang w:val="pt-BR" w:bidi="pt-BR"/>
        </w:rPr>
      </w:pPr>
      <w:r w:rsidRPr="00777433">
        <w:rPr>
          <w:lang w:val="pt-BR" w:bidi="pt-BR"/>
        </w:rPr>
        <w:lastRenderedPageBreak/>
        <w:t>Ser acessível é abrir portas para um mundo onde todos têm igualdade de oportunidades, independentemente das suas diferenças.</w:t>
      </w:r>
    </w:p>
    <w:p w14:paraId="5F83EAD4" w14:textId="77777777" w:rsidR="00000110" w:rsidRDefault="00000110">
      <w:pPr>
        <w:rPr>
          <w:lang w:val="pt-BR" w:bidi="pt-BR"/>
        </w:rPr>
      </w:pPr>
    </w:p>
    <w:p w14:paraId="15AC9AE2" w14:textId="77777777" w:rsidR="00000110" w:rsidRDefault="00000110">
      <w:pPr>
        <w:rPr>
          <w:lang w:val="pt-BR" w:bidi="pt-BR"/>
        </w:rPr>
      </w:pPr>
    </w:p>
    <w:p w14:paraId="52A4CE0D" w14:textId="77777777" w:rsidR="0065163F" w:rsidRPr="00680227" w:rsidRDefault="0065163F" w:rsidP="0065163F">
      <w:pPr>
        <w:pStyle w:val="Subttulo"/>
      </w:pPr>
      <w:r w:rsidRPr="00680227">
        <w:t>Equipe e Responsabilidades:</w:t>
      </w:r>
    </w:p>
    <w:p w14:paraId="4A67B6B4" w14:textId="71110DCB" w:rsidR="00000110" w:rsidRDefault="00000110">
      <w:pPr>
        <w:rPr>
          <w:lang w:val="pt-BR" w:bidi="pt-BR"/>
        </w:rPr>
      </w:pPr>
    </w:p>
    <w:p w14:paraId="5C5E80C3" w14:textId="77777777" w:rsidR="00775412" w:rsidRPr="00E0270C" w:rsidRDefault="00775412" w:rsidP="00775412">
      <w:pPr>
        <w:jc w:val="both"/>
        <w:rPr>
          <w:sz w:val="24"/>
          <w:szCs w:val="24"/>
        </w:rPr>
      </w:pPr>
      <w:r w:rsidRPr="00E0270C">
        <w:rPr>
          <w:sz w:val="24"/>
          <w:szCs w:val="24"/>
        </w:rPr>
        <w:t>Cauã Ferrigoli Loureiro – RM 553093</w:t>
      </w:r>
    </w:p>
    <w:p w14:paraId="307E9514" w14:textId="77777777" w:rsidR="00775412" w:rsidRPr="00E0270C" w:rsidRDefault="00775412" w:rsidP="00775412">
      <w:pPr>
        <w:jc w:val="both"/>
        <w:rPr>
          <w:sz w:val="24"/>
          <w:szCs w:val="24"/>
        </w:rPr>
      </w:pPr>
      <w:r w:rsidRPr="00E0270C">
        <w:rPr>
          <w:sz w:val="24"/>
          <w:szCs w:val="24"/>
        </w:rPr>
        <w:t>Claudio Silva Bispo – RM 553472</w:t>
      </w:r>
    </w:p>
    <w:p w14:paraId="0329EAC0" w14:textId="77777777" w:rsidR="00775412" w:rsidRPr="00E0270C" w:rsidRDefault="00775412" w:rsidP="00775412">
      <w:pPr>
        <w:jc w:val="both"/>
        <w:rPr>
          <w:sz w:val="24"/>
          <w:szCs w:val="24"/>
        </w:rPr>
      </w:pPr>
      <w:r w:rsidRPr="00E0270C">
        <w:rPr>
          <w:sz w:val="24"/>
          <w:szCs w:val="24"/>
        </w:rPr>
        <w:t>Sara Ingrid da Silva Pereira – RM 554021</w:t>
      </w:r>
    </w:p>
    <w:p w14:paraId="24F94B73" w14:textId="7A9610FE" w:rsidR="00000110" w:rsidRDefault="008D4802">
      <w:pPr>
        <w:rPr>
          <w:lang w:val="pt-BR" w:bidi="pt-BR"/>
        </w:rPr>
      </w:pPr>
      <w:r>
        <w:rPr>
          <w:lang w:val="pt-BR" w:bidi="pt-BR"/>
        </w:rPr>
        <w:br w:type="page"/>
      </w:r>
    </w:p>
    <w:p w14:paraId="5C9E073A" w14:textId="12B2C76C" w:rsidR="00000110" w:rsidRDefault="00000110">
      <w:pPr>
        <w:rPr>
          <w:lang w:val="pt-BR" w:bidi="pt-BR"/>
        </w:rPr>
      </w:pPr>
    </w:p>
    <w:p w14:paraId="3FF14680" w14:textId="77777777" w:rsidR="00000110" w:rsidRDefault="00000110">
      <w:pPr>
        <w:rPr>
          <w:i/>
          <w:color w:val="595959" w:themeColor="text1" w:themeTint="A6"/>
          <w:lang w:val="pt-BR" w:bidi="pt-BR"/>
        </w:rPr>
      </w:pPr>
    </w:p>
    <w:sdt>
      <w:sdtPr>
        <w:rPr>
          <w:rFonts w:ascii="Segoe UI" w:eastAsiaTheme="minorHAnsi" w:hAnsi="Segoe UI" w:cs="Segoe UI"/>
          <w:color w:val="auto"/>
          <w:sz w:val="22"/>
          <w:szCs w:val="22"/>
          <w:lang w:val="pt-BR"/>
        </w:rPr>
        <w:id w:val="-1777163844"/>
        <w:docPartObj>
          <w:docPartGallery w:val="Table of Contents"/>
          <w:docPartUnique/>
        </w:docPartObj>
      </w:sdtPr>
      <w:sdtEndPr>
        <w:rPr>
          <w:b/>
          <w:bCs/>
          <w:lang w:val="pt-PT"/>
        </w:rPr>
      </w:sdtEndPr>
      <w:sdtContent>
        <w:p w14:paraId="19DCD5DD" w14:textId="4391CA46" w:rsidR="00000110" w:rsidRDefault="00000110">
          <w:pPr>
            <w:pStyle w:val="CabealhodoSumrio"/>
          </w:pPr>
          <w:r>
            <w:rPr>
              <w:lang w:val="pt-BR"/>
            </w:rPr>
            <w:t>Sumário</w:t>
          </w:r>
        </w:p>
        <w:p w14:paraId="5CA542CA" w14:textId="25F333F1" w:rsidR="00FF5FAD" w:rsidRDefault="00000110">
          <w:pPr>
            <w:pStyle w:val="Sum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lang w:val="pt-BR"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346160" w:history="1">
            <w:r w:rsidR="00FF5FAD" w:rsidRPr="002C7B17">
              <w:rPr>
                <w:rStyle w:val="Hyperlink"/>
                <w:lang w:val="pt-BR" w:bidi="pt-BR"/>
              </w:rPr>
              <w:t>Introdução</w:t>
            </w:r>
            <w:r w:rsidR="00FF5FAD">
              <w:rPr>
                <w:webHidden/>
              </w:rPr>
              <w:tab/>
            </w:r>
            <w:r w:rsidR="00FF5FAD">
              <w:rPr>
                <w:webHidden/>
              </w:rPr>
              <w:fldChar w:fldCharType="begin"/>
            </w:r>
            <w:r w:rsidR="00FF5FAD">
              <w:rPr>
                <w:webHidden/>
              </w:rPr>
              <w:instrText xml:space="preserve"> PAGEREF _Toc148346160 \h </w:instrText>
            </w:r>
            <w:r w:rsidR="00FF5FAD">
              <w:rPr>
                <w:webHidden/>
              </w:rPr>
            </w:r>
            <w:r w:rsidR="00FF5FAD">
              <w:rPr>
                <w:webHidden/>
              </w:rPr>
              <w:fldChar w:fldCharType="separate"/>
            </w:r>
            <w:r w:rsidR="00FF5FAD">
              <w:rPr>
                <w:webHidden/>
              </w:rPr>
              <w:t>3</w:t>
            </w:r>
            <w:r w:rsidR="00FF5FAD">
              <w:rPr>
                <w:webHidden/>
              </w:rPr>
              <w:fldChar w:fldCharType="end"/>
            </w:r>
          </w:hyperlink>
        </w:p>
        <w:p w14:paraId="4B001D0B" w14:textId="2682F608" w:rsidR="00FF5FAD" w:rsidRDefault="00FF5FAD">
          <w:pPr>
            <w:pStyle w:val="Sum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lang w:val="pt-BR" w:eastAsia="pt-BR"/>
            </w:rPr>
          </w:pPr>
          <w:hyperlink w:anchor="_Toc148346161" w:history="1">
            <w:r w:rsidRPr="002C7B17">
              <w:rPr>
                <w:rStyle w:val="Hyperlink"/>
              </w:rPr>
              <w:t>Cenário 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_Toc148346161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E670AC8" w14:textId="03A47CF3" w:rsidR="00FF5FAD" w:rsidRDefault="00FF5FAD">
          <w:pPr>
            <w:pStyle w:val="Sum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pt-BR" w:eastAsia="pt-BR"/>
            </w:rPr>
          </w:pPr>
          <w:hyperlink w:anchor="_Toc148346162" w:history="1">
            <w:r w:rsidRPr="002C7B17">
              <w:rPr>
                <w:rStyle w:val="Hyperlink"/>
                <w:noProof/>
              </w:rPr>
              <w:t>Suporte ao Funcionário Já Contratado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_Toc148346162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5880D" w14:textId="7A3F0EE8" w:rsidR="00FF5FAD" w:rsidRDefault="00FF5FAD">
          <w:pPr>
            <w:pStyle w:val="Sum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lang w:val="pt-BR" w:eastAsia="pt-BR"/>
            </w:rPr>
          </w:pPr>
          <w:hyperlink w:anchor="_Toc148346163" w:history="1">
            <w:r w:rsidRPr="002C7B17">
              <w:rPr>
                <w:rStyle w:val="Hyperlink"/>
              </w:rPr>
              <w:t>Cenário 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_Toc148346163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F113C0D" w14:textId="4E74B5B0" w:rsidR="00FF5FAD" w:rsidRDefault="00FF5FAD">
          <w:pPr>
            <w:pStyle w:val="Sum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pt-BR" w:eastAsia="pt-BR"/>
            </w:rPr>
          </w:pPr>
          <w:hyperlink w:anchor="_Toc148346164" w:history="1">
            <w:r w:rsidRPr="002C7B17">
              <w:rPr>
                <w:rStyle w:val="Hyperlink"/>
                <w:noProof/>
              </w:rPr>
              <w:t>Visitante Interessado nos Produtos da Salesforce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_Toc148346164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9BD0D" w14:textId="00AF9857" w:rsidR="00FF5FAD" w:rsidRDefault="00FF5FAD">
          <w:pPr>
            <w:pStyle w:val="Sum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pt-BR" w:eastAsia="pt-BR"/>
            </w:rPr>
          </w:pPr>
          <w:hyperlink w:anchor="_Toc148346165" w:history="1">
            <w:r w:rsidRPr="002C7B17">
              <w:rPr>
                <w:rStyle w:val="Hyperlink"/>
                <w:noProof/>
              </w:rPr>
              <w:t>Conclusão dos dois primeiros casos: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_Toc148346165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67F26" w14:textId="5CE45503" w:rsidR="00FF5FAD" w:rsidRDefault="00FF5FAD">
          <w:pPr>
            <w:pStyle w:val="Sum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lang w:val="pt-BR" w:eastAsia="pt-BR"/>
            </w:rPr>
          </w:pPr>
          <w:hyperlink w:anchor="_Toc148346166" w:history="1">
            <w:r w:rsidRPr="002C7B17">
              <w:rPr>
                <w:rStyle w:val="Hyperlink"/>
              </w:rPr>
              <w:t>Cenário 3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_Toc148346166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F18D66F" w14:textId="0B21414B" w:rsidR="00FF5FAD" w:rsidRDefault="00FF5FAD">
          <w:pPr>
            <w:pStyle w:val="Sum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pt-BR" w:eastAsia="pt-BR"/>
            </w:rPr>
          </w:pPr>
          <w:hyperlink w:anchor="_Toc148346167" w:history="1">
            <w:r w:rsidRPr="002C7B17">
              <w:rPr>
                <w:rStyle w:val="Hyperlink"/>
                <w:noProof/>
              </w:rPr>
              <w:t>Especialista em uma seguradora e possui deficiência visual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_Toc148346167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71CF2" w14:textId="3B4BF3CF" w:rsidR="00FF5FAD" w:rsidRDefault="00FF5FAD">
          <w:pPr>
            <w:pStyle w:val="Sum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pt-BR" w:eastAsia="pt-BR"/>
            </w:rPr>
          </w:pPr>
          <w:hyperlink w:anchor="_Toc148346168" w:history="1">
            <w:r w:rsidRPr="002C7B17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_Toc148346168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E215E" w14:textId="1633FA31" w:rsidR="00FF5FAD" w:rsidRDefault="00FF5FAD">
          <w:pPr>
            <w:pStyle w:val="Sum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lang w:val="pt-BR" w:eastAsia="pt-BR"/>
            </w:rPr>
          </w:pPr>
          <w:hyperlink w:anchor="_Toc148346169" w:history="1">
            <w:r w:rsidRPr="002C7B17">
              <w:rPr>
                <w:rStyle w:val="Hyperlink"/>
              </w:rPr>
              <w:t>Intensões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_Toc148346169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F62E87E" w14:textId="4B9C2441" w:rsidR="00FF5FAD" w:rsidRDefault="00FF5FAD">
          <w:pPr>
            <w:pStyle w:val="Sum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lang w:val="pt-BR" w:eastAsia="pt-BR"/>
            </w:rPr>
          </w:pPr>
          <w:hyperlink w:anchor="_Toc148346170" w:history="1">
            <w:r w:rsidRPr="002C7B17">
              <w:rPr>
                <w:rStyle w:val="Hyperlink"/>
              </w:rPr>
              <w:t>Entidades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_Toc148346170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507DFF57" w14:textId="56E5500A" w:rsidR="00FF5FAD" w:rsidRDefault="00FF5FAD">
          <w:pPr>
            <w:pStyle w:val="Sum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lang w:val="pt-BR" w:eastAsia="pt-BR"/>
            </w:rPr>
          </w:pPr>
          <w:hyperlink w:anchor="_Toc148346171" w:history="1">
            <w:r w:rsidRPr="002C7B17">
              <w:rPr>
                <w:rStyle w:val="Hyperlink"/>
              </w:rPr>
              <w:t>Diagrama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_Toc148346171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0CB99715" w14:textId="01138A3D" w:rsidR="00FF5FAD" w:rsidRDefault="00FF5FAD">
          <w:pPr>
            <w:pStyle w:val="Sum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pt-BR" w:eastAsia="pt-BR"/>
            </w:rPr>
          </w:pPr>
          <w:hyperlink w:anchor="_Toc148346172" w:history="1">
            <w:r w:rsidRPr="002C7B17">
              <w:rPr>
                <w:rStyle w:val="Hyperlink"/>
                <w:noProof/>
              </w:rPr>
              <w:t>Explicação do Diagrama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_Toc148346172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5B860" w14:textId="0C35B4FE" w:rsidR="00FF5FAD" w:rsidRDefault="00FF5FAD">
          <w:pPr>
            <w:pStyle w:val="Sum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lang w:val="pt-BR" w:eastAsia="pt-BR"/>
            </w:rPr>
          </w:pPr>
          <w:hyperlink w:anchor="_Toc148346173" w:history="1">
            <w:r w:rsidRPr="002C7B17">
              <w:rPr>
                <w:rStyle w:val="Hyperlink"/>
              </w:rPr>
              <w:t>Váriaveis de contexto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_Toc148346173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75DF1A1B" w14:textId="5400C2A3" w:rsidR="00FF5FAD" w:rsidRDefault="00FF5FAD">
          <w:pPr>
            <w:pStyle w:val="Sum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pt-BR" w:eastAsia="pt-BR"/>
            </w:rPr>
          </w:pPr>
          <w:hyperlink w:anchor="_Toc148346174" w:history="1">
            <w:r w:rsidRPr="002C7B17">
              <w:rPr>
                <w:rStyle w:val="Hyperlink"/>
                <w:noProof/>
              </w:rPr>
              <w:t>Lista de váriaveis de contexto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_Toc148346174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978D8" w14:textId="692261E6" w:rsidR="00FF5FAD" w:rsidRDefault="00FF5FAD">
          <w:pPr>
            <w:pStyle w:val="Sum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pt-BR" w:eastAsia="pt-BR"/>
            </w:rPr>
          </w:pPr>
          <w:hyperlink w:anchor="_Toc148346175" w:history="1">
            <w:r w:rsidRPr="002C7B17">
              <w:rPr>
                <w:rStyle w:val="Hyperlink"/>
                <w:noProof/>
              </w:rPr>
              <w:t>Aplicação das váriaveis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_Toc148346175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7F4FA" w14:textId="1F9DB3D6" w:rsidR="00000110" w:rsidRPr="00000110" w:rsidRDefault="00000110" w:rsidP="00000110">
          <w:r>
            <w:rPr>
              <w:b/>
              <w:bCs/>
            </w:rPr>
            <w:fldChar w:fldCharType="end"/>
          </w:r>
        </w:p>
      </w:sdtContent>
    </w:sdt>
    <w:p w14:paraId="079DA4A6" w14:textId="262A6794" w:rsidR="00000110" w:rsidRDefault="00000110">
      <w:pPr>
        <w:rPr>
          <w:rFonts w:ascii="Segoe UI Light" w:eastAsiaTheme="majorEastAsia" w:hAnsi="Segoe UI Light" w:cs="Segoe UI Light"/>
          <w:color w:val="3B3838" w:themeColor="background2" w:themeShade="40"/>
          <w:kern w:val="28"/>
          <w:sz w:val="52"/>
          <w:szCs w:val="52"/>
          <w:lang w:val="pt-BR" w:bidi="pt-BR"/>
          <w14:ligatures w14:val="standard"/>
          <w14:numForm w14:val="oldStyle"/>
        </w:rPr>
      </w:pPr>
      <w:r>
        <w:rPr>
          <w:lang w:val="pt-BR" w:bidi="pt-BR"/>
        </w:rPr>
        <w:br w:type="page"/>
      </w:r>
    </w:p>
    <w:p w14:paraId="29FAC88E" w14:textId="77777777" w:rsidR="00000110" w:rsidRDefault="00000110">
      <w:pPr>
        <w:pStyle w:val="Ttulo1"/>
        <w:rPr>
          <w:lang w:val="pt-BR" w:bidi="pt-BR"/>
        </w:rPr>
      </w:pPr>
    </w:p>
    <w:p w14:paraId="38D66A0B" w14:textId="37E3012F" w:rsidR="003407A9" w:rsidRPr="00E8745D" w:rsidRDefault="009A46D6" w:rsidP="00E8745D">
      <w:pPr>
        <w:pStyle w:val="Ttulo1"/>
        <w:rPr>
          <w:lang w:val="pt-BR"/>
        </w:rPr>
      </w:pPr>
      <w:bookmarkStart w:id="0" w:name="_Toc148346160"/>
      <w:r>
        <w:rPr>
          <w:lang w:val="pt-BR" w:bidi="pt-BR"/>
        </w:rPr>
        <w:t>Introdução</w:t>
      </w:r>
      <w:bookmarkEnd w:id="0"/>
    </w:p>
    <w:p w14:paraId="651BFC0C" w14:textId="77777777" w:rsidR="00550A76" w:rsidRDefault="00550A76" w:rsidP="00550A76">
      <w:pPr>
        <w:ind w:firstLine="720"/>
        <w:jc w:val="both"/>
      </w:pPr>
      <w:r>
        <w:t>O grupo TECHs tem como foco primordial aprimorar a acessibilidade do usuário e expandir o alcance de leads. Para alcançar esse propósito, realizamos uma análise aprofundada do site, identificando diversas estratégias para torná-lo mais dinâmico e amigável. No âmbito deste projeto, nossa missão consiste em otimizar a distribuição de informações, concentrando-as em um Chatbot eficiente. Pretendemos, igualmente, reduzir significativamente o número de páginas do site, aprimorar pontos-chave em sua interface e design, e empregar ferramentas que proporcionem uma navegação mais fluida para pessoas com deficiências visuais e auditivas, além de explorar outras ideias em fase de discussão.</w:t>
      </w:r>
    </w:p>
    <w:p w14:paraId="65D01CF7" w14:textId="7DA144EE" w:rsidR="00F32BEC" w:rsidRDefault="00550A76" w:rsidP="00550A76">
      <w:pPr>
        <w:ind w:firstLine="720"/>
        <w:jc w:val="both"/>
      </w:pPr>
      <w:r>
        <w:t>O objetivo final deste projeto é criar um site mais limpo e organizado, com o Chatbot desempenhando um papel central na experiência do usuário. Visualize um mundo digital onde o acesso igualitário à informação é uma realidade, independentemente das necessidades individuais. É nesse contexto que nossa visão se insere. Imagine a capacidade de escolher um tema ao acessar um site, ler informações sem necessidade de ampliar a tela devido a fontes pequenas ou cores que dificultam a leitura e compreensão, ou realizar buscas por meio de comandos de áudio em vez de texto. Nosso projeto visa simplificar e aprimorar a experiência de todos os usuários, oferecendo suportes que tornam a localização de conteúdo simples e livre de obstáculos.</w:t>
      </w:r>
    </w:p>
    <w:p w14:paraId="2472552B" w14:textId="430CE7DF" w:rsidR="003E4263" w:rsidRDefault="003E4263" w:rsidP="003E4263">
      <w:pPr>
        <w:pStyle w:val="Ttulo1"/>
      </w:pPr>
      <w:bookmarkStart w:id="1" w:name="_Toc148346161"/>
      <w:r>
        <w:t>Cenário 1</w:t>
      </w:r>
      <w:bookmarkEnd w:id="1"/>
    </w:p>
    <w:p w14:paraId="6FF86BBA" w14:textId="77777777" w:rsidR="003E4263" w:rsidRDefault="003E4263" w:rsidP="003E4263"/>
    <w:p w14:paraId="4A8CBC84" w14:textId="303DFB36" w:rsidR="00945BE4" w:rsidRDefault="00945BE4" w:rsidP="00420EB1">
      <w:pPr>
        <w:jc w:val="both"/>
      </w:pPr>
      <w:r>
        <w:t>Os itens dos cenários será para explicar as Personas</w:t>
      </w:r>
      <w:r w:rsidR="00420EB1">
        <w:t>, caracteristicas e as vantagens para elas com o uso do chatbot.</w:t>
      </w:r>
    </w:p>
    <w:p w14:paraId="7BDF7D8E" w14:textId="77777777" w:rsidR="00420EB1" w:rsidRDefault="00420EB1" w:rsidP="00420EB1">
      <w:pPr>
        <w:jc w:val="both"/>
      </w:pPr>
    </w:p>
    <w:p w14:paraId="3B21EDF3" w14:textId="77777777" w:rsidR="003E4263" w:rsidRDefault="003E4263" w:rsidP="003E4263">
      <w:pPr>
        <w:pStyle w:val="Ttulo2"/>
      </w:pPr>
      <w:bookmarkStart w:id="2" w:name="_Toc148346162"/>
      <w:r>
        <w:t>Suporte ao Funcionário Já Contratado</w:t>
      </w:r>
      <w:bookmarkEnd w:id="2"/>
    </w:p>
    <w:p w14:paraId="3070C90D" w14:textId="77777777" w:rsidR="0028584C" w:rsidRDefault="0028584C" w:rsidP="0028584C">
      <w:pPr>
        <w:jc w:val="both"/>
      </w:pPr>
      <w:r>
        <w:t>Persona 1: Claudio, Analista de Vendas</w:t>
      </w:r>
    </w:p>
    <w:p w14:paraId="71DDD12F" w14:textId="77777777" w:rsidR="0028584C" w:rsidRDefault="0028584C" w:rsidP="000B62BA">
      <w:pPr>
        <w:ind w:firstLine="720"/>
        <w:jc w:val="both"/>
      </w:pPr>
      <w:r>
        <w:t>Claudio é um analista de vendas em uma empresa que utiliza o Salesforce como CRM (Customer Relationship Management)., possui 24 anos, do sexo masculino, trabalha de HomeOffice para a empresa. Mora na cidade de São Paulo, e precisa consultar uma informação sobre um determinado produto.</w:t>
      </w:r>
    </w:p>
    <w:p w14:paraId="2FBB2FB5" w14:textId="65AEF3A1" w:rsidR="003E4263" w:rsidRDefault="0028584C" w:rsidP="000B62BA">
      <w:pPr>
        <w:ind w:firstLine="720"/>
        <w:jc w:val="both"/>
      </w:pPr>
      <w:r>
        <w:t xml:space="preserve">Claudio já está familiarizado com os produtos e serviços oferecidos pela SaleForce, mas ocasionalmente precisa de suporte para realizar tarefas específicas, como a configuração de relatórios personalizados ou a integração com outras ferramentas de marketing. Claudio valoriza a eficiência e precisa de respostas rápidas para continuar seu trabalho de forma produtiva. Ele precisa </w:t>
      </w:r>
      <w:r>
        <w:lastRenderedPageBreak/>
        <w:t>acessar o chat para tirar suas dúvidas, mas sem precisar falar com um atendente, somente tirar dúvidas sobre um produto específico.</w:t>
      </w:r>
    </w:p>
    <w:p w14:paraId="4B803C3C" w14:textId="77777777" w:rsidR="00BB341F" w:rsidRPr="00BB341F" w:rsidRDefault="00BB341F" w:rsidP="00BB341F">
      <w:pPr>
        <w:jc w:val="both"/>
        <w:rPr>
          <w:rStyle w:val="nfase"/>
        </w:rPr>
      </w:pPr>
      <w:r w:rsidRPr="00BB341F">
        <w:rPr>
          <w:rStyle w:val="nfase"/>
        </w:rPr>
        <w:t>Vantagens do Uso de um Chatbot:</w:t>
      </w:r>
    </w:p>
    <w:p w14:paraId="11939A0C" w14:textId="77777777" w:rsidR="00BB341F" w:rsidRDefault="00BB341F" w:rsidP="00BB341F">
      <w:pPr>
        <w:jc w:val="both"/>
      </w:pPr>
      <w:r>
        <w:t>1.</w:t>
      </w:r>
      <w:r>
        <w:tab/>
        <w:t>Eficiência e Rapidez: Claudio não precisa esperar em uma fila de atendimento telefônico ou por uma resposta de e-mail. O chatbot pode fornecer soluções e orientações instantâneas, permitindo que ele continue seu trabalho sem interrupções.</w:t>
      </w:r>
    </w:p>
    <w:p w14:paraId="506617D1" w14:textId="66898670" w:rsidR="0028584C" w:rsidRDefault="00BB341F" w:rsidP="00BB341F">
      <w:pPr>
        <w:jc w:val="both"/>
      </w:pPr>
      <w:r>
        <w:t>2.</w:t>
      </w:r>
      <w:r>
        <w:tab/>
        <w:t>Acesso 24 horas por dia, os sete dias da semana: Como Claudio pode trabalhar em horários variados, ter um chatbot disponível a qualquer momento significa que ele pode obter ajuda mesmo fora do horário comercial convencional.</w:t>
      </w:r>
    </w:p>
    <w:p w14:paraId="6CD52D77" w14:textId="7589BA60" w:rsidR="0028584C" w:rsidRDefault="0028584C" w:rsidP="0028584C">
      <w:pPr>
        <w:pStyle w:val="Ttulo1"/>
      </w:pPr>
      <w:bookmarkStart w:id="3" w:name="_Toc148346163"/>
      <w:r>
        <w:t>Cenário 2</w:t>
      </w:r>
      <w:bookmarkEnd w:id="3"/>
      <w:r>
        <w:t xml:space="preserve"> </w:t>
      </w:r>
    </w:p>
    <w:p w14:paraId="48548092" w14:textId="77777777" w:rsidR="0028584C" w:rsidRDefault="0028584C" w:rsidP="0028584C">
      <w:pPr>
        <w:jc w:val="both"/>
      </w:pPr>
    </w:p>
    <w:p w14:paraId="56A4F548" w14:textId="77777777" w:rsidR="002B5407" w:rsidRDefault="002B5407" w:rsidP="002B5407">
      <w:pPr>
        <w:pStyle w:val="Ttulo2"/>
      </w:pPr>
      <w:bookmarkStart w:id="4" w:name="_Toc148346164"/>
      <w:r>
        <w:t>Visitante Interessado nos Produtos da Salesforce</w:t>
      </w:r>
      <w:bookmarkEnd w:id="4"/>
    </w:p>
    <w:p w14:paraId="684756B9" w14:textId="2526CCD9" w:rsidR="000B62BA" w:rsidRDefault="000B62BA" w:rsidP="000B62BA">
      <w:pPr>
        <w:jc w:val="both"/>
        <w:rPr>
          <w:sz w:val="24"/>
          <w:szCs w:val="24"/>
        </w:rPr>
      </w:pPr>
      <w:r>
        <w:rPr>
          <w:sz w:val="24"/>
          <w:szCs w:val="24"/>
        </w:rPr>
        <w:t>Persona 2: Cauã, Gerente de Marketing de uma Pequena Empresa</w:t>
      </w:r>
    </w:p>
    <w:p w14:paraId="3585AF5B" w14:textId="12B02FBB" w:rsidR="000B62BA" w:rsidRDefault="000B62BA" w:rsidP="000B62BA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Cauã é o gerente de marketing de uma pequena empresa que está considerando implementar o Salesforce como sua solução de CRM. Ele tem algum conhecimento sobre CRM, mas não tem certeza de como o Salesforce se encaixa nas necessidades específicas de sua empresa. Cauã está interessado em explorar as funcionalidades, preços e possíveis integrações com outras ferramentas que sua equipe já utiliza. Cauã é do sexo masculino, possui 32 anos, mora em uma cidade pequena chamada Porto Feliz, trabalha à 12 anos na empresa que está atualmente.</w:t>
      </w:r>
    </w:p>
    <w:p w14:paraId="2B5FBC3A" w14:textId="7F166846" w:rsidR="000B62BA" w:rsidRPr="000B62BA" w:rsidRDefault="000B62BA" w:rsidP="000B62BA">
      <w:pPr>
        <w:jc w:val="both"/>
        <w:rPr>
          <w:b/>
          <w:iCs/>
          <w:color w:val="BF0000" w:themeColor="accent2" w:themeShade="BF"/>
        </w:rPr>
      </w:pPr>
      <w:r w:rsidRPr="000B62BA">
        <w:rPr>
          <w:rStyle w:val="nfase"/>
        </w:rPr>
        <w:t>Vantagens do Uso de um Chatbot:</w:t>
      </w:r>
    </w:p>
    <w:p w14:paraId="12C4D676" w14:textId="77777777" w:rsidR="000B62BA" w:rsidRDefault="000B62BA" w:rsidP="000B62BA">
      <w:pPr>
        <w:pStyle w:val="PargrafodaLista"/>
        <w:numPr>
          <w:ilvl w:val="0"/>
          <w:numId w:val="39"/>
        </w:numPr>
        <w:spacing w:before="0" w:after="160" w:line="256" w:lineRule="auto"/>
        <w:jc w:val="both"/>
        <w:rPr>
          <w:sz w:val="24"/>
          <w:szCs w:val="24"/>
        </w:rPr>
      </w:pPr>
      <w:r>
        <w:rPr>
          <w:sz w:val="24"/>
          <w:szCs w:val="24"/>
        </w:rPr>
        <w:t>Respostas Específicas e Direcionadas: O chatbot pode fornecer informações detalhadas sobre os produtos e serviços da Salesforce com base nas perguntas específicas de Pedro. Isso ajuda a esclarecer dúvidas e a reduzir a incerteza ao tomar uma decisão.</w:t>
      </w:r>
    </w:p>
    <w:p w14:paraId="24643B18" w14:textId="77777777" w:rsidR="000B62BA" w:rsidRDefault="000B62BA" w:rsidP="000B62BA">
      <w:pPr>
        <w:jc w:val="both"/>
        <w:rPr>
          <w:sz w:val="24"/>
          <w:szCs w:val="24"/>
        </w:rPr>
      </w:pPr>
    </w:p>
    <w:p w14:paraId="343BD379" w14:textId="77777777" w:rsidR="000B62BA" w:rsidRDefault="000B62BA" w:rsidP="000B62BA">
      <w:pPr>
        <w:pStyle w:val="PargrafodaLista"/>
        <w:numPr>
          <w:ilvl w:val="0"/>
          <w:numId w:val="39"/>
        </w:numPr>
        <w:spacing w:before="0" w:after="160" w:line="256" w:lineRule="auto"/>
        <w:jc w:val="both"/>
        <w:rPr>
          <w:sz w:val="24"/>
          <w:szCs w:val="24"/>
        </w:rPr>
      </w:pPr>
      <w:r>
        <w:rPr>
          <w:sz w:val="24"/>
          <w:szCs w:val="24"/>
        </w:rPr>
        <w:t>Orientação Personalizada: Com base nas respostas e preferências de Cauã, o chatbot pode oferecer sugestões personalizadas sobre quais planos ou funcionalidades do Salesforce podem ser mais adequados para sua empresa, levando em consideração seu porte e necessidades. Caso queira falar com um dos consultores, ele terá a opção disponível.</w:t>
      </w:r>
    </w:p>
    <w:p w14:paraId="2A19BA0E" w14:textId="77777777" w:rsidR="002B5407" w:rsidRPr="002B5407" w:rsidRDefault="002B5407" w:rsidP="002B5407"/>
    <w:p w14:paraId="39643D4F" w14:textId="3C868E30" w:rsidR="0051056B" w:rsidRPr="0051056B" w:rsidRDefault="0051056B" w:rsidP="0051056B">
      <w:pPr>
        <w:pStyle w:val="Ttulo2"/>
        <w:rPr>
          <w:rFonts w:ascii="Segoe UI" w:hAnsi="Segoe UI" w:cs="Segoe UI"/>
        </w:rPr>
      </w:pPr>
      <w:bookmarkStart w:id="5" w:name="_Toc148346165"/>
      <w:r w:rsidRPr="0051056B">
        <w:rPr>
          <w:rFonts w:ascii="Segoe UI" w:hAnsi="Segoe UI" w:cs="Segoe UI"/>
        </w:rPr>
        <w:lastRenderedPageBreak/>
        <w:t>Conclusão</w:t>
      </w:r>
      <w:r w:rsidRPr="0051056B">
        <w:t xml:space="preserve"> dos dois primeiros casos</w:t>
      </w:r>
      <w:r w:rsidRPr="0051056B">
        <w:rPr>
          <w:rFonts w:ascii="Segoe UI" w:hAnsi="Segoe UI" w:cs="Segoe UI"/>
        </w:rPr>
        <w:t>:</w:t>
      </w:r>
      <w:bookmarkEnd w:id="5"/>
    </w:p>
    <w:p w14:paraId="2E64126C" w14:textId="77777777" w:rsidR="0051056B" w:rsidRDefault="0051056B" w:rsidP="0051056B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Em ambos os cenários, o uso de um chatbot oferece eficiência, disponibilidade de vinte e quatro horas por dia, os sete dias na semana e respostas personalizadas, o que melhora a experiência dos usuários. Além disso, proporciona um meio de interação rápida e eficaz com a plataforma Salesforce, atendendo às necessidades tanto de usuários experientes quanto de novos interessados nos produtos da empresa. Podendo consultar as características de cada produto, a lista de produtos que temos disponíveis, lista de canais de suporte, onde encontrar um consultor, como fazer a manutenção em seus blocos de sistemas. </w:t>
      </w:r>
    </w:p>
    <w:p w14:paraId="50238343" w14:textId="77777777" w:rsidR="0051056B" w:rsidRDefault="0051056B" w:rsidP="0051056B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Também podemos conectar o login simples com uso de outras tecnologias, no qual podemos direcionar para um outro consultor que poderá fazer o contato e tirar outras dúvidas do usuário. </w:t>
      </w:r>
    </w:p>
    <w:p w14:paraId="0A97428E" w14:textId="77777777" w:rsidR="0028584C" w:rsidRDefault="0028584C" w:rsidP="0028584C">
      <w:pPr>
        <w:jc w:val="both"/>
      </w:pPr>
    </w:p>
    <w:p w14:paraId="6A0E42E0" w14:textId="0725AF1E" w:rsidR="008B574D" w:rsidRDefault="008B574D" w:rsidP="008B574D">
      <w:pPr>
        <w:pStyle w:val="Ttulo1"/>
      </w:pPr>
      <w:bookmarkStart w:id="6" w:name="_Toc148346166"/>
      <w:r>
        <w:t>Cenário 3</w:t>
      </w:r>
      <w:bookmarkEnd w:id="6"/>
      <w:r>
        <w:t xml:space="preserve"> </w:t>
      </w:r>
    </w:p>
    <w:p w14:paraId="7E2E8709" w14:textId="2E478928" w:rsidR="002D3719" w:rsidRPr="00A7766A" w:rsidRDefault="002D3719" w:rsidP="00A7766A">
      <w:pPr>
        <w:pStyle w:val="Ttulo2"/>
      </w:pPr>
      <w:bookmarkStart w:id="7" w:name="_Toc148346167"/>
      <w:r>
        <w:t>Especialista em uma seguradora e possui deficiência visual</w:t>
      </w:r>
      <w:bookmarkEnd w:id="7"/>
    </w:p>
    <w:p w14:paraId="373116F2" w14:textId="1A7EDA42" w:rsidR="002D3719" w:rsidRDefault="002D3719" w:rsidP="00A7766A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Sara é uma especialista em acessibilidade que trabalha em uma seguradora, ela possui uma tarefa e se dedica a promover a inclusão de pessoas com deficiência no ambiente de trabalho. Ela é do sexo feminino e  deficiente visual e depende de leitores de tela e outras tecnologias assistivas para acessar informações online. Sara está interessada em explorar como os produtos da Salesforce podem ser utilizados para melhorar a acessibilidade e a inclusão no ambiente de trabalho.</w:t>
      </w:r>
    </w:p>
    <w:p w14:paraId="714A20C5" w14:textId="77777777" w:rsidR="002D3719" w:rsidRPr="00A7766A" w:rsidRDefault="002D3719" w:rsidP="002D3719">
      <w:pPr>
        <w:jc w:val="both"/>
        <w:rPr>
          <w:b/>
          <w:bCs/>
          <w:sz w:val="24"/>
          <w:szCs w:val="24"/>
        </w:rPr>
      </w:pPr>
      <w:r w:rsidRPr="00A7766A">
        <w:rPr>
          <w:b/>
          <w:bCs/>
          <w:sz w:val="24"/>
          <w:szCs w:val="24"/>
        </w:rPr>
        <w:t>Vantagens do Uso de um Chatbot:</w:t>
      </w:r>
    </w:p>
    <w:p w14:paraId="43D8241F" w14:textId="77777777" w:rsidR="002D3719" w:rsidRDefault="002D3719" w:rsidP="002D3719">
      <w:pPr>
        <w:jc w:val="both"/>
        <w:rPr>
          <w:sz w:val="24"/>
          <w:szCs w:val="24"/>
        </w:rPr>
      </w:pPr>
    </w:p>
    <w:p w14:paraId="55EE8B28" w14:textId="77777777" w:rsidR="002D3719" w:rsidRDefault="002D3719" w:rsidP="002D3719">
      <w:pPr>
        <w:pStyle w:val="PargrafodaLista"/>
        <w:numPr>
          <w:ilvl w:val="0"/>
          <w:numId w:val="40"/>
        </w:numPr>
        <w:spacing w:before="0" w:after="160" w:line="256" w:lineRule="auto"/>
        <w:jc w:val="both"/>
        <w:rPr>
          <w:sz w:val="24"/>
          <w:szCs w:val="24"/>
        </w:rPr>
      </w:pPr>
      <w:r>
        <w:rPr>
          <w:sz w:val="24"/>
          <w:szCs w:val="24"/>
        </w:rPr>
        <w:t>Suporte Multimodal: O chatbot permite a Sara enviar mensagens de áudio para tirar dúvidas sobre os produtos da Salesforce. Isso é crucial para atender às necessidades específicas de usuários com deficiência visual, que podem preferir a comunicação através de voz em vez de texto.</w:t>
      </w:r>
    </w:p>
    <w:p w14:paraId="3B5D6BD4" w14:textId="77777777" w:rsidR="002D3719" w:rsidRDefault="002D3719" w:rsidP="002D3719">
      <w:pPr>
        <w:pStyle w:val="PargrafodaLista"/>
        <w:numPr>
          <w:ilvl w:val="0"/>
          <w:numId w:val="40"/>
        </w:numPr>
        <w:spacing w:before="0" w:after="160" w:line="256" w:lineRule="auto"/>
        <w:jc w:val="both"/>
        <w:rPr>
          <w:sz w:val="24"/>
          <w:szCs w:val="24"/>
        </w:rPr>
      </w:pPr>
      <w:r>
        <w:rPr>
          <w:sz w:val="24"/>
          <w:szCs w:val="24"/>
        </w:rPr>
        <w:t>Acessibilidade aprimorada: O chatbot pode ser programado para ser compatível com leitores de tela e outras tecnologias assistivas, garantindo que Sara possa interagir de forma eficaz e obter as informações necessárias de maneira acessível.</w:t>
      </w:r>
    </w:p>
    <w:p w14:paraId="09FE65E2" w14:textId="77777777" w:rsidR="002D3719" w:rsidRDefault="002D3719" w:rsidP="002D3719">
      <w:pPr>
        <w:pStyle w:val="PargrafodaLista"/>
        <w:numPr>
          <w:ilvl w:val="0"/>
          <w:numId w:val="40"/>
        </w:numPr>
        <w:spacing w:before="0" w:after="160" w:line="256" w:lineRule="auto"/>
        <w:jc w:val="both"/>
        <w:rPr>
          <w:sz w:val="24"/>
          <w:szCs w:val="24"/>
        </w:rPr>
      </w:pPr>
      <w:r>
        <w:rPr>
          <w:sz w:val="24"/>
          <w:szCs w:val="24"/>
        </w:rPr>
        <w:t>Respostas Precisas e Inclusivas: O chatbot pode ser treinado para fornecer informações detalhadas sobre como os produtos da Salesforce suportam a acessibilidade e a inclusão. Ele pode sugerir recursos e configurações que melhoram a experiência para usuários com deficiência visual.</w:t>
      </w:r>
    </w:p>
    <w:p w14:paraId="7F97359C" w14:textId="77777777" w:rsidR="002D3719" w:rsidRDefault="002D3719" w:rsidP="002D3719">
      <w:pPr>
        <w:jc w:val="both"/>
        <w:rPr>
          <w:sz w:val="24"/>
          <w:szCs w:val="24"/>
        </w:rPr>
      </w:pPr>
    </w:p>
    <w:p w14:paraId="3A958811" w14:textId="06E373EB" w:rsidR="002D3719" w:rsidRDefault="002D3719" w:rsidP="002D3719">
      <w:pPr>
        <w:jc w:val="both"/>
        <w:rPr>
          <w:sz w:val="24"/>
          <w:szCs w:val="24"/>
        </w:rPr>
      </w:pPr>
      <w:bookmarkStart w:id="8" w:name="_Toc148346168"/>
      <w:r w:rsidRPr="00A7766A">
        <w:rPr>
          <w:rStyle w:val="Ttulo2Char"/>
        </w:rPr>
        <w:t>Conclusão</w:t>
      </w:r>
      <w:bookmarkEnd w:id="8"/>
    </w:p>
    <w:p w14:paraId="6828388C" w14:textId="73561612" w:rsidR="008B574D" w:rsidRDefault="002D3719" w:rsidP="00A7766A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Para usuários como Sara, que dependem de tecnologias assistivas para acessar informações online, o uso de um chatbot que suporta mensagens de áudio é fundamental. Isso não apenas proporciona uma experiência mais inclusiva e acessível, mas também demonstra o compromisso da Salesforce com a acessibilidade e a inclusão. O chatbot se torna uma ferramenta valiosa para Sara ao explorar os produtos e serviços oferecidos pela Salesforce.</w:t>
      </w:r>
    </w:p>
    <w:p w14:paraId="5CE7DC9E" w14:textId="77777777" w:rsidR="00934AD0" w:rsidRDefault="00934AD0" w:rsidP="00934AD0">
      <w:pPr>
        <w:jc w:val="both"/>
        <w:rPr>
          <w:sz w:val="24"/>
          <w:szCs w:val="24"/>
        </w:rPr>
      </w:pPr>
    </w:p>
    <w:p w14:paraId="33614911" w14:textId="543A6397" w:rsidR="00934AD0" w:rsidRDefault="00C96552" w:rsidP="00C96552">
      <w:pPr>
        <w:pStyle w:val="Ttulo1"/>
      </w:pPr>
      <w:bookmarkStart w:id="9" w:name="_Toc148346169"/>
      <w:r>
        <w:t>Intensões</w:t>
      </w:r>
      <w:bookmarkEnd w:id="9"/>
    </w:p>
    <w:p w14:paraId="42ED3C22" w14:textId="2228C0AA" w:rsidR="00AC7AB6" w:rsidRDefault="00AC7AB6" w:rsidP="00D635CE">
      <w:pPr>
        <w:pStyle w:val="PargrafodaLista"/>
        <w:numPr>
          <w:ilvl w:val="0"/>
          <w:numId w:val="41"/>
        </w:numPr>
        <w:jc w:val="both"/>
      </w:pPr>
      <w:r w:rsidRPr="00AC7AB6">
        <w:t xml:space="preserve">PRODUTOS </w:t>
      </w:r>
    </w:p>
    <w:p w14:paraId="20F71ABD" w14:textId="5A5C9C43" w:rsidR="00AC7AB6" w:rsidRPr="00AC7AB6" w:rsidRDefault="00AC7AB6" w:rsidP="00D635CE">
      <w:pPr>
        <w:pStyle w:val="PargrafodaLista"/>
        <w:numPr>
          <w:ilvl w:val="0"/>
          <w:numId w:val="43"/>
        </w:numPr>
        <w:jc w:val="both"/>
      </w:pPr>
      <w:r w:rsidRPr="00AC7AB6">
        <w:t>Quais são os produtos Sales force?</w:t>
      </w:r>
      <w:r w:rsidR="00A81467">
        <w:t xml:space="preserve"> </w:t>
      </w:r>
      <w:r w:rsidR="002E634B">
        <w:t>Me informe os produtos disponíveis? Quais os produtos dispoiveis para o segmento empresa? Quais os produtos disponiveis para Industria?</w:t>
      </w:r>
    </w:p>
    <w:p w14:paraId="1D7CCCFF" w14:textId="0571E5A5" w:rsidR="00AC7AB6" w:rsidRDefault="00AC7AB6" w:rsidP="00D635CE">
      <w:pPr>
        <w:pStyle w:val="PargrafodaLista"/>
        <w:numPr>
          <w:ilvl w:val="0"/>
          <w:numId w:val="41"/>
        </w:numPr>
        <w:jc w:val="both"/>
      </w:pPr>
      <w:r w:rsidRPr="00AC7AB6">
        <w:t>EMPRESA (Sales force)</w:t>
      </w:r>
    </w:p>
    <w:p w14:paraId="42C982DA" w14:textId="3098C647" w:rsidR="00AC7AB6" w:rsidRPr="00AC7AB6" w:rsidRDefault="00AC7AB6" w:rsidP="00D635CE">
      <w:pPr>
        <w:pStyle w:val="PargrafodaLista"/>
        <w:numPr>
          <w:ilvl w:val="0"/>
          <w:numId w:val="43"/>
        </w:numPr>
        <w:jc w:val="both"/>
      </w:pPr>
      <w:r w:rsidRPr="00AC7AB6">
        <w:t xml:space="preserve">Quem é a Sales </w:t>
      </w:r>
      <w:r w:rsidR="002E634B">
        <w:t>F</w:t>
      </w:r>
      <w:r w:rsidRPr="00AC7AB6">
        <w:t xml:space="preserve">orce? </w:t>
      </w:r>
      <w:r w:rsidR="002E634B">
        <w:t>Me fale sobre a Sales Force</w:t>
      </w:r>
      <w:r w:rsidR="005E456F">
        <w:t>. O que é a Sales Force?</w:t>
      </w:r>
    </w:p>
    <w:p w14:paraId="4B3A6144" w14:textId="19B2418D" w:rsidR="00AC7AB6" w:rsidRDefault="00AC7AB6" w:rsidP="00D635CE">
      <w:pPr>
        <w:pStyle w:val="PargrafodaLista"/>
        <w:numPr>
          <w:ilvl w:val="0"/>
          <w:numId w:val="41"/>
        </w:numPr>
        <w:jc w:val="both"/>
      </w:pPr>
      <w:r w:rsidRPr="00AC7AB6">
        <w:t>CLIENTES</w:t>
      </w:r>
    </w:p>
    <w:p w14:paraId="47ADB5E5" w14:textId="216FE984" w:rsidR="00AC7AB6" w:rsidRPr="00AC7AB6" w:rsidRDefault="00AC7AB6" w:rsidP="00D635CE">
      <w:pPr>
        <w:pStyle w:val="PargrafodaLista"/>
        <w:numPr>
          <w:ilvl w:val="0"/>
          <w:numId w:val="43"/>
        </w:numPr>
        <w:jc w:val="both"/>
      </w:pPr>
      <w:r w:rsidRPr="00AC7AB6">
        <w:t>Quem são os clientes Sales force?</w:t>
      </w:r>
      <w:r w:rsidR="005E456F">
        <w:t xml:space="preserve"> Quais são os principais clientes? Me fale sobre o cliente da Sales Force.</w:t>
      </w:r>
    </w:p>
    <w:p w14:paraId="1A00888B" w14:textId="21985A7D" w:rsidR="00AC7AB6" w:rsidRDefault="00AC7AB6" w:rsidP="00D635CE">
      <w:pPr>
        <w:pStyle w:val="PargrafodaLista"/>
        <w:numPr>
          <w:ilvl w:val="0"/>
          <w:numId w:val="41"/>
        </w:numPr>
        <w:jc w:val="both"/>
      </w:pPr>
      <w:r w:rsidRPr="00AC7AB6">
        <w:t xml:space="preserve">INDUSTRIA </w:t>
      </w:r>
    </w:p>
    <w:p w14:paraId="6E27DDB7" w14:textId="32B76F82" w:rsidR="00AC7AB6" w:rsidRPr="00AC7AB6" w:rsidRDefault="00AC7AB6" w:rsidP="00D635CE">
      <w:pPr>
        <w:pStyle w:val="PargrafodaLista"/>
        <w:numPr>
          <w:ilvl w:val="0"/>
          <w:numId w:val="43"/>
        </w:numPr>
        <w:jc w:val="both"/>
      </w:pPr>
      <w:r w:rsidRPr="00AC7AB6">
        <w:t xml:space="preserve">Quais indústrias a Sales force atende? </w:t>
      </w:r>
      <w:r w:rsidR="005E456F">
        <w:t xml:space="preserve">São </w:t>
      </w:r>
      <w:r w:rsidR="00546C00">
        <w:t>tipos de Industrias estão disponiveis a treabalhar com a Sales Force? Industrias podem ser clientes da Sales Force?</w:t>
      </w:r>
    </w:p>
    <w:p w14:paraId="758F5F84" w14:textId="18503521" w:rsidR="00AC7AB6" w:rsidRDefault="00AC7AB6" w:rsidP="00D635CE">
      <w:pPr>
        <w:pStyle w:val="PargrafodaLista"/>
        <w:numPr>
          <w:ilvl w:val="0"/>
          <w:numId w:val="41"/>
        </w:numPr>
        <w:jc w:val="both"/>
      </w:pPr>
      <w:r w:rsidRPr="00AC7AB6">
        <w:t>APRENDIZADO</w:t>
      </w:r>
    </w:p>
    <w:p w14:paraId="340B7851" w14:textId="0449A770" w:rsidR="00C96552" w:rsidRDefault="00AC7AB6" w:rsidP="00D635CE">
      <w:pPr>
        <w:pStyle w:val="PargrafodaLista"/>
        <w:numPr>
          <w:ilvl w:val="0"/>
          <w:numId w:val="43"/>
        </w:numPr>
        <w:jc w:val="both"/>
      </w:pPr>
      <w:r w:rsidRPr="00AC7AB6">
        <w:t>O que posso aprender com a Sales force?</w:t>
      </w:r>
      <w:r w:rsidR="00546C00">
        <w:t xml:space="preserve"> Como acessar a guia de aprendizado da Sales Force? Como </w:t>
      </w:r>
      <w:r w:rsidR="00AD5A8A">
        <w:t>aprender com a Sales Force na guia de aprendizado?</w:t>
      </w:r>
    </w:p>
    <w:p w14:paraId="529EDFD3" w14:textId="77777777" w:rsidR="00AC7AB6" w:rsidRDefault="00AC7AB6" w:rsidP="00AC7AB6"/>
    <w:p w14:paraId="00F220AC" w14:textId="0BC50DE5" w:rsidR="0094213A" w:rsidRDefault="003069D4" w:rsidP="00CA7A38">
      <w:pPr>
        <w:pStyle w:val="Ttulo1"/>
      </w:pPr>
      <w:bookmarkStart w:id="10" w:name="_Toc148346170"/>
      <w:r>
        <w:t>Entidades</w:t>
      </w:r>
      <w:bookmarkEnd w:id="10"/>
    </w:p>
    <w:p w14:paraId="645EF58C" w14:textId="77777777" w:rsidR="003069D4" w:rsidRDefault="003069D4" w:rsidP="00AC7AB6"/>
    <w:p w14:paraId="49B93124" w14:textId="2E70DB72" w:rsidR="00CA7A38" w:rsidRPr="00DD5AB8" w:rsidRDefault="00CA7A38" w:rsidP="007032F3">
      <w:pPr>
        <w:pStyle w:val="PargrafodaLista"/>
        <w:numPr>
          <w:ilvl w:val="0"/>
          <w:numId w:val="44"/>
        </w:numPr>
        <w:jc w:val="both"/>
      </w:pPr>
      <w:r w:rsidRPr="00DD5AB8">
        <w:t>PARA INTENÇÃO PRODUTOS</w:t>
      </w:r>
    </w:p>
    <w:p w14:paraId="609EFEBA" w14:textId="0B43D4AE" w:rsidR="00CA7A38" w:rsidRPr="00DD5AB8" w:rsidRDefault="00CA7A38" w:rsidP="00CA7A38">
      <w:pPr>
        <w:pStyle w:val="PargrafodaLista"/>
        <w:jc w:val="both"/>
        <w:rPr>
          <w:sz w:val="20"/>
          <w:szCs w:val="20"/>
        </w:rPr>
      </w:pPr>
      <w:r w:rsidRPr="00DD5AB8">
        <w:rPr>
          <w:sz w:val="20"/>
          <w:szCs w:val="20"/>
        </w:rPr>
        <w:t>1.1</w:t>
      </w:r>
      <w:r w:rsidR="00AD5A8A">
        <w:rPr>
          <w:sz w:val="20"/>
          <w:szCs w:val="20"/>
        </w:rPr>
        <w:t xml:space="preserve"> </w:t>
      </w:r>
      <w:r w:rsidRPr="00DD5AB8">
        <w:rPr>
          <w:sz w:val="20"/>
          <w:szCs w:val="20"/>
        </w:rPr>
        <w:t>Vendas, Sales cloud</w:t>
      </w:r>
    </w:p>
    <w:p w14:paraId="4E9F1ECE" w14:textId="5371BC12" w:rsidR="00CA7A38" w:rsidRPr="00CA7A38" w:rsidRDefault="00CA7A38" w:rsidP="00CA7A38">
      <w:pPr>
        <w:pStyle w:val="PargrafodaLista"/>
        <w:jc w:val="both"/>
        <w:rPr>
          <w:sz w:val="20"/>
          <w:szCs w:val="20"/>
          <w:lang w:val="en-US"/>
        </w:rPr>
      </w:pPr>
      <w:r w:rsidRPr="00CA7A38">
        <w:rPr>
          <w:sz w:val="20"/>
          <w:szCs w:val="20"/>
          <w:lang w:val="en-US"/>
        </w:rPr>
        <w:t>1.2</w:t>
      </w:r>
      <w:r w:rsidR="00AD5A8A">
        <w:rPr>
          <w:sz w:val="20"/>
          <w:szCs w:val="20"/>
          <w:lang w:val="en-US"/>
        </w:rPr>
        <w:t xml:space="preserve"> </w:t>
      </w:r>
      <w:r w:rsidRPr="00CA7A38">
        <w:rPr>
          <w:sz w:val="20"/>
          <w:szCs w:val="20"/>
          <w:lang w:val="en-US"/>
        </w:rPr>
        <w:t>Marketing cloud</w:t>
      </w:r>
    </w:p>
    <w:p w14:paraId="496D9AA1" w14:textId="1EC1B58B" w:rsidR="00CA7A38" w:rsidRPr="00CA7A38" w:rsidRDefault="00CA7A38" w:rsidP="00CA7A38">
      <w:pPr>
        <w:pStyle w:val="PargrafodaLista"/>
        <w:jc w:val="both"/>
        <w:rPr>
          <w:sz w:val="20"/>
          <w:szCs w:val="20"/>
          <w:lang w:val="en-US"/>
        </w:rPr>
      </w:pPr>
      <w:r w:rsidRPr="00CA7A38">
        <w:rPr>
          <w:sz w:val="20"/>
          <w:szCs w:val="20"/>
          <w:lang w:val="en-US"/>
        </w:rPr>
        <w:t>1.3</w:t>
      </w:r>
      <w:r w:rsidR="00AD5A8A">
        <w:rPr>
          <w:sz w:val="20"/>
          <w:szCs w:val="20"/>
          <w:lang w:val="en-US"/>
        </w:rPr>
        <w:t xml:space="preserve"> </w:t>
      </w:r>
      <w:r w:rsidRPr="00CA7A38">
        <w:rPr>
          <w:sz w:val="20"/>
          <w:szCs w:val="20"/>
          <w:lang w:val="en-US"/>
        </w:rPr>
        <w:t>IA, Sales force Einstein</w:t>
      </w:r>
    </w:p>
    <w:p w14:paraId="0CD1EB82" w14:textId="77777777" w:rsidR="00CA7A38" w:rsidRPr="00CA7A38" w:rsidRDefault="00CA7A38" w:rsidP="00CA7A38">
      <w:pPr>
        <w:pStyle w:val="PargrafodaLista"/>
        <w:jc w:val="both"/>
        <w:rPr>
          <w:lang w:val="en-US"/>
        </w:rPr>
      </w:pPr>
    </w:p>
    <w:p w14:paraId="6C44859C" w14:textId="77777777" w:rsidR="00CA7A38" w:rsidRPr="00DD5AB8" w:rsidRDefault="00CA7A38" w:rsidP="00CA7A38">
      <w:pPr>
        <w:pStyle w:val="PargrafodaLista"/>
        <w:jc w:val="both"/>
      </w:pPr>
      <w:r w:rsidRPr="00DD5AB8">
        <w:t>2.EMPRESA</w:t>
      </w:r>
    </w:p>
    <w:p w14:paraId="1BC69208" w14:textId="76D549FE" w:rsidR="00CA7A38" w:rsidRPr="00DD5AB8" w:rsidRDefault="00CA7A38" w:rsidP="00CA7A38">
      <w:pPr>
        <w:pStyle w:val="PargrafodaLista"/>
        <w:jc w:val="both"/>
        <w:rPr>
          <w:sz w:val="20"/>
          <w:szCs w:val="20"/>
        </w:rPr>
      </w:pPr>
      <w:r w:rsidRPr="00DD5AB8">
        <w:rPr>
          <w:sz w:val="20"/>
          <w:szCs w:val="20"/>
        </w:rPr>
        <w:lastRenderedPageBreak/>
        <w:t>2.1</w:t>
      </w:r>
      <w:r w:rsidR="00AD5A8A">
        <w:rPr>
          <w:sz w:val="20"/>
          <w:szCs w:val="20"/>
        </w:rPr>
        <w:t xml:space="preserve"> </w:t>
      </w:r>
      <w:r w:rsidRPr="00DD5AB8">
        <w:rPr>
          <w:sz w:val="20"/>
          <w:szCs w:val="20"/>
        </w:rPr>
        <w:t>Sobre</w:t>
      </w:r>
    </w:p>
    <w:p w14:paraId="2BDD0729" w14:textId="529818E7" w:rsidR="00CA7A38" w:rsidRPr="00DD5AB8" w:rsidRDefault="00CA7A38" w:rsidP="00CA7A38">
      <w:pPr>
        <w:pStyle w:val="PargrafodaLista"/>
        <w:jc w:val="both"/>
        <w:rPr>
          <w:sz w:val="20"/>
          <w:szCs w:val="20"/>
        </w:rPr>
      </w:pPr>
      <w:r w:rsidRPr="00DD5AB8">
        <w:rPr>
          <w:sz w:val="20"/>
          <w:szCs w:val="20"/>
        </w:rPr>
        <w:t>2.2</w:t>
      </w:r>
      <w:r w:rsidR="00AD5A8A">
        <w:rPr>
          <w:sz w:val="20"/>
          <w:szCs w:val="20"/>
        </w:rPr>
        <w:t xml:space="preserve"> N</w:t>
      </w:r>
      <w:r w:rsidRPr="00DD5AB8">
        <w:rPr>
          <w:sz w:val="20"/>
          <w:szCs w:val="20"/>
        </w:rPr>
        <w:t>oticias</w:t>
      </w:r>
    </w:p>
    <w:p w14:paraId="596889F5" w14:textId="3C9891DD" w:rsidR="00CA7A38" w:rsidRPr="00DD5AB8" w:rsidRDefault="00CA7A38" w:rsidP="00CA7A38">
      <w:pPr>
        <w:pStyle w:val="PargrafodaLista"/>
        <w:jc w:val="both"/>
        <w:rPr>
          <w:sz w:val="20"/>
          <w:szCs w:val="20"/>
        </w:rPr>
      </w:pPr>
      <w:r w:rsidRPr="00DD5AB8">
        <w:rPr>
          <w:sz w:val="20"/>
          <w:szCs w:val="20"/>
        </w:rPr>
        <w:t>2.3</w:t>
      </w:r>
      <w:r w:rsidR="00AD5A8A">
        <w:rPr>
          <w:sz w:val="20"/>
          <w:szCs w:val="20"/>
        </w:rPr>
        <w:t xml:space="preserve"> </w:t>
      </w:r>
      <w:r w:rsidRPr="00DD5AB8">
        <w:rPr>
          <w:sz w:val="20"/>
          <w:szCs w:val="20"/>
        </w:rPr>
        <w:t>Valores</w:t>
      </w:r>
    </w:p>
    <w:p w14:paraId="1A816295" w14:textId="77777777" w:rsidR="00CA7A38" w:rsidRPr="00DD5AB8" w:rsidRDefault="00CA7A38" w:rsidP="00CA7A38">
      <w:pPr>
        <w:pStyle w:val="PargrafodaLista"/>
        <w:jc w:val="both"/>
      </w:pPr>
    </w:p>
    <w:p w14:paraId="70AFBB27" w14:textId="77777777" w:rsidR="00CA7A38" w:rsidRPr="00DD5AB8" w:rsidRDefault="00CA7A38" w:rsidP="00CA7A38">
      <w:pPr>
        <w:pStyle w:val="PargrafodaLista"/>
        <w:jc w:val="both"/>
      </w:pPr>
      <w:r w:rsidRPr="00DD5AB8">
        <w:t>3.CLIENTES</w:t>
      </w:r>
    </w:p>
    <w:p w14:paraId="20ABBCE2" w14:textId="5D93C3D6" w:rsidR="00CA7A38" w:rsidRPr="00DD5AB8" w:rsidRDefault="00CA7A38" w:rsidP="00CA7A38">
      <w:pPr>
        <w:pStyle w:val="PargrafodaLista"/>
        <w:jc w:val="both"/>
        <w:rPr>
          <w:sz w:val="20"/>
          <w:szCs w:val="20"/>
        </w:rPr>
      </w:pPr>
      <w:r w:rsidRPr="00DD5AB8">
        <w:rPr>
          <w:sz w:val="20"/>
          <w:szCs w:val="20"/>
        </w:rPr>
        <w:t>3.1</w:t>
      </w:r>
      <w:r w:rsidR="00636734">
        <w:rPr>
          <w:sz w:val="20"/>
          <w:szCs w:val="20"/>
        </w:rPr>
        <w:t xml:space="preserve"> </w:t>
      </w:r>
      <w:r w:rsidRPr="00DD5AB8">
        <w:rPr>
          <w:sz w:val="20"/>
          <w:szCs w:val="20"/>
        </w:rPr>
        <w:t>Maiores clientes</w:t>
      </w:r>
    </w:p>
    <w:p w14:paraId="7779EB5C" w14:textId="15B593FD" w:rsidR="00CA7A38" w:rsidRPr="00DD5AB8" w:rsidRDefault="00CA7A38" w:rsidP="00CA7A38">
      <w:pPr>
        <w:pStyle w:val="PargrafodaLista"/>
        <w:jc w:val="both"/>
        <w:rPr>
          <w:sz w:val="20"/>
          <w:szCs w:val="20"/>
        </w:rPr>
      </w:pPr>
      <w:r w:rsidRPr="00DD5AB8">
        <w:rPr>
          <w:sz w:val="20"/>
          <w:szCs w:val="20"/>
        </w:rPr>
        <w:t>3.</w:t>
      </w:r>
      <w:r w:rsidR="00636734">
        <w:rPr>
          <w:sz w:val="20"/>
          <w:szCs w:val="20"/>
        </w:rPr>
        <w:t xml:space="preserve">2 </w:t>
      </w:r>
      <w:r w:rsidRPr="00DD5AB8">
        <w:rPr>
          <w:sz w:val="20"/>
          <w:szCs w:val="20"/>
        </w:rPr>
        <w:t>Histórias de sucesso</w:t>
      </w:r>
    </w:p>
    <w:p w14:paraId="1B4730A5" w14:textId="05D59805" w:rsidR="00CA7A38" w:rsidRPr="00DD5AB8" w:rsidRDefault="00CA7A38" w:rsidP="00CA7A38">
      <w:pPr>
        <w:pStyle w:val="PargrafodaLista"/>
        <w:jc w:val="both"/>
        <w:rPr>
          <w:sz w:val="20"/>
          <w:szCs w:val="20"/>
        </w:rPr>
      </w:pPr>
      <w:r w:rsidRPr="00DD5AB8">
        <w:rPr>
          <w:sz w:val="20"/>
          <w:szCs w:val="20"/>
        </w:rPr>
        <w:t>3.3</w:t>
      </w:r>
      <w:r w:rsidR="00636734">
        <w:rPr>
          <w:sz w:val="20"/>
          <w:szCs w:val="20"/>
        </w:rPr>
        <w:t xml:space="preserve"> </w:t>
      </w:r>
      <w:r w:rsidRPr="00DD5AB8">
        <w:rPr>
          <w:sz w:val="20"/>
          <w:szCs w:val="20"/>
        </w:rPr>
        <w:t>Feedbacks</w:t>
      </w:r>
    </w:p>
    <w:p w14:paraId="1521E61D" w14:textId="77777777" w:rsidR="00CA7A38" w:rsidRPr="00DD5AB8" w:rsidRDefault="00CA7A38" w:rsidP="00CA7A38">
      <w:pPr>
        <w:pStyle w:val="PargrafodaLista"/>
        <w:jc w:val="both"/>
      </w:pPr>
    </w:p>
    <w:p w14:paraId="5085948A" w14:textId="77777777" w:rsidR="00CA7A38" w:rsidRPr="00DD5AB8" w:rsidRDefault="00CA7A38" w:rsidP="00CA7A38">
      <w:pPr>
        <w:pStyle w:val="PargrafodaLista"/>
        <w:jc w:val="both"/>
      </w:pPr>
      <w:r w:rsidRPr="00DD5AB8">
        <w:t>4.INDUSTRIA</w:t>
      </w:r>
    </w:p>
    <w:p w14:paraId="2FA06034" w14:textId="4B816FB0" w:rsidR="00CA7A38" w:rsidRPr="00DD5AB8" w:rsidRDefault="00CA7A38" w:rsidP="00CA7A38">
      <w:pPr>
        <w:pStyle w:val="PargrafodaLista"/>
        <w:jc w:val="both"/>
        <w:rPr>
          <w:sz w:val="20"/>
          <w:szCs w:val="20"/>
        </w:rPr>
      </w:pPr>
      <w:r w:rsidRPr="00DD5AB8">
        <w:rPr>
          <w:sz w:val="20"/>
          <w:szCs w:val="20"/>
        </w:rPr>
        <w:t>4.1</w:t>
      </w:r>
      <w:r w:rsidR="00636734">
        <w:rPr>
          <w:sz w:val="20"/>
          <w:szCs w:val="20"/>
        </w:rPr>
        <w:t xml:space="preserve"> </w:t>
      </w:r>
      <w:r w:rsidRPr="00DD5AB8">
        <w:rPr>
          <w:sz w:val="20"/>
          <w:szCs w:val="20"/>
        </w:rPr>
        <w:t>Automotivo</w:t>
      </w:r>
    </w:p>
    <w:p w14:paraId="36977E36" w14:textId="48310835" w:rsidR="00CA7A38" w:rsidRPr="00DD5AB8" w:rsidRDefault="00CA7A38" w:rsidP="00CA7A38">
      <w:pPr>
        <w:pStyle w:val="PargrafodaLista"/>
        <w:jc w:val="both"/>
        <w:rPr>
          <w:sz w:val="20"/>
          <w:szCs w:val="20"/>
        </w:rPr>
      </w:pPr>
      <w:r w:rsidRPr="00DD5AB8">
        <w:rPr>
          <w:sz w:val="20"/>
          <w:szCs w:val="20"/>
        </w:rPr>
        <w:t>4.2</w:t>
      </w:r>
      <w:r w:rsidR="00636734">
        <w:rPr>
          <w:sz w:val="20"/>
          <w:szCs w:val="20"/>
        </w:rPr>
        <w:t xml:space="preserve"> </w:t>
      </w:r>
      <w:r w:rsidRPr="00DD5AB8">
        <w:rPr>
          <w:sz w:val="20"/>
          <w:szCs w:val="20"/>
        </w:rPr>
        <w:t>Comunicações</w:t>
      </w:r>
    </w:p>
    <w:p w14:paraId="6CD1B6DB" w14:textId="336931D8" w:rsidR="00CA7A38" w:rsidRPr="00DD5AB8" w:rsidRDefault="00CA7A38" w:rsidP="00CA7A38">
      <w:pPr>
        <w:pStyle w:val="PargrafodaLista"/>
        <w:jc w:val="both"/>
        <w:rPr>
          <w:sz w:val="20"/>
          <w:szCs w:val="20"/>
        </w:rPr>
      </w:pPr>
      <w:r w:rsidRPr="00DD5AB8">
        <w:rPr>
          <w:sz w:val="20"/>
          <w:szCs w:val="20"/>
        </w:rPr>
        <w:t>4.3</w:t>
      </w:r>
      <w:r w:rsidR="00636734">
        <w:rPr>
          <w:sz w:val="20"/>
          <w:szCs w:val="20"/>
        </w:rPr>
        <w:t xml:space="preserve"> </w:t>
      </w:r>
      <w:r w:rsidRPr="00DD5AB8">
        <w:rPr>
          <w:sz w:val="20"/>
          <w:szCs w:val="20"/>
        </w:rPr>
        <w:t>Serviços financeiros</w:t>
      </w:r>
    </w:p>
    <w:p w14:paraId="4460D636" w14:textId="77777777" w:rsidR="00CA7A38" w:rsidRPr="00DD5AB8" w:rsidRDefault="00CA7A38" w:rsidP="00CA7A38">
      <w:pPr>
        <w:pStyle w:val="PargrafodaLista"/>
        <w:jc w:val="both"/>
        <w:rPr>
          <w:sz w:val="20"/>
          <w:szCs w:val="20"/>
        </w:rPr>
      </w:pPr>
    </w:p>
    <w:p w14:paraId="5206A9C3" w14:textId="77777777" w:rsidR="00CA7A38" w:rsidRDefault="00CA7A38" w:rsidP="00CA7A38">
      <w:pPr>
        <w:pStyle w:val="PargrafodaLista"/>
        <w:jc w:val="both"/>
      </w:pPr>
      <w:r>
        <w:t xml:space="preserve">5.APRENDIZADO </w:t>
      </w:r>
    </w:p>
    <w:p w14:paraId="64AB7701" w14:textId="454FE83E" w:rsidR="00CA7A38" w:rsidRPr="00DD5AB8" w:rsidRDefault="00CA7A38" w:rsidP="00CA7A38">
      <w:pPr>
        <w:pStyle w:val="PargrafodaLista"/>
        <w:jc w:val="both"/>
        <w:rPr>
          <w:sz w:val="20"/>
          <w:szCs w:val="20"/>
        </w:rPr>
      </w:pPr>
      <w:r w:rsidRPr="00DD5AB8">
        <w:rPr>
          <w:sz w:val="20"/>
          <w:szCs w:val="20"/>
        </w:rPr>
        <w:t>5.1</w:t>
      </w:r>
      <w:r w:rsidR="00636734">
        <w:rPr>
          <w:sz w:val="20"/>
          <w:szCs w:val="20"/>
        </w:rPr>
        <w:t xml:space="preserve"> </w:t>
      </w:r>
      <w:r w:rsidRPr="00DD5AB8">
        <w:rPr>
          <w:sz w:val="20"/>
          <w:szCs w:val="20"/>
        </w:rPr>
        <w:t xml:space="preserve">Trailhead </w:t>
      </w:r>
    </w:p>
    <w:p w14:paraId="2101410D" w14:textId="3F7A06D3" w:rsidR="00CA7A38" w:rsidRPr="00761C6D" w:rsidRDefault="00CA7A38" w:rsidP="00CA7A38">
      <w:pPr>
        <w:pStyle w:val="PargrafodaLista"/>
        <w:jc w:val="both"/>
        <w:rPr>
          <w:sz w:val="20"/>
          <w:szCs w:val="20"/>
        </w:rPr>
      </w:pPr>
      <w:r w:rsidRPr="00DD5AB8">
        <w:rPr>
          <w:sz w:val="20"/>
          <w:szCs w:val="20"/>
        </w:rPr>
        <w:t>5.2</w:t>
      </w:r>
      <w:r w:rsidR="00636734">
        <w:rPr>
          <w:sz w:val="20"/>
          <w:szCs w:val="20"/>
        </w:rPr>
        <w:t xml:space="preserve"> </w:t>
      </w:r>
      <w:r w:rsidRPr="00DD5AB8">
        <w:rPr>
          <w:sz w:val="20"/>
          <w:szCs w:val="20"/>
        </w:rPr>
        <w:t xml:space="preserve">Eventos </w:t>
      </w:r>
    </w:p>
    <w:p w14:paraId="4829417A" w14:textId="7C6AD4E6" w:rsidR="00CA7A38" w:rsidRDefault="00CA7A38" w:rsidP="00CA7A38">
      <w:pPr>
        <w:pStyle w:val="PargrafodaLista"/>
        <w:jc w:val="both"/>
        <w:rPr>
          <w:sz w:val="20"/>
          <w:szCs w:val="20"/>
        </w:rPr>
      </w:pPr>
      <w:r w:rsidRPr="00DD5AB8">
        <w:rPr>
          <w:sz w:val="20"/>
          <w:szCs w:val="20"/>
        </w:rPr>
        <w:t>5.3</w:t>
      </w:r>
      <w:r w:rsidR="00636734">
        <w:rPr>
          <w:sz w:val="20"/>
          <w:szCs w:val="20"/>
        </w:rPr>
        <w:t xml:space="preserve"> </w:t>
      </w:r>
      <w:r w:rsidRPr="00DD5AB8">
        <w:rPr>
          <w:sz w:val="20"/>
          <w:szCs w:val="20"/>
        </w:rPr>
        <w:t>Blogs</w:t>
      </w:r>
    </w:p>
    <w:p w14:paraId="30A3C257" w14:textId="77777777" w:rsidR="003069D4" w:rsidRDefault="003069D4" w:rsidP="00AC7AB6"/>
    <w:p w14:paraId="1F20FAD1" w14:textId="507F65A7" w:rsidR="00AC7AB6" w:rsidRDefault="00740D31" w:rsidP="00740D31">
      <w:pPr>
        <w:pStyle w:val="Ttulo1"/>
      </w:pPr>
      <w:bookmarkStart w:id="11" w:name="_Toc148346171"/>
      <w:r>
        <w:t>Diagrama</w:t>
      </w:r>
      <w:bookmarkEnd w:id="11"/>
    </w:p>
    <w:p w14:paraId="024CE62B" w14:textId="77777777" w:rsidR="00C96552" w:rsidRDefault="00C96552" w:rsidP="00C96552"/>
    <w:p w14:paraId="6ABB211C" w14:textId="60E7CB1A" w:rsidR="00740D31" w:rsidRDefault="00D70F5D" w:rsidP="000939CF">
      <w:pPr>
        <w:jc w:val="both"/>
        <w:rPr>
          <w:rStyle w:val="nfase"/>
        </w:rPr>
      </w:pPr>
      <w:r w:rsidRPr="00EE0C10">
        <w:rPr>
          <w:rStyle w:val="nfase"/>
        </w:rPr>
        <w:t xml:space="preserve">Fluxo de dialogo entre as </w:t>
      </w:r>
      <w:r w:rsidR="00EE0C10" w:rsidRPr="00EE0C10">
        <w:rPr>
          <w:rStyle w:val="nfase"/>
        </w:rPr>
        <w:t>váriaveis</w:t>
      </w:r>
    </w:p>
    <w:p w14:paraId="6658E641" w14:textId="77777777" w:rsidR="00EE0C10" w:rsidRPr="00EE0C10" w:rsidRDefault="00EE0C10" w:rsidP="00C96552">
      <w:pPr>
        <w:rPr>
          <w:rStyle w:val="nfase"/>
        </w:rPr>
      </w:pPr>
    </w:p>
    <w:p w14:paraId="4113917D" w14:textId="26C13ECE" w:rsidR="00740D31" w:rsidRDefault="00740D31" w:rsidP="00C96552">
      <w:r w:rsidRPr="00552C95">
        <w:rPr>
          <w:noProof/>
        </w:rPr>
        <w:lastRenderedPageBreak/>
        <w:drawing>
          <wp:inline distT="0" distB="0" distL="0" distR="0" wp14:anchorId="5E9328DF" wp14:editId="4E93CA27">
            <wp:extent cx="5400040" cy="4564380"/>
            <wp:effectExtent l="0" t="0" r="0" b="7620"/>
            <wp:docPr id="114834278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3427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6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2D451" w14:textId="77777777" w:rsidR="00EC3FE9" w:rsidRDefault="00EC3FE9" w:rsidP="00C96552"/>
    <w:p w14:paraId="5E800735" w14:textId="34E8EEC5" w:rsidR="00EC3FE9" w:rsidRDefault="00EC3FE9" w:rsidP="00EC3FE9">
      <w:pPr>
        <w:pStyle w:val="Ttulo2"/>
      </w:pPr>
      <w:bookmarkStart w:id="12" w:name="_Toc148346172"/>
      <w:r>
        <w:t>Explicação do Diagrama</w:t>
      </w:r>
      <w:bookmarkEnd w:id="12"/>
    </w:p>
    <w:p w14:paraId="1E82E681" w14:textId="77777777" w:rsidR="00EC3FE9" w:rsidRDefault="00EC3FE9" w:rsidP="00EC3FE9"/>
    <w:p w14:paraId="6A6FEE8A" w14:textId="0ED66347" w:rsidR="00EC3FE9" w:rsidRDefault="007E5D8B" w:rsidP="00EA0A97">
      <w:pPr>
        <w:pStyle w:val="PargrafodaLista"/>
        <w:numPr>
          <w:ilvl w:val="0"/>
          <w:numId w:val="45"/>
        </w:numPr>
        <w:jc w:val="both"/>
      </w:pPr>
      <w:r>
        <w:t>Quando o cliente acessa o chat, vai disparar uma mensagem do chat aplicando uma saudação.</w:t>
      </w:r>
    </w:p>
    <w:p w14:paraId="36A3DF2F" w14:textId="79278045" w:rsidR="007E5D8B" w:rsidRDefault="00DD634F" w:rsidP="00EA0A97">
      <w:pPr>
        <w:pStyle w:val="PargrafodaLista"/>
        <w:numPr>
          <w:ilvl w:val="0"/>
          <w:numId w:val="45"/>
        </w:numPr>
        <w:jc w:val="both"/>
      </w:pPr>
      <w:r>
        <w:t>O chatbot fará o questionamento sobre o nome do visitante/cliente</w:t>
      </w:r>
      <w:r w:rsidR="001451B9">
        <w:t xml:space="preserve"> e irá salvar na váriavel nome.</w:t>
      </w:r>
    </w:p>
    <w:p w14:paraId="562F6865" w14:textId="7E994C05" w:rsidR="00DD634F" w:rsidRDefault="006D0771" w:rsidP="00EA0A97">
      <w:pPr>
        <w:pStyle w:val="PargrafodaLista"/>
        <w:numPr>
          <w:ilvl w:val="0"/>
          <w:numId w:val="45"/>
        </w:numPr>
        <w:jc w:val="both"/>
      </w:pPr>
      <w:r>
        <w:t>Entra uma condição se a pessoa respondeu ou não, se não, questiona novamente.</w:t>
      </w:r>
      <w:r w:rsidR="00717A13">
        <w:t xml:space="preserve"> Se sim, ele segue para a próxima ação.</w:t>
      </w:r>
    </w:p>
    <w:p w14:paraId="409202BD" w14:textId="0736FF79" w:rsidR="00717A13" w:rsidRDefault="000939CF" w:rsidP="00EA0A97">
      <w:pPr>
        <w:pStyle w:val="PargrafodaLista"/>
        <w:numPr>
          <w:ilvl w:val="0"/>
          <w:numId w:val="45"/>
        </w:numPr>
        <w:jc w:val="both"/>
      </w:pPr>
      <w:r>
        <w:t>Solicita um login e senha</w:t>
      </w:r>
      <w:r w:rsidR="002A0AB2">
        <w:t>.</w:t>
      </w:r>
    </w:p>
    <w:p w14:paraId="2C958E8F" w14:textId="360FF289" w:rsidR="002A0AB2" w:rsidRDefault="002A0AB2" w:rsidP="00EA0A97">
      <w:pPr>
        <w:pStyle w:val="PargrafodaLista"/>
        <w:numPr>
          <w:ilvl w:val="0"/>
          <w:numId w:val="45"/>
        </w:numPr>
        <w:jc w:val="both"/>
      </w:pPr>
      <w:r>
        <w:t>Será aplicado a váriavel de login.</w:t>
      </w:r>
    </w:p>
    <w:p w14:paraId="02286BF8" w14:textId="77777777" w:rsidR="0000058E" w:rsidRDefault="00B81F1D" w:rsidP="00EA0A97">
      <w:pPr>
        <w:pStyle w:val="PargrafodaLista"/>
        <w:numPr>
          <w:ilvl w:val="0"/>
          <w:numId w:val="45"/>
        </w:numPr>
        <w:jc w:val="both"/>
      </w:pPr>
      <w:r>
        <w:t xml:space="preserve">Vai entrar em condição novamente, se a pessoa não tiver login, </w:t>
      </w:r>
      <w:r w:rsidR="0053619A">
        <w:t xml:space="preserve">ela vai poder criar ou usar uma de suas </w:t>
      </w:r>
      <w:r w:rsidR="000718AD">
        <w:t>contas parceiras (G-mail, Linkedin, entre outras) ou cadastrar no site. Se sim,</w:t>
      </w:r>
      <w:r w:rsidR="0000058E">
        <w:t xml:space="preserve"> ela se conecta e segue o fluxo.</w:t>
      </w:r>
    </w:p>
    <w:p w14:paraId="7245277C" w14:textId="77777777" w:rsidR="00EA6E5C" w:rsidRDefault="0000058E" w:rsidP="00EA0A97">
      <w:pPr>
        <w:pStyle w:val="PargrafodaLista"/>
        <w:numPr>
          <w:ilvl w:val="0"/>
          <w:numId w:val="45"/>
        </w:numPr>
        <w:jc w:val="both"/>
      </w:pPr>
      <w:r>
        <w:t>A pessoa vai conseguir fazer sua pergunta ou solicitação.</w:t>
      </w:r>
    </w:p>
    <w:p w14:paraId="2CB4C111" w14:textId="0CBBF2B8" w:rsidR="002A0AB2" w:rsidRDefault="00EA6E5C" w:rsidP="00EA0A97">
      <w:pPr>
        <w:pStyle w:val="PargrafodaLista"/>
        <w:numPr>
          <w:ilvl w:val="0"/>
          <w:numId w:val="45"/>
        </w:numPr>
        <w:jc w:val="both"/>
      </w:pPr>
      <w:r>
        <w:t>Se ela</w:t>
      </w:r>
      <w:r w:rsidR="005D247D">
        <w:t>/ele</w:t>
      </w:r>
      <w:r>
        <w:t xml:space="preserve"> questionar algo</w:t>
      </w:r>
      <w:r w:rsidR="005D247D">
        <w:t xml:space="preserve"> sobre produto por exemplo, será d</w:t>
      </w:r>
      <w:r>
        <w:t>irecion</w:t>
      </w:r>
      <w:r w:rsidR="005D247D">
        <w:t>ado</w:t>
      </w:r>
      <w:r>
        <w:t xml:space="preserve"> um menu para que ela escolha</w:t>
      </w:r>
      <w:r w:rsidR="000718AD">
        <w:t xml:space="preserve"> </w:t>
      </w:r>
      <w:r w:rsidR="002A271E">
        <w:t>as opções.</w:t>
      </w:r>
    </w:p>
    <w:p w14:paraId="39142C57" w14:textId="2D41E4C3" w:rsidR="00EE2A70" w:rsidRDefault="00EE2A70" w:rsidP="00EA0A97">
      <w:pPr>
        <w:pStyle w:val="PargrafodaLista"/>
        <w:numPr>
          <w:ilvl w:val="0"/>
          <w:numId w:val="45"/>
        </w:numPr>
        <w:jc w:val="both"/>
      </w:pPr>
      <w:r>
        <w:t>Em outros casos que não tiver na lista de produtos, o chat irá avaliar o banco de dados e enviar uma melhor resposta ao cliente.</w:t>
      </w:r>
    </w:p>
    <w:p w14:paraId="11697C36" w14:textId="135CA5F6" w:rsidR="0000666E" w:rsidRDefault="00CD7934" w:rsidP="00CD7934">
      <w:pPr>
        <w:pStyle w:val="Ttulo1"/>
      </w:pPr>
      <w:bookmarkStart w:id="13" w:name="_Toc148346173"/>
      <w:r>
        <w:lastRenderedPageBreak/>
        <w:t>Váriaveis de contexto</w:t>
      </w:r>
      <w:bookmarkEnd w:id="13"/>
    </w:p>
    <w:p w14:paraId="7A236F6F" w14:textId="77777777" w:rsidR="00CD7934" w:rsidRPr="00CD7934" w:rsidRDefault="00CD7934" w:rsidP="00CD7934"/>
    <w:p w14:paraId="388866E1" w14:textId="7BE12963" w:rsidR="00CD7934" w:rsidRDefault="00CD7934" w:rsidP="00CD7934">
      <w:pPr>
        <w:pStyle w:val="Ttulo2"/>
      </w:pPr>
      <w:bookmarkStart w:id="14" w:name="_Toc148346174"/>
      <w:r>
        <w:t>Lista de váriaveis de contexto</w:t>
      </w:r>
      <w:bookmarkEnd w:id="14"/>
    </w:p>
    <w:p w14:paraId="1ED1684F" w14:textId="17B132B8" w:rsidR="00CD7934" w:rsidRDefault="007276D0" w:rsidP="007276D0">
      <w:pPr>
        <w:pStyle w:val="PargrafodaLista"/>
        <w:numPr>
          <w:ilvl w:val="0"/>
          <w:numId w:val="46"/>
        </w:numPr>
      </w:pPr>
      <w:r>
        <w:t>Saudação</w:t>
      </w:r>
    </w:p>
    <w:p w14:paraId="30000ABE" w14:textId="31995A9E" w:rsidR="007276D0" w:rsidRDefault="002642EE" w:rsidP="007276D0">
      <w:pPr>
        <w:pStyle w:val="PargrafodaLista"/>
        <w:numPr>
          <w:ilvl w:val="0"/>
          <w:numId w:val="46"/>
        </w:numPr>
      </w:pPr>
      <w:r>
        <w:t>Nome</w:t>
      </w:r>
    </w:p>
    <w:p w14:paraId="30E5BA5A" w14:textId="574AF691" w:rsidR="002642EE" w:rsidRDefault="000D3A8A" w:rsidP="007276D0">
      <w:pPr>
        <w:pStyle w:val="PargrafodaLista"/>
        <w:numPr>
          <w:ilvl w:val="0"/>
          <w:numId w:val="46"/>
        </w:numPr>
      </w:pPr>
      <w:r>
        <w:t>Respondeu_nome</w:t>
      </w:r>
    </w:p>
    <w:p w14:paraId="075D5E62" w14:textId="131CD25C" w:rsidR="000D3A8A" w:rsidRDefault="000D3A8A" w:rsidP="007276D0">
      <w:pPr>
        <w:pStyle w:val="PargrafodaLista"/>
        <w:numPr>
          <w:ilvl w:val="0"/>
          <w:numId w:val="46"/>
        </w:numPr>
      </w:pPr>
      <w:r>
        <w:t>Login</w:t>
      </w:r>
    </w:p>
    <w:p w14:paraId="25686502" w14:textId="051FD5A3" w:rsidR="00E76032" w:rsidRDefault="00E76032" w:rsidP="007276D0">
      <w:pPr>
        <w:pStyle w:val="PargrafodaLista"/>
        <w:numPr>
          <w:ilvl w:val="0"/>
          <w:numId w:val="46"/>
        </w:numPr>
      </w:pPr>
      <w:r>
        <w:t>Senha_</w:t>
      </w:r>
      <w:r w:rsidR="00716DB5">
        <w:t>usuario</w:t>
      </w:r>
    </w:p>
    <w:p w14:paraId="5C53AF86" w14:textId="51D2EE0F" w:rsidR="000D3A8A" w:rsidRDefault="000D3A8A" w:rsidP="007276D0">
      <w:pPr>
        <w:pStyle w:val="PargrafodaLista"/>
        <w:numPr>
          <w:ilvl w:val="0"/>
          <w:numId w:val="46"/>
        </w:numPr>
      </w:pPr>
      <w:r>
        <w:t>Sem_login</w:t>
      </w:r>
    </w:p>
    <w:p w14:paraId="36AB666B" w14:textId="2C22A356" w:rsidR="000D3A8A" w:rsidRDefault="000D3A8A" w:rsidP="007276D0">
      <w:pPr>
        <w:pStyle w:val="PargrafodaLista"/>
        <w:numPr>
          <w:ilvl w:val="0"/>
          <w:numId w:val="46"/>
        </w:numPr>
      </w:pPr>
      <w:r>
        <w:t>Pergunta_cliente</w:t>
      </w:r>
    </w:p>
    <w:p w14:paraId="19D8B422" w14:textId="787451CA" w:rsidR="000D3A8A" w:rsidRDefault="000D3A8A" w:rsidP="007276D0">
      <w:pPr>
        <w:pStyle w:val="PargrafodaLista"/>
        <w:numPr>
          <w:ilvl w:val="0"/>
          <w:numId w:val="46"/>
        </w:numPr>
      </w:pPr>
      <w:r>
        <w:t>Produto_selecionado</w:t>
      </w:r>
    </w:p>
    <w:p w14:paraId="45CFF1F8" w14:textId="1558D575" w:rsidR="000D3A8A" w:rsidRDefault="00272135" w:rsidP="007276D0">
      <w:pPr>
        <w:pStyle w:val="PargrafodaLista"/>
        <w:numPr>
          <w:ilvl w:val="0"/>
          <w:numId w:val="46"/>
        </w:numPr>
      </w:pPr>
      <w:r>
        <w:t>Produto_nao_listado</w:t>
      </w:r>
    </w:p>
    <w:p w14:paraId="3D66A894" w14:textId="2049D825" w:rsidR="00621252" w:rsidRDefault="00621252" w:rsidP="007276D0">
      <w:pPr>
        <w:pStyle w:val="PargrafodaLista"/>
        <w:numPr>
          <w:ilvl w:val="0"/>
          <w:numId w:val="46"/>
        </w:numPr>
      </w:pPr>
      <w:r>
        <w:t>Data_Hora</w:t>
      </w:r>
    </w:p>
    <w:p w14:paraId="2D126010" w14:textId="69B8FD90" w:rsidR="00621252" w:rsidRDefault="00621252" w:rsidP="007276D0">
      <w:pPr>
        <w:pStyle w:val="PargrafodaLista"/>
        <w:numPr>
          <w:ilvl w:val="0"/>
          <w:numId w:val="46"/>
        </w:numPr>
      </w:pPr>
      <w:r>
        <w:t>Cidades_</w:t>
      </w:r>
      <w:r w:rsidR="008021AD">
        <w:t>atendimento</w:t>
      </w:r>
    </w:p>
    <w:p w14:paraId="6BC4FB44" w14:textId="3D355739" w:rsidR="008021AD" w:rsidRDefault="008021AD" w:rsidP="007276D0">
      <w:pPr>
        <w:pStyle w:val="PargrafodaLista"/>
        <w:numPr>
          <w:ilvl w:val="0"/>
          <w:numId w:val="46"/>
        </w:numPr>
      </w:pPr>
      <w:r>
        <w:t>Canais_suporte</w:t>
      </w:r>
    </w:p>
    <w:p w14:paraId="6799553B" w14:textId="77777777" w:rsidR="007276D0" w:rsidRDefault="007276D0" w:rsidP="00CD7934"/>
    <w:p w14:paraId="7F528FFC" w14:textId="1AB5464D" w:rsidR="00CD7934" w:rsidRPr="00CD7934" w:rsidRDefault="00CD7934" w:rsidP="00CD7934">
      <w:pPr>
        <w:pStyle w:val="Ttulo2"/>
      </w:pPr>
      <w:bookmarkStart w:id="15" w:name="_Toc148346175"/>
      <w:r>
        <w:t>Aplicação das váriaveis</w:t>
      </w:r>
      <w:bookmarkEnd w:id="15"/>
    </w:p>
    <w:p w14:paraId="4390D34D" w14:textId="20756976" w:rsidR="007276D0" w:rsidRDefault="002642EE" w:rsidP="007276D0">
      <w:pPr>
        <w:jc w:val="both"/>
      </w:pPr>
      <w:r>
        <w:rPr>
          <w:b/>
          <w:bCs/>
        </w:rPr>
        <w:t>S</w:t>
      </w:r>
      <w:r w:rsidR="007276D0" w:rsidRPr="002642EE">
        <w:rPr>
          <w:b/>
          <w:bCs/>
        </w:rPr>
        <w:t>audacao</w:t>
      </w:r>
      <w:r w:rsidR="007276D0">
        <w:t>: Armazena a mensagem de saudação inicial.</w:t>
      </w:r>
    </w:p>
    <w:p w14:paraId="7744FE96" w14:textId="77777777" w:rsidR="007276D0" w:rsidRDefault="007276D0" w:rsidP="007276D0">
      <w:pPr>
        <w:jc w:val="both"/>
      </w:pPr>
      <w:r w:rsidRPr="002642EE">
        <w:rPr>
          <w:rStyle w:val="nfase"/>
        </w:rPr>
        <w:t>Aplicação:</w:t>
      </w:r>
      <w:r>
        <w:t xml:space="preserve"> Ao iniciar a conversa, o chatbot usa essa variável para cumprimentar o cliente.</w:t>
      </w:r>
    </w:p>
    <w:p w14:paraId="1FB07AAE" w14:textId="77777777" w:rsidR="002642EE" w:rsidRDefault="002642EE" w:rsidP="007276D0">
      <w:pPr>
        <w:jc w:val="both"/>
      </w:pPr>
    </w:p>
    <w:p w14:paraId="2CE7ABA4" w14:textId="6E7624C0" w:rsidR="007276D0" w:rsidRDefault="002642EE" w:rsidP="007276D0">
      <w:pPr>
        <w:jc w:val="both"/>
      </w:pPr>
      <w:r w:rsidRPr="002642EE">
        <w:rPr>
          <w:b/>
          <w:bCs/>
        </w:rPr>
        <w:t>N</w:t>
      </w:r>
      <w:r w:rsidR="007276D0" w:rsidRPr="002642EE">
        <w:rPr>
          <w:b/>
          <w:bCs/>
        </w:rPr>
        <w:t>ome</w:t>
      </w:r>
      <w:r w:rsidR="007276D0">
        <w:t>: Armazena o nome do visitante/cliente.</w:t>
      </w:r>
    </w:p>
    <w:p w14:paraId="6497C718" w14:textId="77777777" w:rsidR="007276D0" w:rsidRDefault="007276D0" w:rsidP="007276D0">
      <w:pPr>
        <w:jc w:val="both"/>
      </w:pPr>
      <w:r w:rsidRPr="002642EE">
        <w:rPr>
          <w:rStyle w:val="nfase"/>
        </w:rPr>
        <w:t>Aplicação:</w:t>
      </w:r>
      <w:r>
        <w:t xml:space="preserve"> Usada para personalizar as interações com o cliente ao longo da conversa.</w:t>
      </w:r>
    </w:p>
    <w:p w14:paraId="098C6036" w14:textId="77777777" w:rsidR="002642EE" w:rsidRDefault="002642EE" w:rsidP="007276D0">
      <w:pPr>
        <w:jc w:val="both"/>
      </w:pPr>
    </w:p>
    <w:p w14:paraId="2DBDD9E2" w14:textId="4E9B9BE7" w:rsidR="007276D0" w:rsidRDefault="002642EE" w:rsidP="007276D0">
      <w:pPr>
        <w:jc w:val="both"/>
      </w:pPr>
      <w:r w:rsidRPr="002642EE">
        <w:rPr>
          <w:b/>
          <w:bCs/>
        </w:rPr>
        <w:t>R</w:t>
      </w:r>
      <w:r w:rsidR="007276D0" w:rsidRPr="002642EE">
        <w:rPr>
          <w:b/>
          <w:bCs/>
        </w:rPr>
        <w:t>espondeu_nome:</w:t>
      </w:r>
      <w:r w:rsidR="007276D0">
        <w:t xml:space="preserve"> Indica se o cliente respondeu ao questionamento sobre o nome.</w:t>
      </w:r>
    </w:p>
    <w:p w14:paraId="616A4FD2" w14:textId="77777777" w:rsidR="007276D0" w:rsidRDefault="007276D0" w:rsidP="007276D0">
      <w:pPr>
        <w:jc w:val="both"/>
      </w:pPr>
      <w:r w:rsidRPr="002642EE">
        <w:rPr>
          <w:rStyle w:val="nfase"/>
        </w:rPr>
        <w:t xml:space="preserve">Aplicação: </w:t>
      </w:r>
      <w:r>
        <w:t>Permite ao chatbot determinar se deve prosseguir para a próxima ação ou repetir o questionamento.</w:t>
      </w:r>
    </w:p>
    <w:p w14:paraId="15E3B528" w14:textId="77777777" w:rsidR="002642EE" w:rsidRDefault="002642EE" w:rsidP="007276D0">
      <w:pPr>
        <w:jc w:val="both"/>
      </w:pPr>
    </w:p>
    <w:p w14:paraId="4685140A" w14:textId="34C822AD" w:rsidR="007276D0" w:rsidRDefault="002642EE" w:rsidP="007276D0">
      <w:pPr>
        <w:jc w:val="both"/>
      </w:pPr>
      <w:r>
        <w:rPr>
          <w:b/>
          <w:bCs/>
        </w:rPr>
        <w:t>L</w:t>
      </w:r>
      <w:r w:rsidR="007276D0" w:rsidRPr="002642EE">
        <w:rPr>
          <w:b/>
          <w:bCs/>
        </w:rPr>
        <w:t>ogin:</w:t>
      </w:r>
      <w:r w:rsidR="007276D0">
        <w:t xml:space="preserve"> Armazena o login fornecido pelo cliente.</w:t>
      </w:r>
    </w:p>
    <w:p w14:paraId="1A6A4107" w14:textId="77777777" w:rsidR="007276D0" w:rsidRDefault="007276D0" w:rsidP="007276D0">
      <w:pPr>
        <w:jc w:val="both"/>
      </w:pPr>
      <w:r w:rsidRPr="002642EE">
        <w:rPr>
          <w:rStyle w:val="nfase"/>
        </w:rPr>
        <w:t>Aplicação:</w:t>
      </w:r>
      <w:r>
        <w:t xml:space="preserve"> Usada para autenticação ou identificação do cliente.</w:t>
      </w:r>
    </w:p>
    <w:p w14:paraId="4ADD3B59" w14:textId="77777777" w:rsidR="00E76032" w:rsidRDefault="00E76032" w:rsidP="00E76032">
      <w:pPr>
        <w:jc w:val="both"/>
      </w:pPr>
    </w:p>
    <w:p w14:paraId="5EFC0EB4" w14:textId="77F59581" w:rsidR="00E76032" w:rsidRDefault="00E76032" w:rsidP="00E76032">
      <w:pPr>
        <w:jc w:val="both"/>
      </w:pPr>
      <w:r w:rsidRPr="00E76032">
        <w:rPr>
          <w:b/>
          <w:bCs/>
        </w:rPr>
        <w:t>S</w:t>
      </w:r>
      <w:r w:rsidRPr="00E76032">
        <w:rPr>
          <w:b/>
          <w:bCs/>
        </w:rPr>
        <w:t>enha_usuario:</w:t>
      </w:r>
      <w:r>
        <w:t xml:space="preserve"> Armazena a senha fornecida pelo cliente.</w:t>
      </w:r>
    </w:p>
    <w:p w14:paraId="08AFAB2F" w14:textId="7F36016E" w:rsidR="00E76032" w:rsidRDefault="00E76032" w:rsidP="00E76032">
      <w:pPr>
        <w:jc w:val="both"/>
      </w:pPr>
      <w:r w:rsidRPr="00E76032">
        <w:rPr>
          <w:rStyle w:val="nfase"/>
        </w:rPr>
        <w:t>Aplicação:</w:t>
      </w:r>
      <w:r>
        <w:t xml:space="preserve"> Usada para autenticar e verificar a identidade do cliente.</w:t>
      </w:r>
    </w:p>
    <w:p w14:paraId="1FB97662" w14:textId="77777777" w:rsidR="002642EE" w:rsidRDefault="002642EE" w:rsidP="007276D0">
      <w:pPr>
        <w:jc w:val="both"/>
      </w:pPr>
    </w:p>
    <w:p w14:paraId="794D7598" w14:textId="498D553B" w:rsidR="007276D0" w:rsidRDefault="002642EE" w:rsidP="007276D0">
      <w:pPr>
        <w:jc w:val="both"/>
      </w:pPr>
      <w:r>
        <w:rPr>
          <w:b/>
          <w:bCs/>
        </w:rPr>
        <w:t>S</w:t>
      </w:r>
      <w:r w:rsidR="007276D0" w:rsidRPr="002642EE">
        <w:rPr>
          <w:b/>
          <w:bCs/>
        </w:rPr>
        <w:t>em_login:</w:t>
      </w:r>
      <w:r w:rsidR="007276D0">
        <w:t xml:space="preserve"> Indica se o cliente não forneceu um login.</w:t>
      </w:r>
    </w:p>
    <w:p w14:paraId="7B31F315" w14:textId="77777777" w:rsidR="007276D0" w:rsidRDefault="007276D0" w:rsidP="007276D0">
      <w:pPr>
        <w:jc w:val="both"/>
      </w:pPr>
      <w:r w:rsidRPr="002642EE">
        <w:rPr>
          <w:rStyle w:val="nfase"/>
        </w:rPr>
        <w:t>Aplicação:</w:t>
      </w:r>
      <w:r>
        <w:t xml:space="preserve"> Permite ao chatbot oferecer opções alternativas, como o uso de contas de terceiros ou o cadastro no site.</w:t>
      </w:r>
    </w:p>
    <w:p w14:paraId="540B0B2F" w14:textId="77777777" w:rsidR="002642EE" w:rsidRDefault="002642EE" w:rsidP="007276D0">
      <w:pPr>
        <w:jc w:val="both"/>
      </w:pPr>
    </w:p>
    <w:p w14:paraId="464776F2" w14:textId="2CF7591A" w:rsidR="007276D0" w:rsidRDefault="002642EE" w:rsidP="007276D0">
      <w:pPr>
        <w:jc w:val="both"/>
      </w:pPr>
      <w:r>
        <w:rPr>
          <w:b/>
          <w:bCs/>
        </w:rPr>
        <w:t>P</w:t>
      </w:r>
      <w:r w:rsidR="007276D0" w:rsidRPr="002642EE">
        <w:rPr>
          <w:b/>
          <w:bCs/>
        </w:rPr>
        <w:t>ergunta_cliente:</w:t>
      </w:r>
      <w:r w:rsidR="007276D0">
        <w:t xml:space="preserve"> Armazena a pergunta ou solicitação feita pelo cliente.</w:t>
      </w:r>
    </w:p>
    <w:p w14:paraId="4254D818" w14:textId="77777777" w:rsidR="007276D0" w:rsidRDefault="007276D0" w:rsidP="007276D0">
      <w:pPr>
        <w:jc w:val="both"/>
      </w:pPr>
      <w:r w:rsidRPr="002642EE">
        <w:rPr>
          <w:rStyle w:val="nfase"/>
        </w:rPr>
        <w:t>Aplicação:</w:t>
      </w:r>
      <w:r>
        <w:t xml:space="preserve"> Usada para entender a consulta e fornecer a resposta apropriada.</w:t>
      </w:r>
    </w:p>
    <w:p w14:paraId="60888CFA" w14:textId="77777777" w:rsidR="002642EE" w:rsidRDefault="002642EE" w:rsidP="007276D0">
      <w:pPr>
        <w:jc w:val="both"/>
      </w:pPr>
    </w:p>
    <w:p w14:paraId="4BF2E2EA" w14:textId="3E5FC6F8" w:rsidR="007276D0" w:rsidRDefault="002642EE" w:rsidP="007276D0">
      <w:pPr>
        <w:jc w:val="both"/>
      </w:pPr>
      <w:r>
        <w:rPr>
          <w:b/>
          <w:bCs/>
        </w:rPr>
        <w:t>P</w:t>
      </w:r>
      <w:r w:rsidR="007276D0" w:rsidRPr="002642EE">
        <w:rPr>
          <w:b/>
          <w:bCs/>
        </w:rPr>
        <w:t>roduto_selecionado:</w:t>
      </w:r>
      <w:r w:rsidR="007276D0">
        <w:t xml:space="preserve"> Armazena a opção de produto selecionada pelo cliente.</w:t>
      </w:r>
    </w:p>
    <w:p w14:paraId="3FF80ED0" w14:textId="77777777" w:rsidR="007276D0" w:rsidRDefault="007276D0" w:rsidP="007276D0">
      <w:pPr>
        <w:jc w:val="both"/>
      </w:pPr>
    </w:p>
    <w:p w14:paraId="2A5D194E" w14:textId="77777777" w:rsidR="007276D0" w:rsidRDefault="007276D0" w:rsidP="007276D0">
      <w:pPr>
        <w:jc w:val="both"/>
      </w:pPr>
      <w:r w:rsidRPr="002642EE">
        <w:rPr>
          <w:rStyle w:val="nfase"/>
        </w:rPr>
        <w:t>Aplicação:</w:t>
      </w:r>
      <w:r>
        <w:t xml:space="preserve"> Utilizada para direcionar o cliente para informações específicas sobre o produto escolhido.</w:t>
      </w:r>
    </w:p>
    <w:p w14:paraId="03AB37E3" w14:textId="77777777" w:rsidR="002642EE" w:rsidRDefault="002642EE" w:rsidP="007276D0">
      <w:pPr>
        <w:jc w:val="both"/>
      </w:pPr>
    </w:p>
    <w:p w14:paraId="50A093B6" w14:textId="4F11C7CF" w:rsidR="007276D0" w:rsidRDefault="002642EE" w:rsidP="007276D0">
      <w:pPr>
        <w:jc w:val="both"/>
      </w:pPr>
      <w:r>
        <w:rPr>
          <w:b/>
          <w:bCs/>
        </w:rPr>
        <w:t>P</w:t>
      </w:r>
      <w:r w:rsidR="007276D0" w:rsidRPr="002642EE">
        <w:rPr>
          <w:b/>
          <w:bCs/>
        </w:rPr>
        <w:t>roduto_nao_listado:</w:t>
      </w:r>
      <w:r w:rsidR="007276D0">
        <w:t xml:space="preserve"> Indica se o cliente fez uma pergunta sobre um produto não listado.</w:t>
      </w:r>
    </w:p>
    <w:p w14:paraId="150821CB" w14:textId="74F376EE" w:rsidR="00CD7934" w:rsidRDefault="007276D0" w:rsidP="007276D0">
      <w:pPr>
        <w:jc w:val="both"/>
      </w:pPr>
      <w:r w:rsidRPr="002642EE">
        <w:rPr>
          <w:rStyle w:val="nfase"/>
        </w:rPr>
        <w:t>Aplicação:</w:t>
      </w:r>
      <w:r>
        <w:t xml:space="preserve"> Permite ao chatbot buscar informações no banco de dados e fornecer uma resposta personalizada.</w:t>
      </w:r>
    </w:p>
    <w:p w14:paraId="75298E91" w14:textId="77777777" w:rsidR="008021AD" w:rsidRDefault="008021AD" w:rsidP="007276D0">
      <w:pPr>
        <w:jc w:val="both"/>
      </w:pPr>
    </w:p>
    <w:p w14:paraId="73AE3976" w14:textId="0E86E65F" w:rsidR="008021AD" w:rsidRDefault="008021AD" w:rsidP="008021AD">
      <w:pPr>
        <w:jc w:val="both"/>
      </w:pPr>
      <w:r w:rsidRPr="008021AD">
        <w:rPr>
          <w:b/>
          <w:bCs/>
        </w:rPr>
        <w:t>D</w:t>
      </w:r>
      <w:r w:rsidRPr="008021AD">
        <w:rPr>
          <w:b/>
          <w:bCs/>
        </w:rPr>
        <w:t>ata_hora:</w:t>
      </w:r>
      <w:r>
        <w:t xml:space="preserve"> Armazena a data e hora da interação com o cliente.</w:t>
      </w:r>
    </w:p>
    <w:p w14:paraId="7DF4F985" w14:textId="77777777" w:rsidR="008021AD" w:rsidRDefault="008021AD" w:rsidP="008021AD">
      <w:pPr>
        <w:jc w:val="both"/>
      </w:pPr>
      <w:r w:rsidRPr="008021AD">
        <w:rPr>
          <w:rStyle w:val="nfase"/>
        </w:rPr>
        <w:t>Aplicação:</w:t>
      </w:r>
      <w:r>
        <w:t xml:space="preserve"> Pode ser usado para registrar e referenciar o momento exato de uma conversa, o que pode ser útil para análise e acompanhamento de interações.</w:t>
      </w:r>
    </w:p>
    <w:p w14:paraId="3FEB3675" w14:textId="77777777" w:rsidR="008021AD" w:rsidRDefault="008021AD" w:rsidP="008021AD">
      <w:pPr>
        <w:jc w:val="both"/>
      </w:pPr>
    </w:p>
    <w:p w14:paraId="3A156FCF" w14:textId="36DC63BE" w:rsidR="008021AD" w:rsidRDefault="008021AD" w:rsidP="008021AD">
      <w:pPr>
        <w:jc w:val="both"/>
      </w:pPr>
      <w:r w:rsidRPr="008021AD">
        <w:rPr>
          <w:b/>
          <w:bCs/>
        </w:rPr>
        <w:t>C</w:t>
      </w:r>
      <w:r w:rsidRPr="008021AD">
        <w:rPr>
          <w:b/>
          <w:bCs/>
        </w:rPr>
        <w:t>idade_atendimento:</w:t>
      </w:r>
      <w:r>
        <w:t xml:space="preserve"> Armazena a cidade em que o atendimento será realizado.</w:t>
      </w:r>
    </w:p>
    <w:p w14:paraId="3972973D" w14:textId="77777777" w:rsidR="008021AD" w:rsidRDefault="008021AD" w:rsidP="008021AD">
      <w:pPr>
        <w:jc w:val="both"/>
      </w:pPr>
      <w:r w:rsidRPr="008021AD">
        <w:rPr>
          <w:rStyle w:val="nfase"/>
        </w:rPr>
        <w:t>Aplicação:</w:t>
      </w:r>
      <w:r>
        <w:t xml:space="preserve"> Permite ao chatbot personalizar as informações com base na localização do cliente, como disponibilidade de serviços ou informações específicas sobre a cidade.</w:t>
      </w:r>
    </w:p>
    <w:p w14:paraId="3D856D61" w14:textId="77777777" w:rsidR="008021AD" w:rsidRDefault="008021AD" w:rsidP="008021AD">
      <w:pPr>
        <w:jc w:val="both"/>
        <w:rPr>
          <w:b/>
          <w:bCs/>
        </w:rPr>
      </w:pPr>
    </w:p>
    <w:p w14:paraId="7C20E057" w14:textId="523B3ACF" w:rsidR="008021AD" w:rsidRDefault="008021AD" w:rsidP="008021AD">
      <w:pPr>
        <w:jc w:val="both"/>
      </w:pPr>
      <w:r w:rsidRPr="008021AD">
        <w:rPr>
          <w:b/>
          <w:bCs/>
        </w:rPr>
        <w:t>C</w:t>
      </w:r>
      <w:r w:rsidRPr="008021AD">
        <w:rPr>
          <w:b/>
          <w:bCs/>
        </w:rPr>
        <w:t>anais_atendimento:</w:t>
      </w:r>
      <w:r>
        <w:t xml:space="preserve"> Armazena os canais de atendimento disponíveis para o cliente (por exemplo, chat, e-mail, telefone,</w:t>
      </w:r>
      <w:r w:rsidR="00FE294A">
        <w:t>WhatsApp, contato com uma pessoa,</w:t>
      </w:r>
      <w:r>
        <w:t xml:space="preserve"> etc.).</w:t>
      </w:r>
    </w:p>
    <w:p w14:paraId="3A8B68BF" w14:textId="29C87729" w:rsidR="008021AD" w:rsidRPr="00CD7934" w:rsidRDefault="008021AD" w:rsidP="008021AD">
      <w:pPr>
        <w:jc w:val="both"/>
      </w:pPr>
      <w:r w:rsidRPr="008021AD">
        <w:rPr>
          <w:rStyle w:val="nfase"/>
        </w:rPr>
        <w:t>Aplicação:</w:t>
      </w:r>
      <w:r>
        <w:t xml:space="preserve"> Utilizada para oferecer opções de contato e informar ao cliente sobre os canais pelos quais ele pode obter suporte ou informações.</w:t>
      </w:r>
    </w:p>
    <w:sectPr w:rsidR="008021AD" w:rsidRPr="00CD7934" w:rsidSect="0099089E">
      <w:footerReference w:type="default" r:id="rId9"/>
      <w:pgSz w:w="11906" w:h="16838" w:code="9"/>
      <w:pgMar w:top="1134" w:right="1134" w:bottom="1134" w:left="1134" w:header="289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222645" w14:textId="77777777" w:rsidR="00DB4AB0" w:rsidRDefault="00DB4AB0">
      <w:pPr>
        <w:spacing w:line="240" w:lineRule="auto"/>
      </w:pPr>
      <w:r>
        <w:separator/>
      </w:r>
    </w:p>
  </w:endnote>
  <w:endnote w:type="continuationSeparator" w:id="0">
    <w:p w14:paraId="5FB2B5E1" w14:textId="77777777" w:rsidR="00DB4AB0" w:rsidRDefault="00DB4AB0">
      <w:pPr>
        <w:spacing w:line="240" w:lineRule="auto"/>
      </w:pPr>
      <w:r>
        <w:continuationSeparator/>
      </w:r>
    </w:p>
  </w:endnote>
  <w:endnote w:type="continuationNotice" w:id="1">
    <w:p w14:paraId="02A47668" w14:textId="77777777" w:rsidR="00DB4AB0" w:rsidRDefault="00DB4AB0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pt-BR"/>
      </w:rPr>
      <w:id w:val="-2002186409"/>
      <w:docPartObj>
        <w:docPartGallery w:val="Page Numbers (Bottom of Page)"/>
        <w:docPartUnique/>
      </w:docPartObj>
    </w:sdtPr>
    <w:sdtContent>
      <w:p w14:paraId="1E513A27" w14:textId="77777777" w:rsidR="005C6D45" w:rsidRPr="00FE387F" w:rsidRDefault="002F25A8">
        <w:pPr>
          <w:pStyle w:val="Rodap"/>
          <w:jc w:val="right"/>
          <w:rPr>
            <w:lang w:val="pt-BR"/>
          </w:rPr>
        </w:pPr>
        <w:r w:rsidRPr="00FE387F">
          <w:rPr>
            <w:lang w:val="pt-BR" w:bidi="pt-BR"/>
          </w:rPr>
          <w:t xml:space="preserve">Página | </w:t>
        </w:r>
        <w:r w:rsidRPr="00FE387F">
          <w:rPr>
            <w:lang w:val="pt-BR" w:bidi="pt-BR"/>
          </w:rPr>
          <w:fldChar w:fldCharType="begin"/>
        </w:r>
        <w:r w:rsidRPr="00FE387F">
          <w:rPr>
            <w:lang w:val="pt-BR" w:bidi="pt-BR"/>
          </w:rPr>
          <w:instrText xml:space="preserve"> PAGE   \* MERGEFORMAT </w:instrText>
        </w:r>
        <w:r w:rsidRPr="00FE387F">
          <w:rPr>
            <w:lang w:val="pt-BR" w:bidi="pt-BR"/>
          </w:rPr>
          <w:fldChar w:fldCharType="separate"/>
        </w:r>
        <w:r w:rsidR="006D6020">
          <w:rPr>
            <w:noProof/>
            <w:lang w:val="pt-BR" w:bidi="pt-BR"/>
          </w:rPr>
          <w:t>7</w:t>
        </w:r>
        <w:r w:rsidRPr="00FE387F">
          <w:rPr>
            <w:noProof/>
            <w:lang w:val="pt-BR" w:bidi="pt-BR"/>
          </w:rPr>
          <w:fldChar w:fldCharType="end"/>
        </w:r>
        <w:r w:rsidRPr="00FE387F">
          <w:rPr>
            <w:lang w:val="pt-BR" w:bidi="pt-BR"/>
          </w:rPr>
          <w:t xml:space="preserve"> </w:t>
        </w:r>
      </w:p>
    </w:sdtContent>
  </w:sdt>
  <w:p w14:paraId="2D30A60A" w14:textId="77777777" w:rsidR="005C6D45" w:rsidRPr="00FE387F" w:rsidRDefault="005C6D45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02FCB3" w14:textId="77777777" w:rsidR="00DB4AB0" w:rsidRDefault="00DB4AB0">
      <w:pPr>
        <w:spacing w:line="240" w:lineRule="auto"/>
      </w:pPr>
      <w:r>
        <w:separator/>
      </w:r>
    </w:p>
  </w:footnote>
  <w:footnote w:type="continuationSeparator" w:id="0">
    <w:p w14:paraId="7D983B74" w14:textId="77777777" w:rsidR="00DB4AB0" w:rsidRDefault="00DB4AB0">
      <w:pPr>
        <w:spacing w:line="240" w:lineRule="auto"/>
      </w:pPr>
      <w:r>
        <w:continuationSeparator/>
      </w:r>
    </w:p>
  </w:footnote>
  <w:footnote w:type="continuationNotice" w:id="1">
    <w:p w14:paraId="79C8511D" w14:textId="77777777" w:rsidR="00DB4AB0" w:rsidRDefault="00DB4AB0">
      <w:pPr>
        <w:spacing w:before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E17484"/>
    <w:multiLevelType w:val="multilevel"/>
    <w:tmpl w:val="8BFC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6E3702E"/>
    <w:multiLevelType w:val="hybridMultilevel"/>
    <w:tmpl w:val="4ACC02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590B07"/>
    <w:multiLevelType w:val="hybridMultilevel"/>
    <w:tmpl w:val="A2FC10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8A7335"/>
    <w:multiLevelType w:val="hybridMultilevel"/>
    <w:tmpl w:val="44501D32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3BD04B2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1E77534"/>
    <w:multiLevelType w:val="hybridMultilevel"/>
    <w:tmpl w:val="49827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1E1316"/>
    <w:multiLevelType w:val="multilevel"/>
    <w:tmpl w:val="04090023"/>
    <w:styleLink w:val="Artigoseo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B430886"/>
    <w:multiLevelType w:val="hybridMultilevel"/>
    <w:tmpl w:val="3B4A13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7C446E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769327F"/>
    <w:multiLevelType w:val="hybridMultilevel"/>
    <w:tmpl w:val="3D429A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3311FD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5AF656CA"/>
    <w:multiLevelType w:val="hybridMultilevel"/>
    <w:tmpl w:val="1C067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2A268C"/>
    <w:multiLevelType w:val="multilevel"/>
    <w:tmpl w:val="EE60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E4794B"/>
    <w:multiLevelType w:val="hybridMultilevel"/>
    <w:tmpl w:val="91364AF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1243D5"/>
    <w:multiLevelType w:val="multilevel"/>
    <w:tmpl w:val="22404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619756A"/>
    <w:multiLevelType w:val="hybridMultilevel"/>
    <w:tmpl w:val="BBE23E2A"/>
    <w:lvl w:ilvl="0" w:tplc="E952A26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4C77C6"/>
    <w:multiLevelType w:val="multilevel"/>
    <w:tmpl w:val="FA005712"/>
    <w:lvl w:ilvl="0">
      <w:start w:val="1"/>
      <w:numFmt w:val="decimal"/>
      <w:pStyle w:val="Numerada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27" w15:restartNumberingAfterBreak="0">
    <w:nsid w:val="7C226EBA"/>
    <w:multiLevelType w:val="multilevel"/>
    <w:tmpl w:val="4E58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E670469"/>
    <w:multiLevelType w:val="hybridMultilevel"/>
    <w:tmpl w:val="FF2492B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4644464">
    <w:abstractNumId w:val="26"/>
  </w:num>
  <w:num w:numId="2" w16cid:durableId="47847039">
    <w:abstractNumId w:val="26"/>
    <w:lvlOverride w:ilvl="0">
      <w:startOverride w:val="1"/>
    </w:lvlOverride>
  </w:num>
  <w:num w:numId="3" w16cid:durableId="794980250">
    <w:abstractNumId w:val="26"/>
  </w:num>
  <w:num w:numId="4" w16cid:durableId="1031105180">
    <w:abstractNumId w:val="26"/>
    <w:lvlOverride w:ilvl="0">
      <w:startOverride w:val="1"/>
    </w:lvlOverride>
  </w:num>
  <w:num w:numId="5" w16cid:durableId="1571576528">
    <w:abstractNumId w:val="8"/>
  </w:num>
  <w:num w:numId="6" w16cid:durableId="2056850602">
    <w:abstractNumId w:val="26"/>
    <w:lvlOverride w:ilvl="0">
      <w:startOverride w:val="1"/>
    </w:lvlOverride>
  </w:num>
  <w:num w:numId="7" w16cid:durableId="113182257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60396779">
    <w:abstractNumId w:val="10"/>
  </w:num>
  <w:num w:numId="9" w16cid:durableId="2009868026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701974406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99916307">
    <w:abstractNumId w:val="7"/>
  </w:num>
  <w:num w:numId="12" w16cid:durableId="1501769329">
    <w:abstractNumId w:val="6"/>
  </w:num>
  <w:num w:numId="13" w16cid:durableId="1265964709">
    <w:abstractNumId w:val="5"/>
  </w:num>
  <w:num w:numId="14" w16cid:durableId="996883645">
    <w:abstractNumId w:val="4"/>
  </w:num>
  <w:num w:numId="15" w16cid:durableId="1292127937">
    <w:abstractNumId w:val="3"/>
  </w:num>
  <w:num w:numId="16" w16cid:durableId="648485349">
    <w:abstractNumId w:val="2"/>
  </w:num>
  <w:num w:numId="17" w16cid:durableId="290674537">
    <w:abstractNumId w:val="1"/>
  </w:num>
  <w:num w:numId="18" w16cid:durableId="971599950">
    <w:abstractNumId w:val="0"/>
  </w:num>
  <w:num w:numId="19" w16cid:durableId="679158210">
    <w:abstractNumId w:val="27"/>
  </w:num>
  <w:num w:numId="20" w16cid:durableId="106193413">
    <w:abstractNumId w:val="9"/>
  </w:num>
  <w:num w:numId="21" w16cid:durableId="793333091">
    <w:abstractNumId w:val="24"/>
  </w:num>
  <w:num w:numId="22" w16cid:durableId="1145243107">
    <w:abstractNumId w:val="22"/>
  </w:num>
  <w:num w:numId="23" w16cid:durableId="614366622">
    <w:abstractNumId w:val="21"/>
  </w:num>
  <w:num w:numId="24" w16cid:durableId="1782258665">
    <w:abstractNumId w:val="15"/>
  </w:num>
  <w:num w:numId="25" w16cid:durableId="641425393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661273949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594363723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9250906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267033263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522545403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92325194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2014335740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742071514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792626029">
    <w:abstractNumId w:val="18"/>
  </w:num>
  <w:num w:numId="35" w16cid:durableId="1195075798">
    <w:abstractNumId w:val="20"/>
  </w:num>
  <w:num w:numId="36" w16cid:durableId="1821724438">
    <w:abstractNumId w:val="16"/>
  </w:num>
  <w:num w:numId="37" w16cid:durableId="598366846">
    <w:abstractNumId w:val="17"/>
  </w:num>
  <w:num w:numId="38" w16cid:durableId="1421489895">
    <w:abstractNumId w:val="25"/>
  </w:num>
  <w:num w:numId="39" w16cid:durableId="6044601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9357496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031304962">
    <w:abstractNumId w:val="14"/>
  </w:num>
  <w:num w:numId="42" w16cid:durableId="2105687493">
    <w:abstractNumId w:val="11"/>
  </w:num>
  <w:num w:numId="43" w16cid:durableId="1873372527">
    <w:abstractNumId w:val="13"/>
  </w:num>
  <w:num w:numId="44" w16cid:durableId="1755667046">
    <w:abstractNumId w:val="12"/>
  </w:num>
  <w:num w:numId="45" w16cid:durableId="586155424">
    <w:abstractNumId w:val="28"/>
  </w:num>
  <w:num w:numId="46" w16cid:durableId="162673695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pt-BR" w:vendorID="64" w:dllVersion="0" w:nlCheck="1" w:checkStyle="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433"/>
    <w:rsid w:val="00000110"/>
    <w:rsid w:val="0000058E"/>
    <w:rsid w:val="0000666E"/>
    <w:rsid w:val="00016748"/>
    <w:rsid w:val="00031937"/>
    <w:rsid w:val="0006567E"/>
    <w:rsid w:val="000718AD"/>
    <w:rsid w:val="000760DB"/>
    <w:rsid w:val="000939CF"/>
    <w:rsid w:val="000A5A90"/>
    <w:rsid w:val="000B62BA"/>
    <w:rsid w:val="000D2E5D"/>
    <w:rsid w:val="000D3A8A"/>
    <w:rsid w:val="000E3FB3"/>
    <w:rsid w:val="000F00E7"/>
    <w:rsid w:val="001026F8"/>
    <w:rsid w:val="00140A39"/>
    <w:rsid w:val="001451B9"/>
    <w:rsid w:val="0016766E"/>
    <w:rsid w:val="00170063"/>
    <w:rsid w:val="00175643"/>
    <w:rsid w:val="001B2338"/>
    <w:rsid w:val="001C2AAD"/>
    <w:rsid w:val="002061A9"/>
    <w:rsid w:val="00217B64"/>
    <w:rsid w:val="0023090F"/>
    <w:rsid w:val="00235579"/>
    <w:rsid w:val="002423D3"/>
    <w:rsid w:val="00257FAA"/>
    <w:rsid w:val="00263938"/>
    <w:rsid w:val="002642EE"/>
    <w:rsid w:val="00272135"/>
    <w:rsid w:val="0028584C"/>
    <w:rsid w:val="00287D35"/>
    <w:rsid w:val="002940E6"/>
    <w:rsid w:val="002A0AB2"/>
    <w:rsid w:val="002A271E"/>
    <w:rsid w:val="002B5407"/>
    <w:rsid w:val="002D3719"/>
    <w:rsid w:val="002E634B"/>
    <w:rsid w:val="002E78EB"/>
    <w:rsid w:val="002E7E1C"/>
    <w:rsid w:val="002F25A8"/>
    <w:rsid w:val="003000E1"/>
    <w:rsid w:val="003069D4"/>
    <w:rsid w:val="0033274D"/>
    <w:rsid w:val="003407A9"/>
    <w:rsid w:val="00340DC9"/>
    <w:rsid w:val="00350BD5"/>
    <w:rsid w:val="00360117"/>
    <w:rsid w:val="0039102E"/>
    <w:rsid w:val="003C508E"/>
    <w:rsid w:val="003D1962"/>
    <w:rsid w:val="003E4263"/>
    <w:rsid w:val="00420EB1"/>
    <w:rsid w:val="004378BD"/>
    <w:rsid w:val="00444F02"/>
    <w:rsid w:val="00490CC6"/>
    <w:rsid w:val="004F05F9"/>
    <w:rsid w:val="0051056B"/>
    <w:rsid w:val="0053619A"/>
    <w:rsid w:val="00546C00"/>
    <w:rsid w:val="005509B2"/>
    <w:rsid w:val="00550A76"/>
    <w:rsid w:val="005556DB"/>
    <w:rsid w:val="005C6D45"/>
    <w:rsid w:val="005D247D"/>
    <w:rsid w:val="005D58F7"/>
    <w:rsid w:val="005E456F"/>
    <w:rsid w:val="00610E49"/>
    <w:rsid w:val="00617D63"/>
    <w:rsid w:val="00621252"/>
    <w:rsid w:val="00633B96"/>
    <w:rsid w:val="0063445B"/>
    <w:rsid w:val="00636734"/>
    <w:rsid w:val="00643D1A"/>
    <w:rsid w:val="0065163F"/>
    <w:rsid w:val="00674588"/>
    <w:rsid w:val="006A7B57"/>
    <w:rsid w:val="006D0771"/>
    <w:rsid w:val="006D44C5"/>
    <w:rsid w:val="006D6020"/>
    <w:rsid w:val="007032F3"/>
    <w:rsid w:val="007070BB"/>
    <w:rsid w:val="00710EAA"/>
    <w:rsid w:val="00713672"/>
    <w:rsid w:val="00716DB5"/>
    <w:rsid w:val="00717A13"/>
    <w:rsid w:val="007276D0"/>
    <w:rsid w:val="0073562D"/>
    <w:rsid w:val="00740D31"/>
    <w:rsid w:val="007738F5"/>
    <w:rsid w:val="00775412"/>
    <w:rsid w:val="00777433"/>
    <w:rsid w:val="007B07DE"/>
    <w:rsid w:val="007E5D8B"/>
    <w:rsid w:val="008021AD"/>
    <w:rsid w:val="008270A2"/>
    <w:rsid w:val="008343AF"/>
    <w:rsid w:val="008448D2"/>
    <w:rsid w:val="00853F77"/>
    <w:rsid w:val="00881556"/>
    <w:rsid w:val="00885CE1"/>
    <w:rsid w:val="008907FF"/>
    <w:rsid w:val="008B574D"/>
    <w:rsid w:val="008B696C"/>
    <w:rsid w:val="008B6BEE"/>
    <w:rsid w:val="008D4802"/>
    <w:rsid w:val="008E2925"/>
    <w:rsid w:val="008F78D7"/>
    <w:rsid w:val="009200C1"/>
    <w:rsid w:val="0092623A"/>
    <w:rsid w:val="00934AD0"/>
    <w:rsid w:val="0094213A"/>
    <w:rsid w:val="00945BE4"/>
    <w:rsid w:val="00980085"/>
    <w:rsid w:val="00987860"/>
    <w:rsid w:val="0099089E"/>
    <w:rsid w:val="00997127"/>
    <w:rsid w:val="009A46D6"/>
    <w:rsid w:val="009D216F"/>
    <w:rsid w:val="009D3248"/>
    <w:rsid w:val="00A10925"/>
    <w:rsid w:val="00A1683D"/>
    <w:rsid w:val="00A65E8A"/>
    <w:rsid w:val="00A7766A"/>
    <w:rsid w:val="00A81467"/>
    <w:rsid w:val="00A87896"/>
    <w:rsid w:val="00A944B6"/>
    <w:rsid w:val="00AC1EE7"/>
    <w:rsid w:val="00AC7AB6"/>
    <w:rsid w:val="00AD5A8A"/>
    <w:rsid w:val="00AE73DD"/>
    <w:rsid w:val="00AF7EE3"/>
    <w:rsid w:val="00B0520C"/>
    <w:rsid w:val="00B21FD9"/>
    <w:rsid w:val="00B256A8"/>
    <w:rsid w:val="00B5072C"/>
    <w:rsid w:val="00B51C04"/>
    <w:rsid w:val="00B650C6"/>
    <w:rsid w:val="00B81F1D"/>
    <w:rsid w:val="00BA63C2"/>
    <w:rsid w:val="00BB341F"/>
    <w:rsid w:val="00BC6939"/>
    <w:rsid w:val="00BD0BC4"/>
    <w:rsid w:val="00BE1875"/>
    <w:rsid w:val="00BE45C8"/>
    <w:rsid w:val="00BF2331"/>
    <w:rsid w:val="00BF7463"/>
    <w:rsid w:val="00C30889"/>
    <w:rsid w:val="00C35CD1"/>
    <w:rsid w:val="00C90A2E"/>
    <w:rsid w:val="00C96552"/>
    <w:rsid w:val="00CA7A38"/>
    <w:rsid w:val="00CC5861"/>
    <w:rsid w:val="00CD7934"/>
    <w:rsid w:val="00D25337"/>
    <w:rsid w:val="00D30B81"/>
    <w:rsid w:val="00D3649E"/>
    <w:rsid w:val="00D635CE"/>
    <w:rsid w:val="00D65327"/>
    <w:rsid w:val="00D70F5D"/>
    <w:rsid w:val="00DB4AB0"/>
    <w:rsid w:val="00DB7E8B"/>
    <w:rsid w:val="00DD634F"/>
    <w:rsid w:val="00DF0FDA"/>
    <w:rsid w:val="00E142DA"/>
    <w:rsid w:val="00E16F51"/>
    <w:rsid w:val="00E76032"/>
    <w:rsid w:val="00E8745D"/>
    <w:rsid w:val="00EA0A97"/>
    <w:rsid w:val="00EA6E5C"/>
    <w:rsid w:val="00EB0B6E"/>
    <w:rsid w:val="00EC3FE9"/>
    <w:rsid w:val="00EC455E"/>
    <w:rsid w:val="00EE0C10"/>
    <w:rsid w:val="00EE2A70"/>
    <w:rsid w:val="00EE70C1"/>
    <w:rsid w:val="00F169E1"/>
    <w:rsid w:val="00F32BEC"/>
    <w:rsid w:val="00F41A92"/>
    <w:rsid w:val="00F54A72"/>
    <w:rsid w:val="00F77B79"/>
    <w:rsid w:val="00F866A8"/>
    <w:rsid w:val="00F86CEA"/>
    <w:rsid w:val="00F87E04"/>
    <w:rsid w:val="00FA493A"/>
    <w:rsid w:val="00FB35C9"/>
    <w:rsid w:val="00FB5B59"/>
    <w:rsid w:val="00FC318F"/>
    <w:rsid w:val="00FC73BC"/>
    <w:rsid w:val="00FD1D72"/>
    <w:rsid w:val="00FE294A"/>
    <w:rsid w:val="00FE387F"/>
    <w:rsid w:val="00FF5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9F09EB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387F"/>
    <w:rPr>
      <w:rFonts w:ascii="Segoe UI" w:hAnsi="Segoe UI" w:cs="Segoe UI"/>
    </w:rPr>
  </w:style>
  <w:style w:type="paragraph" w:styleId="Ttulo1">
    <w:name w:val="heading 1"/>
    <w:basedOn w:val="Normal"/>
    <w:link w:val="Ttulo1Char"/>
    <w:uiPriority w:val="1"/>
    <w:qFormat/>
    <w:rsid w:val="00FE387F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="Segoe UI Light" w:eastAsiaTheme="majorEastAsia" w:hAnsi="Segoe UI Light" w:cs="Segoe UI Light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Ttulo2">
    <w:name w:val="heading 2"/>
    <w:basedOn w:val="Normal"/>
    <w:next w:val="Normal"/>
    <w:link w:val="Ttulo2Char"/>
    <w:uiPriority w:val="1"/>
    <w:unhideWhenUsed/>
    <w:qFormat/>
    <w:rsid w:val="00FE387F"/>
    <w:pPr>
      <w:keepNext/>
      <w:keepLines/>
      <w:spacing w:before="120"/>
      <w:outlineLvl w:val="1"/>
    </w:pPr>
    <w:rPr>
      <w:rFonts w:ascii="Segoe UI Light" w:eastAsiaTheme="majorEastAsia" w:hAnsi="Segoe UI Light" w:cs="Segoe UI Light"/>
      <w:color w:val="1F4E79" w:themeColor="accent1" w:themeShade="80"/>
      <w:sz w:val="36"/>
      <w:szCs w:val="26"/>
    </w:rPr>
  </w:style>
  <w:style w:type="paragraph" w:styleId="Ttulo3">
    <w:name w:val="heading 3"/>
    <w:basedOn w:val="Normal"/>
    <w:next w:val="Normal"/>
    <w:link w:val="Ttulo3Char"/>
    <w:uiPriority w:val="1"/>
    <w:unhideWhenUsed/>
    <w:qFormat/>
    <w:rsid w:val="00FE387F"/>
    <w:pPr>
      <w:keepNext/>
      <w:keepLines/>
      <w:spacing w:before="40"/>
      <w:outlineLvl w:val="2"/>
    </w:pPr>
    <w:rPr>
      <w:rFonts w:ascii="Segoe UI Light" w:eastAsiaTheme="majorEastAsia" w:hAnsi="Segoe UI Light" w:cs="Segoe UI Light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1"/>
    <w:unhideWhenUsed/>
    <w:qFormat/>
    <w:rsid w:val="00FE387F"/>
    <w:pPr>
      <w:keepNext/>
      <w:keepLines/>
      <w:spacing w:before="40"/>
      <w:outlineLvl w:val="3"/>
    </w:pPr>
    <w:rPr>
      <w:rFonts w:ascii="Segoe UI Light" w:eastAsiaTheme="majorEastAsia" w:hAnsi="Segoe UI Light" w:cs="Segoe UI Light"/>
      <w:i/>
      <w:iCs/>
      <w:color w:val="1F4E79" w:themeColor="accent1" w:themeShade="80"/>
    </w:rPr>
  </w:style>
  <w:style w:type="paragraph" w:styleId="Ttulo5">
    <w:name w:val="heading 5"/>
    <w:basedOn w:val="Normal"/>
    <w:next w:val="Normal"/>
    <w:link w:val="Ttulo5Char"/>
    <w:uiPriority w:val="1"/>
    <w:semiHidden/>
    <w:unhideWhenUsed/>
    <w:qFormat/>
    <w:rsid w:val="00FE387F"/>
    <w:pPr>
      <w:keepNext/>
      <w:keepLines/>
      <w:spacing w:before="40"/>
      <w:outlineLvl w:val="4"/>
    </w:pPr>
    <w:rPr>
      <w:rFonts w:ascii="Segoe UI Light" w:eastAsiaTheme="majorEastAsia" w:hAnsi="Segoe UI Light" w:cs="Segoe UI Light"/>
      <w:color w:val="1F4E79" w:themeColor="accent1" w:themeShade="80"/>
    </w:rPr>
  </w:style>
  <w:style w:type="paragraph" w:styleId="Ttulo6">
    <w:name w:val="heading 6"/>
    <w:basedOn w:val="Normal"/>
    <w:next w:val="Normal"/>
    <w:link w:val="Ttulo6Char"/>
    <w:uiPriority w:val="1"/>
    <w:semiHidden/>
    <w:unhideWhenUsed/>
    <w:qFormat/>
    <w:rsid w:val="00FE387F"/>
    <w:pPr>
      <w:keepNext/>
      <w:keepLines/>
      <w:spacing w:before="40"/>
      <w:outlineLvl w:val="5"/>
    </w:pPr>
    <w:rPr>
      <w:rFonts w:ascii="Segoe UI Light" w:eastAsiaTheme="majorEastAsia" w:hAnsi="Segoe UI Light" w:cs="Segoe UI Light"/>
      <w:b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1"/>
    <w:semiHidden/>
    <w:unhideWhenUsed/>
    <w:qFormat/>
    <w:rsid w:val="00FE387F"/>
    <w:pPr>
      <w:keepNext/>
      <w:keepLines/>
      <w:spacing w:before="40"/>
      <w:outlineLvl w:val="6"/>
    </w:pPr>
    <w:rPr>
      <w:rFonts w:ascii="Segoe UI Light" w:eastAsiaTheme="majorEastAsia" w:hAnsi="Segoe UI Light" w:cs="Segoe UI Light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1"/>
    <w:semiHidden/>
    <w:unhideWhenUsed/>
    <w:qFormat/>
    <w:rsid w:val="00FE387F"/>
    <w:pPr>
      <w:keepNext/>
      <w:keepLines/>
      <w:spacing w:before="40"/>
      <w:outlineLvl w:val="7"/>
    </w:pPr>
    <w:rPr>
      <w:rFonts w:ascii="Segoe UI Light" w:eastAsiaTheme="majorEastAsia" w:hAnsi="Segoe UI Light" w:cs="Segoe UI Light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1"/>
    <w:semiHidden/>
    <w:unhideWhenUsed/>
    <w:qFormat/>
    <w:rsid w:val="00FE387F"/>
    <w:pPr>
      <w:keepNext/>
      <w:keepLines/>
      <w:spacing w:before="40"/>
      <w:outlineLvl w:val="8"/>
    </w:pPr>
    <w:rPr>
      <w:rFonts w:ascii="Segoe UI Light" w:eastAsiaTheme="majorEastAsia" w:hAnsi="Segoe UI Light" w:cs="Segoe UI Light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1"/>
    <w:rsid w:val="00FE387F"/>
    <w:rPr>
      <w:rFonts w:ascii="Segoe UI Light" w:eastAsiaTheme="majorEastAsia" w:hAnsi="Segoe UI Light" w:cs="Segoe UI Light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Cabealho">
    <w:name w:val="header"/>
    <w:basedOn w:val="Normal"/>
    <w:link w:val="CabealhoChar"/>
    <w:uiPriority w:val="99"/>
    <w:unhideWhenUsed/>
    <w:rsid w:val="00FE387F"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CabealhoChar">
    <w:name w:val="Cabeçalho Char"/>
    <w:basedOn w:val="Fontepargpadro"/>
    <w:link w:val="Cabealho"/>
    <w:uiPriority w:val="99"/>
    <w:rsid w:val="00FE387F"/>
    <w:rPr>
      <w:rFonts w:ascii="Segoe UI" w:eastAsiaTheme="minorEastAsia" w:hAnsi="Segoe UI" w:cs="Segoe UI"/>
      <w:color w:val="3B3838" w:themeColor="background2" w:themeShade="40"/>
      <w:sz w:val="24"/>
    </w:rPr>
  </w:style>
  <w:style w:type="paragraph" w:styleId="Numerada">
    <w:name w:val="List Number"/>
    <w:basedOn w:val="Normal"/>
    <w:link w:val="NumeradaChar"/>
    <w:uiPriority w:val="10"/>
    <w:qFormat/>
    <w:rsid w:val="00FE387F"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tulo">
    <w:name w:val="Title"/>
    <w:basedOn w:val="Normal"/>
    <w:link w:val="TtuloChar"/>
    <w:uiPriority w:val="1"/>
    <w:qFormat/>
    <w:rsid w:val="00FE387F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="Segoe UI Light" w:eastAsiaTheme="majorEastAsia" w:hAnsi="Segoe UI Light" w:cs="Segoe UI Light"/>
      <w:color w:val="FFFFFF" w:themeColor="background1"/>
      <w:spacing w:val="-10"/>
      <w:kern w:val="28"/>
      <w:sz w:val="96"/>
      <w:szCs w:val="56"/>
    </w:rPr>
  </w:style>
  <w:style w:type="character" w:customStyle="1" w:styleId="TtuloChar">
    <w:name w:val="Título Char"/>
    <w:basedOn w:val="Fontepargpadro"/>
    <w:link w:val="Ttulo"/>
    <w:uiPriority w:val="1"/>
    <w:rsid w:val="00FE387F"/>
    <w:rPr>
      <w:rFonts w:ascii="Segoe UI Light" w:eastAsiaTheme="majorEastAsia" w:hAnsi="Segoe UI Light" w:cs="Segoe UI Light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tulo">
    <w:name w:val="Subtitle"/>
    <w:basedOn w:val="Normal"/>
    <w:next w:val="Normal"/>
    <w:link w:val="SubttuloChar"/>
    <w:uiPriority w:val="11"/>
    <w:qFormat/>
    <w:rsid w:val="00FE387F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="Segoe UI Light" w:eastAsiaTheme="minorEastAsia" w:hAnsi="Segoe UI Light" w:cs="Segoe UI Light"/>
      <w:color w:val="FFFFFF" w:themeColor="background1"/>
      <w:spacing w:val="15"/>
      <w:sz w:val="36"/>
    </w:rPr>
  </w:style>
  <w:style w:type="character" w:customStyle="1" w:styleId="SubttuloChar">
    <w:name w:val="Subtítulo Char"/>
    <w:basedOn w:val="Fontepargpadro"/>
    <w:link w:val="Subttulo"/>
    <w:uiPriority w:val="11"/>
    <w:rsid w:val="00FE387F"/>
    <w:rPr>
      <w:rFonts w:ascii="Segoe UI Light" w:eastAsiaTheme="minorEastAsia" w:hAnsi="Segoe UI Light" w:cs="Segoe UI Light"/>
      <w:color w:val="FFFFFF" w:themeColor="background1"/>
      <w:spacing w:val="15"/>
      <w:sz w:val="36"/>
      <w:shd w:val="clear" w:color="auto" w:fill="2B579A" w:themeFill="accent5"/>
    </w:rPr>
  </w:style>
  <w:style w:type="table" w:styleId="Tabelacomgrade">
    <w:name w:val="Table Grid"/>
    <w:basedOn w:val="Tabelanormal"/>
    <w:uiPriority w:val="39"/>
    <w:rsid w:val="00FE387F"/>
    <w:pPr>
      <w:spacing w:line="240" w:lineRule="auto"/>
    </w:pPr>
    <w:rPr>
      <w:rFonts w:ascii="Arial" w:hAnsi="Arial" w:cs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E38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FE387F"/>
    <w:pPr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E387F"/>
    <w:rPr>
      <w:rFonts w:ascii="Segoe UI" w:hAnsi="Segoe UI" w:cs="Segoe UI"/>
    </w:rPr>
  </w:style>
  <w:style w:type="character" w:styleId="nfaseIntensa">
    <w:name w:val="Intense Emphasis"/>
    <w:basedOn w:val="Fontepargpadro"/>
    <w:uiPriority w:val="21"/>
    <w:qFormat/>
    <w:rsid w:val="00FE387F"/>
    <w:rPr>
      <w:rFonts w:ascii="Segoe UI" w:hAnsi="Segoe UI" w:cs="Segoe UI"/>
      <w:i/>
      <w:iCs/>
      <w:color w:val="2B579A" w:themeColor="accent5"/>
    </w:rPr>
  </w:style>
  <w:style w:type="table" w:styleId="TabeladeGrade1Clara">
    <w:name w:val="Grid Table 1 Light"/>
    <w:basedOn w:val="Tabelanormal"/>
    <w:uiPriority w:val="46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4-nfase5">
    <w:name w:val="Grid Table 4 Accent 5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Grade1Clara-nfase6">
    <w:name w:val="Grid Table 1 Light Accent 6"/>
    <w:basedOn w:val="Tabelanormal"/>
    <w:uiPriority w:val="46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5Escura">
    <w:name w:val="Grid Table 5 Dark"/>
    <w:basedOn w:val="Tabelanormal"/>
    <w:uiPriority w:val="50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4">
    <w:name w:val="Grid Table 4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1Clara-nfase1">
    <w:name w:val="Grid Table 1 Light Accent 1"/>
    <w:basedOn w:val="Tabelanormal"/>
    <w:uiPriority w:val="46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2Char">
    <w:name w:val="Título 2 Char"/>
    <w:basedOn w:val="Fontepargpadro"/>
    <w:link w:val="Ttulo2"/>
    <w:uiPriority w:val="1"/>
    <w:rsid w:val="00FE387F"/>
    <w:rPr>
      <w:rFonts w:ascii="Segoe UI Light" w:eastAsiaTheme="majorEastAsia" w:hAnsi="Segoe UI Light" w:cs="Segoe UI Light"/>
      <w:color w:val="1F4E79" w:themeColor="accent1" w:themeShade="80"/>
      <w:sz w:val="36"/>
      <w:szCs w:val="26"/>
    </w:rPr>
  </w:style>
  <w:style w:type="paragraph" w:styleId="Commarcadores">
    <w:name w:val="List Bullet"/>
    <w:basedOn w:val="Normal"/>
    <w:uiPriority w:val="11"/>
    <w:qFormat/>
    <w:rsid w:val="00FE387F"/>
    <w:pPr>
      <w:numPr>
        <w:numId w:val="5"/>
      </w:numPr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E387F"/>
    <w:pPr>
      <w:spacing w:line="240" w:lineRule="auto"/>
    </w:pPr>
    <w:rPr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E387F"/>
    <w:rPr>
      <w:rFonts w:ascii="Segoe UI" w:hAnsi="Segoe UI" w:cs="Segoe UI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FE387F"/>
    <w:rPr>
      <w:rFonts w:ascii="Segoe UI" w:hAnsi="Segoe UI" w:cs="Segoe UI"/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E387F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E387F"/>
    <w:rPr>
      <w:rFonts w:ascii="Segoe UI" w:hAnsi="Segoe UI" w:cs="Segoe UI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E387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E387F"/>
    <w:rPr>
      <w:rFonts w:ascii="Segoe UI" w:hAnsi="Segoe UI" w:cs="Segoe UI"/>
      <w:b/>
      <w:bCs/>
      <w:szCs w:val="20"/>
    </w:rPr>
  </w:style>
  <w:style w:type="character" w:styleId="Hyperlink">
    <w:name w:val="Hyperlink"/>
    <w:basedOn w:val="Fontepargpadro"/>
    <w:uiPriority w:val="99"/>
    <w:unhideWhenUsed/>
    <w:rsid w:val="00FE387F"/>
    <w:rPr>
      <w:rFonts w:ascii="Segoe UI" w:hAnsi="Segoe UI" w:cs="Segoe UI"/>
      <w:color w:val="0563C1" w:themeColor="hyperlink"/>
      <w:u w:val="single"/>
    </w:rPr>
  </w:style>
  <w:style w:type="character" w:styleId="nfase">
    <w:name w:val="Emphasis"/>
    <w:basedOn w:val="Fontepargpadro"/>
    <w:uiPriority w:val="3"/>
    <w:qFormat/>
    <w:rsid w:val="00FE387F"/>
    <w:rPr>
      <w:rFonts w:ascii="Segoe UI" w:hAnsi="Segoe UI" w:cs="Segoe UI"/>
      <w:b/>
      <w:iCs/>
      <w:color w:val="BF0000" w:themeColor="accent2" w:themeShade="BF"/>
    </w:rPr>
  </w:style>
  <w:style w:type="character" w:styleId="HiperlinkVisitado">
    <w:name w:val="FollowedHyperlink"/>
    <w:basedOn w:val="Fontepargpadro"/>
    <w:uiPriority w:val="99"/>
    <w:semiHidden/>
    <w:unhideWhenUsed/>
    <w:rsid w:val="00FE387F"/>
    <w:rPr>
      <w:rFonts w:ascii="Segoe UI" w:hAnsi="Segoe UI" w:cs="Segoe UI"/>
      <w:color w:val="954F72" w:themeColor="followedHyperlink"/>
      <w:u w:val="single"/>
    </w:rPr>
  </w:style>
  <w:style w:type="character" w:styleId="Forte">
    <w:name w:val="Strong"/>
    <w:basedOn w:val="Fontepargpadro"/>
    <w:uiPriority w:val="4"/>
    <w:qFormat/>
    <w:rsid w:val="00FE387F"/>
    <w:rPr>
      <w:rFonts w:ascii="Segoe UI" w:hAnsi="Segoe UI" w:cs="Segoe UI"/>
      <w:b/>
      <w:bCs/>
      <w:color w:val="2B579A" w:themeColor="accent5"/>
    </w:rPr>
  </w:style>
  <w:style w:type="paragraph" w:customStyle="1" w:styleId="Ttulo1QuebradePgina">
    <w:name w:val="Título 1 – Quebra de Página"/>
    <w:basedOn w:val="Normal"/>
    <w:uiPriority w:val="6"/>
    <w:qFormat/>
    <w:rsid w:val="00FE387F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="Segoe UI Light" w:hAnsi="Segoe UI Light" w:cs="Segoe UI Light"/>
      <w:color w:val="3B3838" w:themeColor="background2" w:themeShade="40"/>
      <w:sz w:val="52"/>
    </w:rPr>
  </w:style>
  <w:style w:type="paragraph" w:customStyle="1" w:styleId="Imagem">
    <w:name w:val="Imagem"/>
    <w:basedOn w:val="Normal"/>
    <w:uiPriority w:val="22"/>
    <w:qFormat/>
    <w:rsid w:val="00FE387F"/>
    <w:pPr>
      <w:spacing w:before="240"/>
    </w:pPr>
    <w:rPr>
      <w:noProof/>
    </w:rPr>
  </w:style>
  <w:style w:type="paragraph" w:styleId="Bibliografia">
    <w:name w:val="Bibliography"/>
    <w:basedOn w:val="Normal"/>
    <w:next w:val="Normal"/>
    <w:uiPriority w:val="37"/>
    <w:semiHidden/>
    <w:unhideWhenUsed/>
    <w:rsid w:val="00FE387F"/>
  </w:style>
  <w:style w:type="paragraph" w:styleId="CabealhodoSumrio">
    <w:name w:val="TOC Heading"/>
    <w:basedOn w:val="Ttulo1"/>
    <w:next w:val="Normal"/>
    <w:uiPriority w:val="39"/>
    <w:unhideWhenUsed/>
    <w:qFormat/>
    <w:rsid w:val="00FE387F"/>
    <w:pPr>
      <w:outlineLvl w:val="9"/>
    </w:pPr>
    <w:rPr>
      <w:kern w:val="0"/>
      <w:szCs w:val="32"/>
      <w14:ligatures w14:val="none"/>
      <w14:numForm w14:val="default"/>
    </w:rPr>
  </w:style>
  <w:style w:type="paragraph" w:styleId="Textoembloco">
    <w:name w:val="Block Text"/>
    <w:basedOn w:val="Normal"/>
    <w:uiPriority w:val="99"/>
    <w:semiHidden/>
    <w:unhideWhenUsed/>
    <w:rsid w:val="00FE387F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FE387F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FE387F"/>
    <w:rPr>
      <w:rFonts w:ascii="Segoe UI" w:hAnsi="Segoe UI" w:cs="Segoe UI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FE387F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FE387F"/>
    <w:rPr>
      <w:rFonts w:ascii="Segoe UI" w:hAnsi="Segoe UI" w:cs="Segoe UI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FE387F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FE387F"/>
    <w:rPr>
      <w:rFonts w:ascii="Segoe UI" w:hAnsi="Segoe UI" w:cs="Segoe UI"/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FE387F"/>
    <w:pPr>
      <w:spacing w:after="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FE387F"/>
    <w:rPr>
      <w:rFonts w:ascii="Segoe UI" w:hAnsi="Segoe UI" w:cs="Segoe UI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FE387F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FE387F"/>
    <w:rPr>
      <w:rFonts w:ascii="Segoe UI" w:hAnsi="Segoe UI" w:cs="Segoe UI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FE387F"/>
    <w:pPr>
      <w:spacing w:after="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FE387F"/>
    <w:rPr>
      <w:rFonts w:ascii="Segoe UI" w:hAnsi="Segoe UI" w:cs="Segoe UI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FE387F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FE387F"/>
    <w:rPr>
      <w:rFonts w:ascii="Segoe UI" w:hAnsi="Segoe UI" w:cs="Segoe UI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FE387F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FE387F"/>
    <w:rPr>
      <w:rFonts w:ascii="Segoe UI" w:hAnsi="Segoe UI" w:cs="Segoe UI"/>
      <w:szCs w:val="16"/>
    </w:rPr>
  </w:style>
  <w:style w:type="character" w:styleId="TtulodoLivro">
    <w:name w:val="Book Title"/>
    <w:basedOn w:val="Fontepargpadro"/>
    <w:uiPriority w:val="33"/>
    <w:semiHidden/>
    <w:unhideWhenUsed/>
    <w:qFormat/>
    <w:rsid w:val="00FE387F"/>
    <w:rPr>
      <w:rFonts w:ascii="Segoe UI" w:hAnsi="Segoe UI" w:cs="Segoe UI"/>
      <w:b/>
      <w:bCs/>
      <w:i/>
      <w:iCs/>
      <w:spacing w:val="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E387F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FE387F"/>
    <w:pPr>
      <w:spacing w:before="0"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FE387F"/>
    <w:rPr>
      <w:rFonts w:ascii="Segoe UI" w:hAnsi="Segoe UI" w:cs="Segoe UI"/>
    </w:rPr>
  </w:style>
  <w:style w:type="table" w:styleId="GradeColorida">
    <w:name w:val="Colorful Grid"/>
    <w:basedOn w:val="Tabelanormal"/>
    <w:uiPriority w:val="73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Escura">
    <w:name w:val="Dark List"/>
    <w:basedOn w:val="Tabelanormal"/>
    <w:uiPriority w:val="70"/>
    <w:semiHidden/>
    <w:unhideWhenUsed/>
    <w:rsid w:val="00FE387F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FE387F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FE387F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FE387F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FE387F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FE387F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FE387F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FE387F"/>
  </w:style>
  <w:style w:type="character" w:customStyle="1" w:styleId="DataChar">
    <w:name w:val="Data Char"/>
    <w:basedOn w:val="Fontepargpadro"/>
    <w:link w:val="Data"/>
    <w:uiPriority w:val="99"/>
    <w:semiHidden/>
    <w:rsid w:val="00FE387F"/>
    <w:rPr>
      <w:rFonts w:ascii="Segoe UI" w:hAnsi="Segoe UI" w:cs="Segoe UI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FE387F"/>
    <w:pPr>
      <w:spacing w:before="0" w:line="240" w:lineRule="auto"/>
    </w:pPr>
    <w:rPr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FE387F"/>
    <w:rPr>
      <w:rFonts w:ascii="Segoe UI" w:hAnsi="Segoe UI" w:cs="Segoe UI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FE387F"/>
    <w:pPr>
      <w:spacing w:before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FE387F"/>
    <w:rPr>
      <w:rFonts w:ascii="Segoe UI" w:hAnsi="Segoe UI" w:cs="Segoe UI"/>
    </w:rPr>
  </w:style>
  <w:style w:type="character" w:styleId="Refdenotadefim">
    <w:name w:val="endnote reference"/>
    <w:basedOn w:val="Fontepargpadro"/>
    <w:uiPriority w:val="99"/>
    <w:semiHidden/>
    <w:unhideWhenUsed/>
    <w:rsid w:val="00FE387F"/>
    <w:rPr>
      <w:rFonts w:ascii="Segoe UI" w:hAnsi="Segoe UI" w:cs="Segoe UI"/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E387F"/>
    <w:pPr>
      <w:spacing w:before="0"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FE387F"/>
    <w:rPr>
      <w:rFonts w:ascii="Segoe UI" w:hAnsi="Segoe UI" w:cs="Segoe UI"/>
      <w:szCs w:val="20"/>
    </w:rPr>
  </w:style>
  <w:style w:type="paragraph" w:styleId="Destinatrio">
    <w:name w:val="envelope address"/>
    <w:basedOn w:val="Normal"/>
    <w:uiPriority w:val="99"/>
    <w:semiHidden/>
    <w:unhideWhenUsed/>
    <w:rsid w:val="00FE387F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="Segoe UI Light" w:eastAsiaTheme="majorEastAsia" w:hAnsi="Segoe UI Light" w:cs="Segoe UI Light"/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FE387F"/>
    <w:rPr>
      <w:rFonts w:ascii="Segoe UI" w:hAnsi="Segoe UI" w:cs="Segoe UI"/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FE387F"/>
    <w:pPr>
      <w:spacing w:before="0"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FE387F"/>
    <w:rPr>
      <w:rFonts w:ascii="Segoe UI" w:hAnsi="Segoe UI" w:cs="Segoe UI"/>
      <w:szCs w:val="20"/>
    </w:rPr>
  </w:style>
  <w:style w:type="table" w:styleId="TabeladeGrade1Clara-nfase2">
    <w:name w:val="Grid Table 1 Light Accent 2"/>
    <w:basedOn w:val="Tabelanormal"/>
    <w:uiPriority w:val="46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4-nfase1">
    <w:name w:val="Grid Table 4 Accent 1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6">
    <w:name w:val="Grid Table 4 Accent 6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-nfase1">
    <w:name w:val="Grid Table 5 Dark Accent 1"/>
    <w:basedOn w:val="Tabelanormal"/>
    <w:uiPriority w:val="50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FE387F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FE387F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FE387F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FE387F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FE387F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FE387F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FE387F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FE387F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FE387F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FE387F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FE387F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FE387F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FE387F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FE387F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tulo3Char">
    <w:name w:val="Título 3 Char"/>
    <w:basedOn w:val="Fontepargpadro"/>
    <w:link w:val="Ttulo3"/>
    <w:uiPriority w:val="1"/>
    <w:rsid w:val="00FE387F"/>
    <w:rPr>
      <w:rFonts w:ascii="Segoe UI Light" w:eastAsiaTheme="majorEastAsia" w:hAnsi="Segoe UI Light" w:cs="Segoe UI Light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1"/>
    <w:rsid w:val="00FE387F"/>
    <w:rPr>
      <w:rFonts w:ascii="Segoe UI Light" w:eastAsiaTheme="majorEastAsia" w:hAnsi="Segoe UI Light" w:cs="Segoe UI Light"/>
      <w:i/>
      <w:iCs/>
      <w:color w:val="1F4E79" w:themeColor="accent1" w:themeShade="80"/>
    </w:rPr>
  </w:style>
  <w:style w:type="character" w:customStyle="1" w:styleId="Ttulo5Char">
    <w:name w:val="Título 5 Char"/>
    <w:basedOn w:val="Fontepargpadro"/>
    <w:link w:val="Ttulo5"/>
    <w:uiPriority w:val="1"/>
    <w:semiHidden/>
    <w:rsid w:val="00FE387F"/>
    <w:rPr>
      <w:rFonts w:ascii="Segoe UI Light" w:eastAsiaTheme="majorEastAsia" w:hAnsi="Segoe UI Light" w:cs="Segoe UI Light"/>
      <w:color w:val="1F4E79" w:themeColor="accent1" w:themeShade="80"/>
    </w:rPr>
  </w:style>
  <w:style w:type="character" w:customStyle="1" w:styleId="Ttulo6Char">
    <w:name w:val="Título 6 Char"/>
    <w:basedOn w:val="Fontepargpadro"/>
    <w:link w:val="Ttulo6"/>
    <w:uiPriority w:val="1"/>
    <w:semiHidden/>
    <w:rsid w:val="00FE387F"/>
    <w:rPr>
      <w:rFonts w:ascii="Segoe UI Light" w:eastAsiaTheme="majorEastAsia" w:hAnsi="Segoe UI Light" w:cs="Segoe UI Light"/>
      <w:b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1"/>
    <w:semiHidden/>
    <w:rsid w:val="00FE387F"/>
    <w:rPr>
      <w:rFonts w:ascii="Segoe UI Light" w:eastAsiaTheme="majorEastAsia" w:hAnsi="Segoe UI Light" w:cs="Segoe UI Light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1"/>
    <w:semiHidden/>
    <w:rsid w:val="00FE387F"/>
    <w:rPr>
      <w:rFonts w:ascii="Segoe UI Light" w:eastAsiaTheme="majorEastAsia" w:hAnsi="Segoe UI Light" w:cs="Segoe UI Light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1"/>
    <w:semiHidden/>
    <w:rsid w:val="00FE387F"/>
    <w:rPr>
      <w:rFonts w:ascii="Segoe UI Light" w:eastAsiaTheme="majorEastAsia" w:hAnsi="Segoe UI Light" w:cs="Segoe UI Light"/>
      <w:i/>
      <w:iCs/>
      <w:color w:val="272727" w:themeColor="text1" w:themeTint="D8"/>
      <w:szCs w:val="21"/>
    </w:rPr>
  </w:style>
  <w:style w:type="character" w:styleId="AcrnimoHTML">
    <w:name w:val="HTML Acronym"/>
    <w:basedOn w:val="Fontepargpadro"/>
    <w:uiPriority w:val="99"/>
    <w:semiHidden/>
    <w:unhideWhenUsed/>
    <w:rsid w:val="00FE387F"/>
    <w:rPr>
      <w:rFonts w:ascii="Segoe UI" w:hAnsi="Segoe UI" w:cs="Segoe UI"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FE387F"/>
    <w:pPr>
      <w:spacing w:before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FE387F"/>
    <w:rPr>
      <w:rFonts w:ascii="Segoe UI" w:hAnsi="Segoe UI" w:cs="Segoe UI"/>
      <w:i/>
      <w:iCs/>
    </w:rPr>
  </w:style>
  <w:style w:type="character" w:styleId="CitaoHTML">
    <w:name w:val="HTML Cite"/>
    <w:basedOn w:val="Fontepargpadro"/>
    <w:uiPriority w:val="99"/>
    <w:semiHidden/>
    <w:unhideWhenUsed/>
    <w:rsid w:val="00FE387F"/>
    <w:rPr>
      <w:rFonts w:ascii="Segoe UI" w:hAnsi="Segoe UI" w:cs="Segoe UI"/>
      <w:i/>
      <w:iCs/>
    </w:rPr>
  </w:style>
  <w:style w:type="character" w:styleId="CdigoHTML">
    <w:name w:val="HTML Code"/>
    <w:basedOn w:val="Fontepargpadro"/>
    <w:uiPriority w:val="99"/>
    <w:semiHidden/>
    <w:unhideWhenUsed/>
    <w:rsid w:val="00FE387F"/>
    <w:rPr>
      <w:rFonts w:ascii="Consolas" w:hAnsi="Consolas" w:cs="Segoe UI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FE387F"/>
    <w:rPr>
      <w:rFonts w:ascii="Segoe UI" w:hAnsi="Segoe UI" w:cs="Segoe UI"/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FE387F"/>
    <w:rPr>
      <w:rFonts w:ascii="Consolas" w:hAnsi="Consolas" w:cs="Segoe UI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E387F"/>
    <w:pPr>
      <w:spacing w:before="0" w:line="240" w:lineRule="auto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E387F"/>
    <w:rPr>
      <w:rFonts w:ascii="Consolas" w:hAnsi="Consolas" w:cs="Segoe UI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FE387F"/>
    <w:rPr>
      <w:rFonts w:ascii="Consolas" w:hAnsi="Consolas" w:cs="Segoe UI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FE387F"/>
    <w:rPr>
      <w:rFonts w:ascii="Consolas" w:hAnsi="Consolas" w:cs="Segoe UI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FE387F"/>
    <w:rPr>
      <w:rFonts w:ascii="Segoe UI" w:hAnsi="Segoe UI" w:cs="Segoe UI"/>
      <w:i/>
      <w:iCs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FE387F"/>
    <w:pPr>
      <w:spacing w:before="0" w:line="240" w:lineRule="auto"/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FE387F"/>
    <w:pPr>
      <w:spacing w:before="0" w:line="240" w:lineRule="auto"/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FE387F"/>
    <w:pPr>
      <w:spacing w:before="0" w:line="240" w:lineRule="auto"/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FE387F"/>
    <w:pPr>
      <w:spacing w:before="0" w:line="240" w:lineRule="auto"/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FE387F"/>
    <w:pPr>
      <w:spacing w:before="0" w:line="240" w:lineRule="auto"/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FE387F"/>
    <w:pPr>
      <w:spacing w:before="0" w:line="240" w:lineRule="auto"/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FE387F"/>
    <w:pPr>
      <w:spacing w:before="0" w:line="240" w:lineRule="auto"/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FE387F"/>
    <w:pPr>
      <w:spacing w:before="0" w:line="240" w:lineRule="auto"/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FE387F"/>
    <w:pPr>
      <w:spacing w:before="0" w:line="240" w:lineRule="auto"/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FE387F"/>
    <w:rPr>
      <w:rFonts w:ascii="Segoe UI Light" w:eastAsiaTheme="majorEastAsia" w:hAnsi="Segoe UI Light" w:cs="Segoe UI Light"/>
      <w:b/>
      <w:bCs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FE387F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FE387F"/>
    <w:rPr>
      <w:rFonts w:ascii="Segoe UI" w:hAnsi="Segoe UI" w:cs="Segoe UI"/>
      <w:i/>
      <w:iCs/>
      <w:color w:val="1F4E79" w:themeColor="accent1" w:themeShade="80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FE387F"/>
    <w:rPr>
      <w:rFonts w:ascii="Segoe UI" w:hAnsi="Segoe UI" w:cs="Segoe UI"/>
      <w:b/>
      <w:bCs/>
      <w:caps w:val="0"/>
      <w:smallCaps/>
      <w:color w:val="1F4E79" w:themeColor="accent1" w:themeShade="80"/>
      <w:spacing w:val="0"/>
    </w:rPr>
  </w:style>
  <w:style w:type="table" w:styleId="GradeClara">
    <w:name w:val="Light Grid"/>
    <w:basedOn w:val="Tabelanormal"/>
    <w:uiPriority w:val="62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FE387F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FE387F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FE387F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FE387F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FE387F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FE387F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FE387F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FE387F"/>
    <w:rPr>
      <w:rFonts w:ascii="Segoe UI" w:hAnsi="Segoe UI" w:cs="Segoe UI"/>
    </w:rPr>
  </w:style>
  <w:style w:type="paragraph" w:styleId="Lista">
    <w:name w:val="List"/>
    <w:basedOn w:val="Normal"/>
    <w:uiPriority w:val="99"/>
    <w:semiHidden/>
    <w:unhideWhenUsed/>
    <w:rsid w:val="00FE387F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FE387F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FE387F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FE387F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FE387F"/>
    <w:pPr>
      <w:ind w:left="1800" w:hanging="360"/>
      <w:contextualSpacing/>
    </w:pPr>
  </w:style>
  <w:style w:type="paragraph" w:styleId="Commarcadores2">
    <w:name w:val="List Bullet 2"/>
    <w:basedOn w:val="Normal"/>
    <w:uiPriority w:val="99"/>
    <w:semiHidden/>
    <w:unhideWhenUsed/>
    <w:rsid w:val="00FE387F"/>
    <w:pPr>
      <w:numPr>
        <w:numId w:val="11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FE387F"/>
    <w:pPr>
      <w:numPr>
        <w:numId w:val="12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FE387F"/>
    <w:pPr>
      <w:numPr>
        <w:numId w:val="13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FE387F"/>
    <w:pPr>
      <w:numPr>
        <w:numId w:val="14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FE387F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FE387F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FE387F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FE387F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FE387F"/>
    <w:pPr>
      <w:spacing w:after="120"/>
      <w:ind w:left="1800"/>
      <w:contextualSpacing/>
    </w:pPr>
  </w:style>
  <w:style w:type="paragraph" w:styleId="Numerada2">
    <w:name w:val="List Number 2"/>
    <w:basedOn w:val="Normal"/>
    <w:uiPriority w:val="99"/>
    <w:semiHidden/>
    <w:unhideWhenUsed/>
    <w:rsid w:val="00FE387F"/>
    <w:pPr>
      <w:numPr>
        <w:numId w:val="15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FE387F"/>
    <w:pPr>
      <w:numPr>
        <w:numId w:val="16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FE387F"/>
    <w:pPr>
      <w:numPr>
        <w:numId w:val="17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FE387F"/>
    <w:pPr>
      <w:numPr>
        <w:numId w:val="18"/>
      </w:numPr>
      <w:contextualSpacing/>
    </w:pPr>
  </w:style>
  <w:style w:type="paragraph" w:styleId="PargrafodaLista">
    <w:name w:val="List Paragraph"/>
    <w:basedOn w:val="Normal"/>
    <w:uiPriority w:val="34"/>
    <w:unhideWhenUsed/>
    <w:qFormat/>
    <w:rsid w:val="00FE387F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FE387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FE387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FE387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FE387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FE387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FE387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FE387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FE387F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FE387F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FE387F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FE387F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FE387F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FE387F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FE387F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FE387F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FE387F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FE387F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FE387F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FE387F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FE387F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FE387F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FE387F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FE387F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FE387F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FE387F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FE387F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FE387F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FE387F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FE387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FE387F"/>
    <w:rPr>
      <w:rFonts w:ascii="Consolas" w:hAnsi="Consolas" w:cs="Consolas"/>
      <w:szCs w:val="20"/>
    </w:rPr>
  </w:style>
  <w:style w:type="table" w:styleId="GradeMdia1">
    <w:name w:val="Medium Grid 1"/>
    <w:basedOn w:val="Tabelanormal"/>
    <w:uiPriority w:val="67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FE387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="Segoe UI Light" w:eastAsiaTheme="majorEastAsia" w:hAnsi="Segoe UI Light" w:cs="Segoe UI Light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FE387F"/>
    <w:rPr>
      <w:rFonts w:ascii="Segoe UI Light" w:eastAsiaTheme="majorEastAsia" w:hAnsi="Segoe UI Light" w:cs="Segoe UI Light"/>
      <w:sz w:val="24"/>
      <w:szCs w:val="24"/>
      <w:shd w:val="pct20" w:color="auto" w:fill="auto"/>
    </w:rPr>
  </w:style>
  <w:style w:type="paragraph" w:styleId="SemEspaamento">
    <w:name w:val="No Spacing"/>
    <w:link w:val="SemEspaamentoChar"/>
    <w:uiPriority w:val="1"/>
    <w:unhideWhenUsed/>
    <w:qFormat/>
    <w:rsid w:val="00FE387F"/>
    <w:pPr>
      <w:spacing w:before="0" w:line="240" w:lineRule="auto"/>
    </w:pPr>
    <w:rPr>
      <w:rFonts w:ascii="Segoe UI" w:hAnsi="Segoe UI" w:cs="Segoe UI"/>
    </w:rPr>
  </w:style>
  <w:style w:type="paragraph" w:styleId="Recuonormal">
    <w:name w:val="Normal Indent"/>
    <w:basedOn w:val="Normal"/>
    <w:uiPriority w:val="99"/>
    <w:semiHidden/>
    <w:unhideWhenUsed/>
    <w:rsid w:val="00FE387F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FE387F"/>
    <w:pPr>
      <w:spacing w:before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FE387F"/>
    <w:rPr>
      <w:rFonts w:ascii="Segoe UI" w:hAnsi="Segoe UI" w:cs="Segoe UI"/>
    </w:rPr>
  </w:style>
  <w:style w:type="character" w:styleId="Nmerodepgina">
    <w:name w:val="page number"/>
    <w:basedOn w:val="Fontepargpadro"/>
    <w:uiPriority w:val="99"/>
    <w:semiHidden/>
    <w:unhideWhenUsed/>
    <w:rsid w:val="00FE387F"/>
    <w:rPr>
      <w:rFonts w:ascii="Segoe UI" w:hAnsi="Segoe UI" w:cs="Segoe UI"/>
    </w:rPr>
  </w:style>
  <w:style w:type="character" w:styleId="TextodoEspaoReservado">
    <w:name w:val="Placeholder Text"/>
    <w:basedOn w:val="Fontepargpadro"/>
    <w:uiPriority w:val="99"/>
    <w:semiHidden/>
    <w:rsid w:val="00FE387F"/>
    <w:rPr>
      <w:rFonts w:ascii="Segoe UI" w:hAnsi="Segoe UI" w:cs="Segoe UI"/>
      <w:color w:val="595959" w:themeColor="text1" w:themeTint="A6"/>
    </w:rPr>
  </w:style>
  <w:style w:type="table" w:styleId="SimplesTabela1">
    <w:name w:val="Plain Table 1"/>
    <w:basedOn w:val="Tabelanormal"/>
    <w:uiPriority w:val="41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FE387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FE387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FE387F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FE387F"/>
    <w:pPr>
      <w:spacing w:before="0" w:line="240" w:lineRule="auto"/>
    </w:pPr>
    <w:rPr>
      <w:rFonts w:ascii="Consolas" w:hAnsi="Consolas" w:cs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FE387F"/>
    <w:rPr>
      <w:rFonts w:ascii="Consolas" w:hAnsi="Consolas" w:cs="Consolas"/>
      <w:szCs w:val="2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FE387F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FE387F"/>
    <w:rPr>
      <w:rFonts w:ascii="Segoe UI" w:hAnsi="Segoe UI" w:cs="Segoe UI"/>
      <w:i/>
      <w:iCs/>
      <w:color w:val="404040" w:themeColor="text1" w:themeTint="BF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FE387F"/>
  </w:style>
  <w:style w:type="character" w:customStyle="1" w:styleId="SaudaoChar">
    <w:name w:val="Saudação Char"/>
    <w:basedOn w:val="Fontepargpadro"/>
    <w:link w:val="Saudao"/>
    <w:uiPriority w:val="99"/>
    <w:semiHidden/>
    <w:rsid w:val="00FE387F"/>
    <w:rPr>
      <w:rFonts w:ascii="Segoe UI" w:hAnsi="Segoe UI" w:cs="Segoe UI"/>
    </w:rPr>
  </w:style>
  <w:style w:type="paragraph" w:styleId="Assinatura">
    <w:name w:val="Signature"/>
    <w:basedOn w:val="Normal"/>
    <w:link w:val="AssinaturaChar"/>
    <w:uiPriority w:val="99"/>
    <w:semiHidden/>
    <w:unhideWhenUsed/>
    <w:rsid w:val="00FE387F"/>
    <w:pPr>
      <w:spacing w:before="0" w:line="240" w:lineRule="auto"/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FE387F"/>
    <w:rPr>
      <w:rFonts w:ascii="Segoe UI" w:hAnsi="Segoe UI" w:cs="Segoe UI"/>
    </w:rPr>
  </w:style>
  <w:style w:type="character" w:styleId="nfaseSutil">
    <w:name w:val="Subtle Emphasis"/>
    <w:basedOn w:val="Fontepargpadro"/>
    <w:uiPriority w:val="19"/>
    <w:semiHidden/>
    <w:unhideWhenUsed/>
    <w:qFormat/>
    <w:rsid w:val="00FE387F"/>
    <w:rPr>
      <w:rFonts w:ascii="Segoe UI" w:hAnsi="Segoe UI" w:cs="Segoe UI"/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FE387F"/>
    <w:rPr>
      <w:rFonts w:ascii="Segoe UI" w:hAnsi="Segoe UI" w:cs="Segoe UI"/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FE387F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FE387F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FE387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FE387F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FE387F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FE387F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FE387F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FE387F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FE387F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FE387F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FE387F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FE387F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FE387F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FE387F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FE387F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FE387F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FE387F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FE387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FE387F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FE387F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FE387F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FE387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FE387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FE387F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FE387F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FE387F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FE387F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FE387F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FE387F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FE387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FE387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FE387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FE387F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FE387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FE387F"/>
    <w:pPr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FE387F"/>
  </w:style>
  <w:style w:type="table" w:styleId="Tabelaprofissional">
    <w:name w:val="Table Professional"/>
    <w:basedOn w:val="Tabelanormal"/>
    <w:uiPriority w:val="99"/>
    <w:semiHidden/>
    <w:unhideWhenUsed/>
    <w:rsid w:val="00FE387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unhideWhenUsed/>
    <w:rsid w:val="00FE387F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FE387F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FE387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FE387F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FE387F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FE38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FE387F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FE387F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FE387F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FE387F"/>
    <w:pPr>
      <w:spacing w:before="120"/>
    </w:pPr>
    <w:rPr>
      <w:rFonts w:ascii="Segoe UI Light" w:eastAsiaTheme="majorEastAsia" w:hAnsi="Segoe UI Light" w:cs="Segoe UI Light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FE387F"/>
    <w:pPr>
      <w:spacing w:after="100"/>
    </w:pPr>
    <w:rPr>
      <w:noProof/>
    </w:rPr>
  </w:style>
  <w:style w:type="paragraph" w:styleId="Sumrio2">
    <w:name w:val="toc 2"/>
    <w:basedOn w:val="Normal"/>
    <w:next w:val="Normal"/>
    <w:autoRedefine/>
    <w:uiPriority w:val="39"/>
    <w:unhideWhenUsed/>
    <w:rsid w:val="00FE387F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FE387F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FE387F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FE387F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FE387F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FE387F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FE387F"/>
    <w:pPr>
      <w:spacing w:after="100"/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FE387F"/>
    <w:pPr>
      <w:spacing w:after="100"/>
      <w:ind w:left="1760"/>
    </w:pPr>
  </w:style>
  <w:style w:type="character" w:customStyle="1" w:styleId="UnresolvedMention1">
    <w:name w:val="Unresolved Mention1"/>
    <w:basedOn w:val="Fontepargpadro"/>
    <w:uiPriority w:val="99"/>
    <w:unhideWhenUsed/>
    <w:rsid w:val="00FE387F"/>
    <w:rPr>
      <w:rFonts w:ascii="Segoe UI" w:hAnsi="Segoe UI" w:cs="Segoe UI"/>
      <w:color w:val="605E5C"/>
      <w:shd w:val="clear" w:color="auto" w:fill="E1DFDD"/>
    </w:rPr>
  </w:style>
  <w:style w:type="character" w:customStyle="1" w:styleId="Mention1">
    <w:name w:val="Mention1"/>
    <w:basedOn w:val="Fontepargpadro"/>
    <w:uiPriority w:val="99"/>
    <w:unhideWhenUsed/>
    <w:rsid w:val="00FE387F"/>
    <w:rPr>
      <w:rFonts w:ascii="Segoe UI" w:hAnsi="Segoe UI" w:cs="Segoe UI"/>
      <w:color w:val="2B579A"/>
      <w:shd w:val="clear" w:color="auto" w:fill="E1DFDD"/>
    </w:rPr>
  </w:style>
  <w:style w:type="paragraph" w:styleId="Reviso">
    <w:name w:val="Revision"/>
    <w:hidden/>
    <w:uiPriority w:val="99"/>
    <w:semiHidden/>
    <w:rsid w:val="00FE387F"/>
    <w:pPr>
      <w:spacing w:before="0" w:line="240" w:lineRule="auto"/>
    </w:pPr>
  </w:style>
  <w:style w:type="paragraph" w:customStyle="1" w:styleId="ExperimentarClich">
    <w:name w:val="Experimentar Clichê"/>
    <w:basedOn w:val="Normal"/>
    <w:rsid w:val="00FE387F"/>
    <w:pPr>
      <w:ind w:left="720" w:right="720"/>
    </w:pPr>
    <w:rPr>
      <w:i/>
      <w:color w:val="595959" w:themeColor="text1" w:themeTint="A6"/>
    </w:rPr>
  </w:style>
  <w:style w:type="paragraph" w:customStyle="1" w:styleId="nfasedecitao">
    <w:name w:val="Ênfase de citação"/>
    <w:basedOn w:val="Normal"/>
    <w:next w:val="Normal"/>
    <w:link w:val="Caracteredenfasedecitao"/>
    <w:qFormat/>
    <w:rsid w:val="00FE387F"/>
    <w:rPr>
      <w:rFonts w:eastAsiaTheme="minorEastAsia"/>
      <w:i/>
      <w:color w:val="3B3838" w:themeColor="background2" w:themeShade="40"/>
    </w:rPr>
  </w:style>
  <w:style w:type="character" w:customStyle="1" w:styleId="NumeradaChar">
    <w:name w:val="Numerada Char"/>
    <w:basedOn w:val="Fontepargpadro"/>
    <w:link w:val="Numerada"/>
    <w:uiPriority w:val="10"/>
    <w:rsid w:val="00FE387F"/>
    <w:rPr>
      <w:rFonts w:ascii="Segoe UI" w:eastAsiaTheme="minorEastAsia" w:hAnsi="Segoe UI" w:cs="Segoe UI"/>
      <w:color w:val="3B3838" w:themeColor="background2" w:themeShade="40"/>
    </w:rPr>
  </w:style>
  <w:style w:type="character" w:customStyle="1" w:styleId="Caracteredenfasedecitao">
    <w:name w:val="Caractere de ênfase de citação"/>
    <w:basedOn w:val="NumeradaChar"/>
    <w:link w:val="nfasedecitao"/>
    <w:rsid w:val="00FE387F"/>
    <w:rPr>
      <w:rFonts w:ascii="Segoe UI" w:eastAsiaTheme="minorEastAsia" w:hAnsi="Segoe UI" w:cs="Segoe UI"/>
      <w:i/>
      <w:color w:val="3B3838" w:themeColor="background2" w:themeShade="40"/>
    </w:rPr>
  </w:style>
  <w:style w:type="numbering" w:styleId="111111">
    <w:name w:val="Outline List 2"/>
    <w:basedOn w:val="Semlista"/>
    <w:uiPriority w:val="99"/>
    <w:semiHidden/>
    <w:unhideWhenUsed/>
    <w:rsid w:val="00FE387F"/>
    <w:pPr>
      <w:numPr>
        <w:numId w:val="34"/>
      </w:numPr>
    </w:pPr>
  </w:style>
  <w:style w:type="numbering" w:styleId="1ai">
    <w:name w:val="Outline List 1"/>
    <w:basedOn w:val="Semlista"/>
    <w:uiPriority w:val="99"/>
    <w:semiHidden/>
    <w:unhideWhenUsed/>
    <w:rsid w:val="00FE387F"/>
    <w:pPr>
      <w:numPr>
        <w:numId w:val="35"/>
      </w:numPr>
    </w:pPr>
  </w:style>
  <w:style w:type="numbering" w:styleId="Artigoseo">
    <w:name w:val="Outline List 3"/>
    <w:basedOn w:val="Semlista"/>
    <w:uiPriority w:val="99"/>
    <w:semiHidden/>
    <w:unhideWhenUsed/>
    <w:rsid w:val="00FE387F"/>
    <w:pPr>
      <w:numPr>
        <w:numId w:val="36"/>
      </w:numPr>
    </w:pPr>
  </w:style>
  <w:style w:type="character" w:customStyle="1" w:styleId="Hashtag1">
    <w:name w:val="Hashtag1"/>
    <w:basedOn w:val="Fontepargpadro"/>
    <w:uiPriority w:val="99"/>
    <w:semiHidden/>
    <w:unhideWhenUsed/>
    <w:rsid w:val="00FE387F"/>
    <w:rPr>
      <w:rFonts w:ascii="Segoe UI" w:hAnsi="Segoe UI" w:cs="Segoe UI"/>
      <w:color w:val="2B579A"/>
      <w:shd w:val="clear" w:color="auto" w:fill="E1DFDD"/>
    </w:rPr>
  </w:style>
  <w:style w:type="character" w:customStyle="1" w:styleId="SmartHyperlink1">
    <w:name w:val="Smart Hyperlink1"/>
    <w:basedOn w:val="Fontepargpadro"/>
    <w:uiPriority w:val="99"/>
    <w:semiHidden/>
    <w:unhideWhenUsed/>
    <w:rsid w:val="00FE387F"/>
    <w:rPr>
      <w:rFonts w:ascii="Segoe UI" w:hAnsi="Segoe UI" w:cs="Segoe UI"/>
      <w:u w:val="dotted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99089E"/>
    <w:rPr>
      <w:rFonts w:ascii="Segoe UI" w:hAnsi="Segoe UI" w:cs="Segoe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109627\AppData\Local\Microsoft\Office\16.0\DTS\pt-BR%7bF1191F01-1F9F-4EA4-A037-0F05BFE6D5B2%7d\%7b75F85FBE-C4A3-4DB5-BB74-C414E0098965%7dtf45325165_win32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AAF38D-FB06-46AB-897F-12F184F59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{75F85FBE-C4A3-4DB5-BB74-C414E0098965}tf45325165_win32.dotx</Template>
  <TotalTime>0</TotalTime>
  <Pages>11</Pages>
  <Words>2039</Words>
  <Characters>11014</Characters>
  <Application>Microsoft Office Word</Application>
  <DocSecurity>0</DocSecurity>
  <Lines>91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13027</CharactersWithSpaces>
  <SharedDoc>false</SharedDoc>
  <HLinks>
    <vt:vector size="6" baseType="variant">
      <vt:variant>
        <vt:i4>2228338</vt:i4>
      </vt:variant>
      <vt:variant>
        <vt:i4>0</vt:i4>
      </vt:variant>
      <vt:variant>
        <vt:i4>0</vt:i4>
      </vt:variant>
      <vt:variant>
        <vt:i4>5</vt:i4>
      </vt:variant>
      <vt:variant>
        <vt:lpwstr>https://go.microsoft.com/fwlink/?linkid=2027721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CHATbot</dc:title>
  <dc:subject/>
  <dc:creator/>
  <cp:keywords/>
  <dc:description/>
  <cp:lastModifiedBy/>
  <cp:revision>1</cp:revision>
  <dcterms:created xsi:type="dcterms:W3CDTF">2023-10-14T00:40:00Z</dcterms:created>
  <dcterms:modified xsi:type="dcterms:W3CDTF">2023-10-16T13:55:00Z</dcterms:modified>
</cp:coreProperties>
</file>